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43953" w14:textId="72C68EBF" w:rsidR="00914CF0" w:rsidRDefault="00914CF0" w:rsidP="00914CF0">
      <w:pPr>
        <w:pStyle w:val="Title"/>
        <w:rPr>
          <w:noProof/>
        </w:rPr>
      </w:pPr>
      <w:r w:rsidRPr="006B30AE">
        <w:rPr>
          <w:b w:val="0"/>
        </w:rPr>
        <w:fldChar w:fldCharType="begin"/>
      </w:r>
      <w:r w:rsidR="005A365F">
        <w:instrText xml:space="preserve"> SET  DocName "typescript_official_samples" \* MERGEFORMAT </w:instrText>
      </w:r>
      <w:r w:rsidRPr="006B30AE">
        <w:rPr>
          <w:b w:val="0"/>
        </w:rPr>
        <w:fldChar w:fldCharType="separate"/>
      </w:r>
      <w:bookmarkStart w:id="0" w:name="DocName"/>
      <w:r w:rsidR="005A365F">
        <w:rPr>
          <w:noProof/>
        </w:rPr>
        <w:t>typescript_official_samples</w:t>
      </w:r>
      <w:bookmarkEnd w:id="0"/>
      <w:r w:rsidRPr="006B30AE">
        <w:rPr>
          <w:b w:val="0"/>
        </w:rPr>
        <w:fldChar w:fldCharType="end"/>
      </w:r>
      <w:r w:rsidR="00374282">
        <w:rPr>
          <w:noProof/>
        </w:rPr>
        <w:fldChar w:fldCharType="begin"/>
      </w:r>
      <w:r w:rsidR="00374282">
        <w:rPr>
          <w:noProof/>
        </w:rPr>
        <w:instrText xml:space="preserve"> REF  DocName  \* MERGEFORMAT </w:instrText>
      </w:r>
      <w:r w:rsidR="00374282">
        <w:rPr>
          <w:noProof/>
        </w:rPr>
        <w:fldChar w:fldCharType="separate"/>
      </w:r>
      <w:r w:rsidR="00D528C6">
        <w:rPr>
          <w:noProof/>
        </w:rPr>
        <w:t>typescript_official_samples</w:t>
      </w:r>
      <w:r w:rsidR="00374282">
        <w:rPr>
          <w:noProof/>
        </w:rPr>
        <w:fldChar w:fldCharType="end"/>
      </w:r>
    </w:p>
    <w:p w14:paraId="28EAD265" w14:textId="77777777" w:rsidR="005A365F" w:rsidRPr="00C500AE" w:rsidRDefault="005A365F" w:rsidP="003F41D0">
      <w:pPr>
        <w:pStyle w:val="TOCHeading"/>
        <w:pageBreakBefore w:val="0"/>
        <w:spacing w:before="65"/>
      </w:pPr>
      <w:r>
        <w:t>Catalog</w:t>
      </w:r>
    </w:p>
    <w:p w14:paraId="6A7362C5" w14:textId="4BDA35F5" w:rsidR="005060AE" w:rsidRDefault="005A365F">
      <w:pPr>
        <w:pStyle w:val="TOC1"/>
        <w:ind w:firstLine="361"/>
        <w:rPr>
          <w:rFonts w:asciiTheme="minorHAnsi" w:eastAsiaTheme="minorEastAsia" w:hAnsiTheme="minorHAnsi"/>
          <w:noProof/>
          <w:sz w:val="21"/>
          <w14:ligatures w14:val="standardContextual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\o "1-3" \h \z \u </w:instrText>
      </w:r>
      <w:r>
        <w:rPr>
          <w:b/>
          <w:bCs/>
          <w:noProof/>
        </w:rPr>
        <w:fldChar w:fldCharType="separate"/>
      </w:r>
      <w:hyperlink w:anchor="_Toc154396877" w:history="1">
        <w:r w:rsidR="005060AE" w:rsidRPr="009B7FA8">
          <w:rPr>
            <w:rStyle w:val="Hyperlink"/>
            <w:noProof/>
          </w:rPr>
          <w:t>01_any.ts</w:t>
        </w:r>
        <w:r w:rsidR="005060AE">
          <w:rPr>
            <w:noProof/>
            <w:webHidden/>
          </w:rPr>
          <w:tab/>
        </w:r>
        <w:r w:rsidR="005060AE">
          <w:rPr>
            <w:noProof/>
            <w:webHidden/>
          </w:rPr>
          <w:fldChar w:fldCharType="begin"/>
        </w:r>
        <w:r w:rsidR="005060AE">
          <w:rPr>
            <w:noProof/>
            <w:webHidden/>
          </w:rPr>
          <w:instrText xml:space="preserve"> PAGEREF _Toc154396877 \h </w:instrText>
        </w:r>
        <w:r w:rsidR="005060AE">
          <w:rPr>
            <w:noProof/>
            <w:webHidden/>
          </w:rPr>
        </w:r>
        <w:r w:rsidR="005060AE">
          <w:rPr>
            <w:noProof/>
            <w:webHidden/>
          </w:rPr>
          <w:fldChar w:fldCharType="separate"/>
        </w:r>
        <w:r w:rsidR="00D528C6">
          <w:rPr>
            <w:noProof/>
            <w:webHidden/>
          </w:rPr>
          <w:t>1</w:t>
        </w:r>
        <w:r w:rsidR="005060AE">
          <w:rPr>
            <w:noProof/>
            <w:webHidden/>
          </w:rPr>
          <w:fldChar w:fldCharType="end"/>
        </w:r>
      </w:hyperlink>
    </w:p>
    <w:p w14:paraId="67A106AA" w14:textId="0CF71B22" w:rsidR="005060AE" w:rsidRDefault="00000000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396878" w:history="1">
        <w:r w:rsidR="005060AE" w:rsidRPr="009B7FA8">
          <w:rPr>
            <w:rStyle w:val="Hyperlink"/>
            <w:noProof/>
          </w:rPr>
          <w:t>02_literals.ts</w:t>
        </w:r>
        <w:r w:rsidR="005060AE">
          <w:rPr>
            <w:noProof/>
            <w:webHidden/>
          </w:rPr>
          <w:tab/>
        </w:r>
        <w:r w:rsidR="005060AE">
          <w:rPr>
            <w:noProof/>
            <w:webHidden/>
          </w:rPr>
          <w:fldChar w:fldCharType="begin"/>
        </w:r>
        <w:r w:rsidR="005060AE">
          <w:rPr>
            <w:noProof/>
            <w:webHidden/>
          </w:rPr>
          <w:instrText xml:space="preserve"> PAGEREF _Toc154396878 \h </w:instrText>
        </w:r>
        <w:r w:rsidR="005060AE">
          <w:rPr>
            <w:noProof/>
            <w:webHidden/>
          </w:rPr>
        </w:r>
        <w:r w:rsidR="005060AE">
          <w:rPr>
            <w:noProof/>
            <w:webHidden/>
          </w:rPr>
          <w:fldChar w:fldCharType="separate"/>
        </w:r>
        <w:r w:rsidR="00D528C6">
          <w:rPr>
            <w:noProof/>
            <w:webHidden/>
          </w:rPr>
          <w:t>2</w:t>
        </w:r>
        <w:r w:rsidR="005060AE">
          <w:rPr>
            <w:noProof/>
            <w:webHidden/>
          </w:rPr>
          <w:fldChar w:fldCharType="end"/>
        </w:r>
      </w:hyperlink>
    </w:p>
    <w:p w14:paraId="2789A590" w14:textId="55347A25" w:rsidR="005060AE" w:rsidRDefault="00000000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396879" w:history="1">
        <w:r w:rsidR="005060AE" w:rsidRPr="009B7FA8">
          <w:rPr>
            <w:rStyle w:val="Hyperlink"/>
            <w:noProof/>
          </w:rPr>
          <w:t>03_union-and-intersection-types.ts</w:t>
        </w:r>
        <w:r w:rsidR="005060AE">
          <w:rPr>
            <w:noProof/>
            <w:webHidden/>
          </w:rPr>
          <w:tab/>
        </w:r>
        <w:r w:rsidR="005060AE">
          <w:rPr>
            <w:noProof/>
            <w:webHidden/>
          </w:rPr>
          <w:fldChar w:fldCharType="begin"/>
        </w:r>
        <w:r w:rsidR="005060AE">
          <w:rPr>
            <w:noProof/>
            <w:webHidden/>
          </w:rPr>
          <w:instrText xml:space="preserve"> PAGEREF _Toc154396879 \h </w:instrText>
        </w:r>
        <w:r w:rsidR="005060AE">
          <w:rPr>
            <w:noProof/>
            <w:webHidden/>
          </w:rPr>
        </w:r>
        <w:r w:rsidR="005060AE">
          <w:rPr>
            <w:noProof/>
            <w:webHidden/>
          </w:rPr>
          <w:fldChar w:fldCharType="separate"/>
        </w:r>
        <w:r w:rsidR="00D528C6">
          <w:rPr>
            <w:noProof/>
            <w:webHidden/>
          </w:rPr>
          <w:t>4</w:t>
        </w:r>
        <w:r w:rsidR="005060AE">
          <w:rPr>
            <w:noProof/>
            <w:webHidden/>
          </w:rPr>
          <w:fldChar w:fldCharType="end"/>
        </w:r>
      </w:hyperlink>
    </w:p>
    <w:p w14:paraId="66A15E2D" w14:textId="58DE763D" w:rsidR="005060AE" w:rsidRDefault="00000000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396880" w:history="1">
        <w:r w:rsidR="005060AE" w:rsidRPr="009B7FA8">
          <w:rPr>
            <w:rStyle w:val="Hyperlink"/>
            <w:noProof/>
          </w:rPr>
          <w:t>04_unknown-and-never.ts</w:t>
        </w:r>
        <w:r w:rsidR="005060AE">
          <w:rPr>
            <w:noProof/>
            <w:webHidden/>
          </w:rPr>
          <w:tab/>
        </w:r>
        <w:r w:rsidR="005060AE">
          <w:rPr>
            <w:noProof/>
            <w:webHidden/>
          </w:rPr>
          <w:fldChar w:fldCharType="begin"/>
        </w:r>
        <w:r w:rsidR="005060AE">
          <w:rPr>
            <w:noProof/>
            <w:webHidden/>
          </w:rPr>
          <w:instrText xml:space="preserve"> PAGEREF _Toc154396880 \h </w:instrText>
        </w:r>
        <w:r w:rsidR="005060AE">
          <w:rPr>
            <w:noProof/>
            <w:webHidden/>
          </w:rPr>
        </w:r>
        <w:r w:rsidR="005060AE">
          <w:rPr>
            <w:noProof/>
            <w:webHidden/>
          </w:rPr>
          <w:fldChar w:fldCharType="separate"/>
        </w:r>
        <w:r w:rsidR="00D528C6">
          <w:rPr>
            <w:noProof/>
            <w:webHidden/>
          </w:rPr>
          <w:t>6</w:t>
        </w:r>
        <w:r w:rsidR="005060AE">
          <w:rPr>
            <w:noProof/>
            <w:webHidden/>
          </w:rPr>
          <w:fldChar w:fldCharType="end"/>
        </w:r>
      </w:hyperlink>
    </w:p>
    <w:p w14:paraId="57A6CE85" w14:textId="430E031B" w:rsidR="005060AE" w:rsidRDefault="00000000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396881" w:history="1">
        <w:r w:rsidR="005060AE" w:rsidRPr="009B7FA8">
          <w:rPr>
            <w:rStyle w:val="Hyperlink"/>
            <w:noProof/>
          </w:rPr>
          <w:t>05_tuples.ts</w:t>
        </w:r>
        <w:r w:rsidR="005060AE">
          <w:rPr>
            <w:noProof/>
            <w:webHidden/>
          </w:rPr>
          <w:tab/>
        </w:r>
        <w:r w:rsidR="005060AE">
          <w:rPr>
            <w:noProof/>
            <w:webHidden/>
          </w:rPr>
          <w:fldChar w:fldCharType="begin"/>
        </w:r>
        <w:r w:rsidR="005060AE">
          <w:rPr>
            <w:noProof/>
            <w:webHidden/>
          </w:rPr>
          <w:instrText xml:space="preserve"> PAGEREF _Toc154396881 \h </w:instrText>
        </w:r>
        <w:r w:rsidR="005060AE">
          <w:rPr>
            <w:noProof/>
            <w:webHidden/>
          </w:rPr>
        </w:r>
        <w:r w:rsidR="005060AE">
          <w:rPr>
            <w:noProof/>
            <w:webHidden/>
          </w:rPr>
          <w:fldChar w:fldCharType="separate"/>
        </w:r>
        <w:r w:rsidR="00D528C6">
          <w:rPr>
            <w:noProof/>
            <w:webHidden/>
          </w:rPr>
          <w:t>9</w:t>
        </w:r>
        <w:r w:rsidR="005060AE">
          <w:rPr>
            <w:noProof/>
            <w:webHidden/>
          </w:rPr>
          <w:fldChar w:fldCharType="end"/>
        </w:r>
      </w:hyperlink>
    </w:p>
    <w:p w14:paraId="354DACEB" w14:textId="2A9E5F16" w:rsidR="005060AE" w:rsidRDefault="00000000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396882" w:history="1">
        <w:r w:rsidR="005060AE" w:rsidRPr="009B7FA8">
          <w:rPr>
            <w:rStyle w:val="Hyperlink"/>
            <w:noProof/>
          </w:rPr>
          <w:t>06_built-in-utility-types.ts</w:t>
        </w:r>
        <w:r w:rsidR="005060AE">
          <w:rPr>
            <w:noProof/>
            <w:webHidden/>
          </w:rPr>
          <w:tab/>
        </w:r>
        <w:r w:rsidR="005060AE">
          <w:rPr>
            <w:noProof/>
            <w:webHidden/>
          </w:rPr>
          <w:fldChar w:fldCharType="begin"/>
        </w:r>
        <w:r w:rsidR="005060AE">
          <w:rPr>
            <w:noProof/>
            <w:webHidden/>
          </w:rPr>
          <w:instrText xml:space="preserve"> PAGEREF _Toc154396882 \h </w:instrText>
        </w:r>
        <w:r w:rsidR="005060AE">
          <w:rPr>
            <w:noProof/>
            <w:webHidden/>
          </w:rPr>
        </w:r>
        <w:r w:rsidR="005060AE">
          <w:rPr>
            <w:noProof/>
            <w:webHidden/>
          </w:rPr>
          <w:fldChar w:fldCharType="separate"/>
        </w:r>
        <w:r w:rsidR="00D528C6">
          <w:rPr>
            <w:noProof/>
            <w:webHidden/>
          </w:rPr>
          <w:t>11</w:t>
        </w:r>
        <w:r w:rsidR="005060AE">
          <w:rPr>
            <w:noProof/>
            <w:webHidden/>
          </w:rPr>
          <w:fldChar w:fldCharType="end"/>
        </w:r>
      </w:hyperlink>
    </w:p>
    <w:p w14:paraId="7FEF7CB9" w14:textId="1612A6F0" w:rsidR="005060AE" w:rsidRDefault="00000000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396883" w:history="1">
        <w:r w:rsidR="005060AE" w:rsidRPr="009B7FA8">
          <w:rPr>
            <w:rStyle w:val="Hyperlink"/>
            <w:noProof/>
          </w:rPr>
          <w:t>07_nullable-types.ts</w:t>
        </w:r>
        <w:r w:rsidR="005060AE">
          <w:rPr>
            <w:noProof/>
            <w:webHidden/>
          </w:rPr>
          <w:tab/>
        </w:r>
        <w:r w:rsidR="005060AE">
          <w:rPr>
            <w:noProof/>
            <w:webHidden/>
          </w:rPr>
          <w:fldChar w:fldCharType="begin"/>
        </w:r>
        <w:r w:rsidR="005060AE">
          <w:rPr>
            <w:noProof/>
            <w:webHidden/>
          </w:rPr>
          <w:instrText xml:space="preserve"> PAGEREF _Toc154396883 \h </w:instrText>
        </w:r>
        <w:r w:rsidR="005060AE">
          <w:rPr>
            <w:noProof/>
            <w:webHidden/>
          </w:rPr>
        </w:r>
        <w:r w:rsidR="005060AE">
          <w:rPr>
            <w:noProof/>
            <w:webHidden/>
          </w:rPr>
          <w:fldChar w:fldCharType="separate"/>
        </w:r>
        <w:r w:rsidR="00D528C6">
          <w:rPr>
            <w:noProof/>
            <w:webHidden/>
          </w:rPr>
          <w:t>14</w:t>
        </w:r>
        <w:r w:rsidR="005060AE">
          <w:rPr>
            <w:noProof/>
            <w:webHidden/>
          </w:rPr>
          <w:fldChar w:fldCharType="end"/>
        </w:r>
      </w:hyperlink>
    </w:p>
    <w:p w14:paraId="2190BEBE" w14:textId="2905DAA3" w:rsidR="005060AE" w:rsidRDefault="00000000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396884" w:history="1">
        <w:r w:rsidR="005060AE" w:rsidRPr="009B7FA8">
          <w:rPr>
            <w:rStyle w:val="Hyperlink"/>
            <w:noProof/>
          </w:rPr>
          <w:t>08_conditional-types.ts</w:t>
        </w:r>
        <w:r w:rsidR="005060AE">
          <w:rPr>
            <w:noProof/>
            <w:webHidden/>
          </w:rPr>
          <w:tab/>
        </w:r>
        <w:r w:rsidR="005060AE">
          <w:rPr>
            <w:noProof/>
            <w:webHidden/>
          </w:rPr>
          <w:fldChar w:fldCharType="begin"/>
        </w:r>
        <w:r w:rsidR="005060AE">
          <w:rPr>
            <w:noProof/>
            <w:webHidden/>
          </w:rPr>
          <w:instrText xml:space="preserve"> PAGEREF _Toc154396884 \h </w:instrText>
        </w:r>
        <w:r w:rsidR="005060AE">
          <w:rPr>
            <w:noProof/>
            <w:webHidden/>
          </w:rPr>
        </w:r>
        <w:r w:rsidR="005060AE">
          <w:rPr>
            <w:noProof/>
            <w:webHidden/>
          </w:rPr>
          <w:fldChar w:fldCharType="separate"/>
        </w:r>
        <w:r w:rsidR="00D528C6">
          <w:rPr>
            <w:noProof/>
            <w:webHidden/>
          </w:rPr>
          <w:t>16</w:t>
        </w:r>
        <w:r w:rsidR="005060AE">
          <w:rPr>
            <w:noProof/>
            <w:webHidden/>
          </w:rPr>
          <w:fldChar w:fldCharType="end"/>
        </w:r>
      </w:hyperlink>
    </w:p>
    <w:p w14:paraId="48F24A7A" w14:textId="2BDC34B6" w:rsidR="005060AE" w:rsidRDefault="00000000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396885" w:history="1">
        <w:r w:rsidR="005060AE" w:rsidRPr="009B7FA8">
          <w:rPr>
            <w:rStyle w:val="Hyperlink"/>
            <w:noProof/>
          </w:rPr>
          <w:t>09_discriminate-types.ts</w:t>
        </w:r>
        <w:r w:rsidR="005060AE">
          <w:rPr>
            <w:noProof/>
            <w:webHidden/>
          </w:rPr>
          <w:tab/>
        </w:r>
        <w:r w:rsidR="005060AE">
          <w:rPr>
            <w:noProof/>
            <w:webHidden/>
          </w:rPr>
          <w:fldChar w:fldCharType="begin"/>
        </w:r>
        <w:r w:rsidR="005060AE">
          <w:rPr>
            <w:noProof/>
            <w:webHidden/>
          </w:rPr>
          <w:instrText xml:space="preserve"> PAGEREF _Toc154396885 \h </w:instrText>
        </w:r>
        <w:r w:rsidR="005060AE">
          <w:rPr>
            <w:noProof/>
            <w:webHidden/>
          </w:rPr>
        </w:r>
        <w:r w:rsidR="005060AE">
          <w:rPr>
            <w:noProof/>
            <w:webHidden/>
          </w:rPr>
          <w:fldChar w:fldCharType="separate"/>
        </w:r>
        <w:r w:rsidR="00D528C6">
          <w:rPr>
            <w:noProof/>
            <w:webHidden/>
          </w:rPr>
          <w:t>18</w:t>
        </w:r>
        <w:r w:rsidR="005060AE">
          <w:rPr>
            <w:noProof/>
            <w:webHidden/>
          </w:rPr>
          <w:fldChar w:fldCharType="end"/>
        </w:r>
      </w:hyperlink>
    </w:p>
    <w:p w14:paraId="122000CA" w14:textId="3826C807" w:rsidR="005060AE" w:rsidRDefault="00000000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396886" w:history="1">
        <w:r w:rsidR="005060AE" w:rsidRPr="009B7FA8">
          <w:rPr>
            <w:rStyle w:val="Hyperlink"/>
            <w:noProof/>
          </w:rPr>
          <w:t>10_indexed-types.ts</w:t>
        </w:r>
        <w:r w:rsidR="005060AE">
          <w:rPr>
            <w:noProof/>
            <w:webHidden/>
          </w:rPr>
          <w:tab/>
        </w:r>
        <w:r w:rsidR="005060AE">
          <w:rPr>
            <w:noProof/>
            <w:webHidden/>
          </w:rPr>
          <w:fldChar w:fldCharType="begin"/>
        </w:r>
        <w:r w:rsidR="005060AE">
          <w:rPr>
            <w:noProof/>
            <w:webHidden/>
          </w:rPr>
          <w:instrText xml:space="preserve"> PAGEREF _Toc154396886 \h </w:instrText>
        </w:r>
        <w:r w:rsidR="005060AE">
          <w:rPr>
            <w:noProof/>
            <w:webHidden/>
          </w:rPr>
        </w:r>
        <w:r w:rsidR="005060AE">
          <w:rPr>
            <w:noProof/>
            <w:webHidden/>
          </w:rPr>
          <w:fldChar w:fldCharType="separate"/>
        </w:r>
        <w:r w:rsidR="00D528C6">
          <w:rPr>
            <w:noProof/>
            <w:webHidden/>
          </w:rPr>
          <w:t>20</w:t>
        </w:r>
        <w:r w:rsidR="005060AE">
          <w:rPr>
            <w:noProof/>
            <w:webHidden/>
          </w:rPr>
          <w:fldChar w:fldCharType="end"/>
        </w:r>
      </w:hyperlink>
    </w:p>
    <w:p w14:paraId="70CB1062" w14:textId="6C8CF81F" w:rsidR="005060AE" w:rsidRDefault="00000000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396887" w:history="1">
        <w:r w:rsidR="005060AE" w:rsidRPr="009B7FA8">
          <w:rPr>
            <w:rStyle w:val="Hyperlink"/>
            <w:noProof/>
          </w:rPr>
          <w:t>11_mapped-types.ts</w:t>
        </w:r>
        <w:r w:rsidR="005060AE">
          <w:rPr>
            <w:noProof/>
            <w:webHidden/>
          </w:rPr>
          <w:tab/>
        </w:r>
        <w:r w:rsidR="005060AE">
          <w:rPr>
            <w:noProof/>
            <w:webHidden/>
          </w:rPr>
          <w:fldChar w:fldCharType="begin"/>
        </w:r>
        <w:r w:rsidR="005060AE">
          <w:rPr>
            <w:noProof/>
            <w:webHidden/>
          </w:rPr>
          <w:instrText xml:space="preserve"> PAGEREF _Toc154396887 \h </w:instrText>
        </w:r>
        <w:r w:rsidR="005060AE">
          <w:rPr>
            <w:noProof/>
            <w:webHidden/>
          </w:rPr>
        </w:r>
        <w:r w:rsidR="005060AE">
          <w:rPr>
            <w:noProof/>
            <w:webHidden/>
          </w:rPr>
          <w:fldChar w:fldCharType="separate"/>
        </w:r>
        <w:r w:rsidR="00D528C6">
          <w:rPr>
            <w:noProof/>
            <w:webHidden/>
          </w:rPr>
          <w:t>21</w:t>
        </w:r>
        <w:r w:rsidR="005060AE">
          <w:rPr>
            <w:noProof/>
            <w:webHidden/>
          </w:rPr>
          <w:fldChar w:fldCharType="end"/>
        </w:r>
      </w:hyperlink>
    </w:p>
    <w:p w14:paraId="394078FC" w14:textId="609F0016" w:rsidR="005060AE" w:rsidRDefault="00000000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396888" w:history="1">
        <w:r w:rsidR="005060AE" w:rsidRPr="009B7FA8">
          <w:rPr>
            <w:rStyle w:val="Hyperlink"/>
            <w:noProof/>
          </w:rPr>
          <w:t>12_soundness.ts</w:t>
        </w:r>
        <w:r w:rsidR="005060AE">
          <w:rPr>
            <w:noProof/>
            <w:webHidden/>
          </w:rPr>
          <w:tab/>
        </w:r>
        <w:r w:rsidR="005060AE">
          <w:rPr>
            <w:noProof/>
            <w:webHidden/>
          </w:rPr>
          <w:fldChar w:fldCharType="begin"/>
        </w:r>
        <w:r w:rsidR="005060AE">
          <w:rPr>
            <w:noProof/>
            <w:webHidden/>
          </w:rPr>
          <w:instrText xml:space="preserve"> PAGEREF _Toc154396888 \h </w:instrText>
        </w:r>
        <w:r w:rsidR="005060AE">
          <w:rPr>
            <w:noProof/>
            <w:webHidden/>
          </w:rPr>
        </w:r>
        <w:r w:rsidR="005060AE">
          <w:rPr>
            <w:noProof/>
            <w:webHidden/>
          </w:rPr>
          <w:fldChar w:fldCharType="separate"/>
        </w:r>
        <w:r w:rsidR="00D528C6">
          <w:rPr>
            <w:noProof/>
            <w:webHidden/>
          </w:rPr>
          <w:t>22</w:t>
        </w:r>
        <w:r w:rsidR="005060AE">
          <w:rPr>
            <w:noProof/>
            <w:webHidden/>
          </w:rPr>
          <w:fldChar w:fldCharType="end"/>
        </w:r>
      </w:hyperlink>
    </w:p>
    <w:p w14:paraId="796E3F46" w14:textId="1622A542" w:rsidR="005060AE" w:rsidRDefault="00000000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396889" w:history="1">
        <w:r w:rsidR="005060AE" w:rsidRPr="009B7FA8">
          <w:rPr>
            <w:rStyle w:val="Hyperlink"/>
            <w:noProof/>
          </w:rPr>
          <w:t>13_structural-typing.ts</w:t>
        </w:r>
        <w:r w:rsidR="005060AE">
          <w:rPr>
            <w:noProof/>
            <w:webHidden/>
          </w:rPr>
          <w:tab/>
        </w:r>
        <w:r w:rsidR="005060AE">
          <w:rPr>
            <w:noProof/>
            <w:webHidden/>
          </w:rPr>
          <w:fldChar w:fldCharType="begin"/>
        </w:r>
        <w:r w:rsidR="005060AE">
          <w:rPr>
            <w:noProof/>
            <w:webHidden/>
          </w:rPr>
          <w:instrText xml:space="preserve"> PAGEREF _Toc154396889 \h </w:instrText>
        </w:r>
        <w:r w:rsidR="005060AE">
          <w:rPr>
            <w:noProof/>
            <w:webHidden/>
          </w:rPr>
        </w:r>
        <w:r w:rsidR="005060AE">
          <w:rPr>
            <w:noProof/>
            <w:webHidden/>
          </w:rPr>
          <w:fldChar w:fldCharType="separate"/>
        </w:r>
        <w:r w:rsidR="00D528C6">
          <w:rPr>
            <w:noProof/>
            <w:webHidden/>
          </w:rPr>
          <w:t>24</w:t>
        </w:r>
        <w:r w:rsidR="005060AE">
          <w:rPr>
            <w:noProof/>
            <w:webHidden/>
          </w:rPr>
          <w:fldChar w:fldCharType="end"/>
        </w:r>
      </w:hyperlink>
    </w:p>
    <w:p w14:paraId="157E5792" w14:textId="60AFAE8C" w:rsidR="005060AE" w:rsidRDefault="00000000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396890" w:history="1">
        <w:r w:rsidR="005060AE" w:rsidRPr="009B7FA8">
          <w:rPr>
            <w:rStyle w:val="Hyperlink"/>
            <w:noProof/>
          </w:rPr>
          <w:t>14_type-guards.ts</w:t>
        </w:r>
        <w:r w:rsidR="005060AE">
          <w:rPr>
            <w:noProof/>
            <w:webHidden/>
          </w:rPr>
          <w:tab/>
        </w:r>
        <w:r w:rsidR="005060AE">
          <w:rPr>
            <w:noProof/>
            <w:webHidden/>
          </w:rPr>
          <w:fldChar w:fldCharType="begin"/>
        </w:r>
        <w:r w:rsidR="005060AE">
          <w:rPr>
            <w:noProof/>
            <w:webHidden/>
          </w:rPr>
          <w:instrText xml:space="preserve"> PAGEREF _Toc154396890 \h </w:instrText>
        </w:r>
        <w:r w:rsidR="005060AE">
          <w:rPr>
            <w:noProof/>
            <w:webHidden/>
          </w:rPr>
        </w:r>
        <w:r w:rsidR="005060AE">
          <w:rPr>
            <w:noProof/>
            <w:webHidden/>
          </w:rPr>
          <w:fldChar w:fldCharType="separate"/>
        </w:r>
        <w:r w:rsidR="00D528C6">
          <w:rPr>
            <w:noProof/>
            <w:webHidden/>
          </w:rPr>
          <w:t>26</w:t>
        </w:r>
        <w:r w:rsidR="005060AE">
          <w:rPr>
            <w:noProof/>
            <w:webHidden/>
          </w:rPr>
          <w:fldChar w:fldCharType="end"/>
        </w:r>
      </w:hyperlink>
    </w:p>
    <w:p w14:paraId="2AF22853" w14:textId="6D8E2CD5" w:rsidR="005060AE" w:rsidRDefault="00000000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396891" w:history="1">
        <w:r w:rsidR="005060AE" w:rsidRPr="009B7FA8">
          <w:rPr>
            <w:rStyle w:val="Hyperlink"/>
            <w:noProof/>
          </w:rPr>
          <w:t>15_type-widening-and-narrowing.ts</w:t>
        </w:r>
        <w:r w:rsidR="005060AE">
          <w:rPr>
            <w:noProof/>
            <w:webHidden/>
          </w:rPr>
          <w:tab/>
        </w:r>
        <w:r w:rsidR="005060AE">
          <w:rPr>
            <w:noProof/>
            <w:webHidden/>
          </w:rPr>
          <w:fldChar w:fldCharType="begin"/>
        </w:r>
        <w:r w:rsidR="005060AE">
          <w:rPr>
            <w:noProof/>
            <w:webHidden/>
          </w:rPr>
          <w:instrText xml:space="preserve"> PAGEREF _Toc154396891 \h </w:instrText>
        </w:r>
        <w:r w:rsidR="005060AE">
          <w:rPr>
            <w:noProof/>
            <w:webHidden/>
          </w:rPr>
        </w:r>
        <w:r w:rsidR="005060AE">
          <w:rPr>
            <w:noProof/>
            <w:webHidden/>
          </w:rPr>
          <w:fldChar w:fldCharType="separate"/>
        </w:r>
        <w:r w:rsidR="00D528C6">
          <w:rPr>
            <w:noProof/>
            <w:webHidden/>
          </w:rPr>
          <w:t>28</w:t>
        </w:r>
        <w:r w:rsidR="005060AE">
          <w:rPr>
            <w:noProof/>
            <w:webHidden/>
          </w:rPr>
          <w:fldChar w:fldCharType="end"/>
        </w:r>
      </w:hyperlink>
    </w:p>
    <w:p w14:paraId="2701B90B" w14:textId="7198F1B9" w:rsidR="005060AE" w:rsidRDefault="00000000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396892" w:history="1">
        <w:r w:rsidR="005060AE" w:rsidRPr="009B7FA8">
          <w:rPr>
            <w:rStyle w:val="Hyperlink"/>
            <w:noProof/>
          </w:rPr>
          <w:t>16_enums.ts</w:t>
        </w:r>
        <w:r w:rsidR="005060AE">
          <w:rPr>
            <w:noProof/>
            <w:webHidden/>
          </w:rPr>
          <w:tab/>
        </w:r>
        <w:r w:rsidR="005060AE">
          <w:rPr>
            <w:noProof/>
            <w:webHidden/>
          </w:rPr>
          <w:fldChar w:fldCharType="begin"/>
        </w:r>
        <w:r w:rsidR="005060AE">
          <w:rPr>
            <w:noProof/>
            <w:webHidden/>
          </w:rPr>
          <w:instrText xml:space="preserve"> PAGEREF _Toc154396892 \h </w:instrText>
        </w:r>
        <w:r w:rsidR="005060AE">
          <w:rPr>
            <w:noProof/>
            <w:webHidden/>
          </w:rPr>
        </w:r>
        <w:r w:rsidR="005060AE">
          <w:rPr>
            <w:noProof/>
            <w:webHidden/>
          </w:rPr>
          <w:fldChar w:fldCharType="separate"/>
        </w:r>
        <w:r w:rsidR="00D528C6">
          <w:rPr>
            <w:noProof/>
            <w:webHidden/>
          </w:rPr>
          <w:t>30</w:t>
        </w:r>
        <w:r w:rsidR="005060AE">
          <w:rPr>
            <w:noProof/>
            <w:webHidden/>
          </w:rPr>
          <w:fldChar w:fldCharType="end"/>
        </w:r>
      </w:hyperlink>
    </w:p>
    <w:p w14:paraId="08249A04" w14:textId="6B3E16F9" w:rsidR="005060AE" w:rsidRDefault="00000000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396893" w:history="1">
        <w:r w:rsidR="005060AE" w:rsidRPr="009B7FA8">
          <w:rPr>
            <w:rStyle w:val="Hyperlink"/>
            <w:noProof/>
          </w:rPr>
          <w:t>17_nominal-typing.ts</w:t>
        </w:r>
        <w:r w:rsidR="005060AE">
          <w:rPr>
            <w:noProof/>
            <w:webHidden/>
          </w:rPr>
          <w:tab/>
        </w:r>
        <w:r w:rsidR="005060AE">
          <w:rPr>
            <w:noProof/>
            <w:webHidden/>
          </w:rPr>
          <w:fldChar w:fldCharType="begin"/>
        </w:r>
        <w:r w:rsidR="005060AE">
          <w:rPr>
            <w:noProof/>
            <w:webHidden/>
          </w:rPr>
          <w:instrText xml:space="preserve"> PAGEREF _Toc154396893 \h </w:instrText>
        </w:r>
        <w:r w:rsidR="005060AE">
          <w:rPr>
            <w:noProof/>
            <w:webHidden/>
          </w:rPr>
        </w:r>
        <w:r w:rsidR="005060AE">
          <w:rPr>
            <w:noProof/>
            <w:webHidden/>
          </w:rPr>
          <w:fldChar w:fldCharType="separate"/>
        </w:r>
        <w:r w:rsidR="00D528C6">
          <w:rPr>
            <w:noProof/>
            <w:webHidden/>
          </w:rPr>
          <w:t>32</w:t>
        </w:r>
        <w:r w:rsidR="005060AE">
          <w:rPr>
            <w:noProof/>
            <w:webHidden/>
          </w:rPr>
          <w:fldChar w:fldCharType="end"/>
        </w:r>
      </w:hyperlink>
    </w:p>
    <w:p w14:paraId="7F3535B6" w14:textId="67BDA18D" w:rsidR="005060AE" w:rsidRDefault="00000000">
      <w:pPr>
        <w:pStyle w:val="TOC1"/>
        <w:ind w:firstLine="360"/>
        <w:rPr>
          <w:rFonts w:asciiTheme="minorHAnsi" w:eastAsiaTheme="minorEastAsia" w:hAnsiTheme="minorHAnsi"/>
          <w:noProof/>
          <w:sz w:val="21"/>
          <w14:ligatures w14:val="standardContextual"/>
        </w:rPr>
      </w:pPr>
      <w:hyperlink w:anchor="_Toc154396894" w:history="1">
        <w:r w:rsidR="005060AE" w:rsidRPr="009B7FA8">
          <w:rPr>
            <w:rStyle w:val="Hyperlink"/>
            <w:noProof/>
          </w:rPr>
          <w:t>18_types-vs-interfaces.ts</w:t>
        </w:r>
        <w:r w:rsidR="005060AE">
          <w:rPr>
            <w:noProof/>
            <w:webHidden/>
          </w:rPr>
          <w:tab/>
        </w:r>
        <w:r w:rsidR="005060AE">
          <w:rPr>
            <w:noProof/>
            <w:webHidden/>
          </w:rPr>
          <w:fldChar w:fldCharType="begin"/>
        </w:r>
        <w:r w:rsidR="005060AE">
          <w:rPr>
            <w:noProof/>
            <w:webHidden/>
          </w:rPr>
          <w:instrText xml:space="preserve"> PAGEREF _Toc154396894 \h </w:instrText>
        </w:r>
        <w:r w:rsidR="005060AE">
          <w:rPr>
            <w:noProof/>
            <w:webHidden/>
          </w:rPr>
        </w:r>
        <w:r w:rsidR="005060AE">
          <w:rPr>
            <w:noProof/>
            <w:webHidden/>
          </w:rPr>
          <w:fldChar w:fldCharType="separate"/>
        </w:r>
        <w:r w:rsidR="00D528C6">
          <w:rPr>
            <w:noProof/>
            <w:webHidden/>
          </w:rPr>
          <w:t>34</w:t>
        </w:r>
        <w:r w:rsidR="005060AE">
          <w:rPr>
            <w:noProof/>
            <w:webHidden/>
          </w:rPr>
          <w:fldChar w:fldCharType="end"/>
        </w:r>
      </w:hyperlink>
    </w:p>
    <w:p w14:paraId="2C8385BF" w14:textId="375A720A" w:rsidR="008062F0" w:rsidRDefault="005A365F" w:rsidP="00E46B1F">
      <w:r>
        <w:rPr>
          <w:b/>
          <w:bCs/>
          <w:noProof/>
        </w:rPr>
        <w:fldChar w:fldCharType="end"/>
      </w:r>
      <w:r w:rsidR="00E46B1F">
        <w:tab/>
      </w:r>
    </w:p>
    <w:p w14:paraId="3809DE8B" w14:textId="77777777" w:rsidR="000672B7" w:rsidRPr="008062F0" w:rsidRDefault="000672B7" w:rsidP="008062F0">
      <w:pPr>
        <w:pStyle w:val="Heading1"/>
      </w:pPr>
      <w:bookmarkStart w:id="1" w:name="_Toc154396877"/>
      <w:r w:rsidRPr="008062F0">
        <w:lastRenderedPageBreak/>
        <w:t>01_any.ts</w:t>
      </w:r>
      <w:bookmarkEnd w:id="1"/>
    </w:p>
    <w:p w14:paraId="4C96567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https://www.typescriptlang.org/play/?q=111</w:t>
      </w:r>
    </w:p>
    <w:p w14:paraId="3E7F36B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Any is the TypeScript escape clause. You can use any to</w:t>
      </w:r>
    </w:p>
    <w:p w14:paraId="316217F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either declare a section of your code to be dynamic and</w:t>
      </w:r>
    </w:p>
    <w:p w14:paraId="1B3F302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JavaScript like, or to work around limitations in the</w:t>
      </w:r>
    </w:p>
    <w:p w14:paraId="62265F6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 system.</w:t>
      </w:r>
    </w:p>
    <w:p w14:paraId="7527684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3D7846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good case for any is JSON parsing:</w:t>
      </w:r>
    </w:p>
    <w:p w14:paraId="7DFED70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48D0F0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myObject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JSON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parse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"{}"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22872CF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6D5690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Any declares to TypeScript to trust your code as being</w:t>
      </w:r>
    </w:p>
    <w:p w14:paraId="342C300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safe because you know more about it. Even if that is</w:t>
      </w:r>
    </w:p>
    <w:p w14:paraId="1E3C472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not strictly true. For example, this code would crash:</w:t>
      </w:r>
    </w:p>
    <w:p w14:paraId="09817FC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80EBC8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myObject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x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y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z</w:t>
      </w:r>
      <w:proofErr w:type="spellEnd"/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7863170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C764F4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Using an any gives you the ability to write code closer to</w:t>
      </w:r>
    </w:p>
    <w:p w14:paraId="31CCA02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original JavaScript with the trade-off of type safety.</w:t>
      </w:r>
    </w:p>
    <w:p w14:paraId="1227C81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B33D36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any is much like a 'type wildcard' which you can replace</w:t>
      </w:r>
    </w:p>
    <w:p w14:paraId="2E40EC7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with any type (except never) to make one type assignable</w:t>
      </w:r>
    </w:p>
    <w:p w14:paraId="0BBD060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to the other.</w:t>
      </w:r>
    </w:p>
    <w:p w14:paraId="6D9CD7C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50E4DE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debug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value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any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void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0CF465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ACA9D5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debug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"a string"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3A03311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debug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23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277EB82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debug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color: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"blue"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});</w:t>
      </w:r>
    </w:p>
    <w:p w14:paraId="436A7C5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730F1D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Each call to debug is allowed because you could replace the</w:t>
      </w:r>
    </w:p>
    <w:p w14:paraId="5BBAB5F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any with the type of the argument to match.</w:t>
      </w:r>
    </w:p>
    <w:p w14:paraId="24E2F3E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1B2FF5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TypeScript will take into account the position of the</w:t>
      </w:r>
    </w:p>
    <w:p w14:paraId="3AF9949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anys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in different forms, for example with these tuples</w:t>
      </w:r>
    </w:p>
    <w:p w14:paraId="13C5B68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for the function argument.</w:t>
      </w:r>
    </w:p>
    <w:p w14:paraId="22F90F5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7CD9D4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swap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x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 [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]): [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361844A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C0E7E8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pair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 [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any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any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3319D6C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swap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pair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0151EEF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F49E6B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 call to swap is allowed because the argument can be</w:t>
      </w:r>
    </w:p>
    <w:p w14:paraId="11255BB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matched by replacing the first any in pair with number</w:t>
      </w:r>
    </w:p>
    <w:p w14:paraId="613C613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and the second `any` with string.</w:t>
      </w:r>
    </w:p>
    <w:p w14:paraId="646B07E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91AD8D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If tuples are new to you, see: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example:tuples</w:t>
      </w:r>
      <w:proofErr w:type="spellEnd"/>
      <w:proofErr w:type="gramEnd"/>
    </w:p>
    <w:p w14:paraId="15FEC67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A0FB86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Unknown is a sibling type to any, if any is about saying</w:t>
      </w:r>
    </w:p>
    <w:p w14:paraId="782197E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"I know what's best", then unknown is a way to say "I'm</w:t>
      </w:r>
    </w:p>
    <w:p w14:paraId="3BCDBFB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not sure what is best, so you need to tell TS the type"</w:t>
      </w:r>
    </w:p>
    <w:p w14:paraId="6C9D5366" w14:textId="58608F0D" w:rsidR="000672B7" w:rsidRPr="00E46B1F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example:unknown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-and-never</w:t>
      </w:r>
      <w:proofErr w:type="spellEnd"/>
    </w:p>
    <w:p w14:paraId="6DAB3FA7" w14:textId="77777777" w:rsidR="000672B7" w:rsidRPr="00E46B1F" w:rsidRDefault="000672B7" w:rsidP="008062F0">
      <w:pPr>
        <w:pStyle w:val="Heading1"/>
      </w:pPr>
      <w:bookmarkStart w:id="2" w:name="_Toc154396878"/>
      <w:r w:rsidRPr="00E46B1F">
        <w:lastRenderedPageBreak/>
        <w:t>02_literals.ts</w:t>
      </w:r>
      <w:bookmarkEnd w:id="2"/>
    </w:p>
    <w:p w14:paraId="53D40C6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https://www.typescriptlang.org/play/?q=98</w:t>
      </w:r>
    </w:p>
    <w:p w14:paraId="08EBC9F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TypeScript has some fun special cases for literals in</w:t>
      </w:r>
    </w:p>
    <w:p w14:paraId="58AF012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source code.</w:t>
      </w:r>
    </w:p>
    <w:p w14:paraId="4CCD51B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BC5046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In part, a lot of the support is covered in type widening</w:t>
      </w:r>
    </w:p>
    <w:p w14:paraId="5046568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and narrowing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(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:type-widening-and-narrowing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) and it's</w:t>
      </w:r>
    </w:p>
    <w:p w14:paraId="35726FF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worth covering that first.</w:t>
      </w:r>
    </w:p>
    <w:p w14:paraId="023DC79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71EF7E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literal is a more concrete subtype of a collective type.</w:t>
      </w:r>
    </w:p>
    <w:p w14:paraId="1A18F8B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What this means is that "Hello World" is a string, but a</w:t>
      </w:r>
    </w:p>
    <w:p w14:paraId="4B09696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string is not "Hello World" inside the type system.</w:t>
      </w:r>
    </w:p>
    <w:p w14:paraId="431C883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8A2F8A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helloWorld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"Hello World"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F2AFC5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hiWorld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"Hi World"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;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is a string because it is let</w:t>
      </w:r>
    </w:p>
    <w:p w14:paraId="0F20246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F2121C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function takes all strings</w:t>
      </w:r>
    </w:p>
    <w:p w14:paraId="1519255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allowsAnyString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00BA128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allowsAnyString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helloWorld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7D64DCE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allowsAnyString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hiWorld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217B049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76C4B0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function only accepts the string literal "Hello World"</w:t>
      </w:r>
    </w:p>
    <w:p w14:paraId="6086550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allowsOnlyHello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"Hello World"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1C77F9E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allowsOnlyHello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helloWorld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41BBEEE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allowsOnlyHello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hiWorld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61C8429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AB0A48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lets you declare APIs which use unions to say it</w:t>
      </w:r>
    </w:p>
    <w:p w14:paraId="45A4B5E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only accepts a particular literal:</w:t>
      </w:r>
    </w:p>
    <w:p w14:paraId="5AE3E14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345F94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allowsFirstFiveNumbers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3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4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5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5E799B4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allowsFirstFiveNumbers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7A477F8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allowsFirstFiveNumbers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23F57FB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C30952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potentiallyAnyNumber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3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ED5AEB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allowsFirstFiveNumbers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potentiallyAnyNumber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369C5DE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7CB1BF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At first glance, this rule isn't applied to complex objects.</w:t>
      </w:r>
    </w:p>
    <w:p w14:paraId="35FCC3A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CEA86E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myUser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{</w:t>
      </w:r>
    </w:p>
    <w:p w14:paraId="0C453BD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"Sabrina"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571528E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};</w:t>
      </w:r>
    </w:p>
    <w:p w14:paraId="61CF0D8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F476F5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See how it transforms `name: "Sabrina"` to `name: string`</w:t>
      </w:r>
    </w:p>
    <w:p w14:paraId="5287B21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even though it is defined as a constant. This is because</w:t>
      </w:r>
    </w:p>
    <w:p w14:paraId="3AC76FB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 name can still change any time:</w:t>
      </w:r>
    </w:p>
    <w:p w14:paraId="1014F5F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F2D4A6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myUser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"Cynthia"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78BBE9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71C502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Because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myUser's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name property can change, TypeScript</w:t>
      </w:r>
    </w:p>
    <w:p w14:paraId="043C783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cannot use the literal version in the type system. There</w:t>
      </w:r>
    </w:p>
    <w:p w14:paraId="1EDD5DE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is a feature which will allow you to do this however.</w:t>
      </w:r>
    </w:p>
    <w:p w14:paraId="2D67508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F8982C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myUnchangingUser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{</w:t>
      </w:r>
    </w:p>
    <w:p w14:paraId="096A81B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"Fatma"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55FFA56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lastRenderedPageBreak/>
        <w:t xml:space="preserve">}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as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B78F1F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9E6E47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When "as const" is applied to the object, then it becomes</w:t>
      </w:r>
    </w:p>
    <w:p w14:paraId="29D6DC3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object literal which doesn't change instead of a</w:t>
      </w:r>
    </w:p>
    <w:p w14:paraId="32CA9B3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mutable object which can.</w:t>
      </w:r>
    </w:p>
    <w:p w14:paraId="21B1958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4C1276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myUnchangingUser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proofErr w:type="spell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Raîssa</w:t>
      </w:r>
      <w:proofErr w:type="spell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711103A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4C57C0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"as const" is a great tool for fixtured data, and places</w:t>
      </w:r>
    </w:p>
    <w:p w14:paraId="1733DD1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where you treat code as literals inline. "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as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const" also</w:t>
      </w:r>
    </w:p>
    <w:p w14:paraId="3BB6100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works with arrays:</w:t>
      </w:r>
    </w:p>
    <w:p w14:paraId="5290BCD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0888CC9" w14:textId="3EC5B6F8" w:rsidR="000672B7" w:rsidRPr="00E46B1F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exampleUsers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[{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"Brian"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}, 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proofErr w:type="spell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Fahrooq</w:t>
      </w:r>
      <w:proofErr w:type="spell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}]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as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DB5DC9B" w14:textId="77777777" w:rsidR="000672B7" w:rsidRPr="00E46B1F" w:rsidRDefault="000672B7" w:rsidP="008062F0">
      <w:pPr>
        <w:pStyle w:val="Heading1"/>
      </w:pPr>
      <w:bookmarkStart w:id="3" w:name="_Toc154396879"/>
      <w:r w:rsidRPr="00E46B1F">
        <w:lastRenderedPageBreak/>
        <w:t>03_union-and-intersection-types.ts</w:t>
      </w:r>
      <w:bookmarkEnd w:id="3"/>
    </w:p>
    <w:p w14:paraId="3952AA6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https://www.typescriptlang.org/play?q=374#example/union-and-intersection-types</w:t>
      </w:r>
    </w:p>
    <w:p w14:paraId="336123B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 unions are a way of declaring that an object</w:t>
      </w:r>
    </w:p>
    <w:p w14:paraId="30A3F09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could be more than one type.</w:t>
      </w:r>
    </w:p>
    <w:p w14:paraId="1C515A7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807AAD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StringOrNumber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931FBB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ProcessStates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"open"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"closed"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D93181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OddNumbersUnderTen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3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5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7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9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3F0F039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AMessyUnion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"hello"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156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error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true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3E089EE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BC5CE5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If the use of "open" and "closed" vs string is</w:t>
      </w:r>
    </w:p>
    <w:p w14:paraId="1E8A2DE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new to you, check out: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example:literals</w:t>
      </w:r>
      <w:proofErr w:type="spellEnd"/>
      <w:proofErr w:type="gramEnd"/>
    </w:p>
    <w:p w14:paraId="360F133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B5FFB5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We can mix different types into a union, and</w:t>
      </w:r>
    </w:p>
    <w:p w14:paraId="2C3A2FD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what we're saying is that the value is one of those types.</w:t>
      </w:r>
    </w:p>
    <w:p w14:paraId="4F493E7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7EE376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TypeScript will then leave you to figure out how to</w:t>
      </w:r>
    </w:p>
    <w:p w14:paraId="18CFE13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determine which value it could be at runtime.</w:t>
      </w:r>
    </w:p>
    <w:p w14:paraId="79FF549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35E0B3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Unions can sometimes be undermined by type widening,</w:t>
      </w:r>
    </w:p>
    <w:p w14:paraId="59E1F4E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for example:</w:t>
      </w:r>
    </w:p>
    <w:p w14:paraId="4C7D48A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D5885A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WindowStates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"open"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"closed"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"minimized"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80D56B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2C3FFD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If you hover above, you can see that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WindowStates</w:t>
      </w:r>
      <w:proofErr w:type="spellEnd"/>
    </w:p>
    <w:p w14:paraId="743AF41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becomes a string - not the union. This is covered in</w:t>
      </w:r>
    </w:p>
    <w:p w14:paraId="14B3AC9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example:type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-widening-and-narrowing</w:t>
      </w:r>
      <w:proofErr w:type="spellEnd"/>
    </w:p>
    <w:p w14:paraId="4BEFFAC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074CF2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If a union is an OR, then an intersection is an AND.</w:t>
      </w:r>
    </w:p>
    <w:p w14:paraId="2C3B043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Intersection types are when two types intersect to create</w:t>
      </w:r>
    </w:p>
    <w:p w14:paraId="6F1DD36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new type. This allows for type composition.</w:t>
      </w:r>
    </w:p>
    <w:p w14:paraId="6642ED7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09C646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ErrorHandling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7AC5183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success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boolean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763ECA6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error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?: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message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61E8865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</w:t>
      </w:r>
    </w:p>
    <w:p w14:paraId="3076DA9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AAC15D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ArtworksData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16CF9EA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artworks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title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}[];</w:t>
      </w:r>
    </w:p>
    <w:p w14:paraId="3606E8B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</w:t>
      </w:r>
    </w:p>
    <w:p w14:paraId="421B02E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14B683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ArtistsData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64EA732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artists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}[];</w:t>
      </w:r>
    </w:p>
    <w:p w14:paraId="114F8EB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</w:t>
      </w:r>
    </w:p>
    <w:p w14:paraId="342287C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BC0995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These interfaces can be composed in responses which have</w:t>
      </w:r>
    </w:p>
    <w:p w14:paraId="16C77E9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both consistent error handling, and their own data.</w:t>
      </w:r>
    </w:p>
    <w:p w14:paraId="7E50347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5FA336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ArtworksResponse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ArtworksData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&amp;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ErrorHandling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A93568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ArtistsResponse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ArtistsData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&amp;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ErrorHandling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16B5DE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EFE06C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For example:</w:t>
      </w:r>
    </w:p>
    <w:p w14:paraId="5256483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31E77D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lastRenderedPageBreak/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handleArtistsResponse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response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ArtistsResponse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52E7927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response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error</w:t>
      </w:r>
      <w:proofErr w:type="spellEnd"/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18EA137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error</w:t>
      </w:r>
      <w:proofErr w:type="spellEnd"/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response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error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message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66FA170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35203A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1C6288D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B2866E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response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artists</w:t>
      </w:r>
      <w:proofErr w:type="spellEnd"/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2800EB7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};</w:t>
      </w:r>
    </w:p>
    <w:p w14:paraId="4654E5A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1FB19D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mix of Intersection and Union types becomes really</w:t>
      </w:r>
    </w:p>
    <w:p w14:paraId="591A8B8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useful when you have cases where an object has to</w:t>
      </w:r>
    </w:p>
    <w:p w14:paraId="6A682FC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include one of two values:</w:t>
      </w:r>
    </w:p>
    <w:p w14:paraId="39FEE9A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35649C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CreateArtistBioBase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2059A4F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artistID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A1AAF1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thirdParty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?: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boolean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CBBB58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</w:t>
      </w:r>
    </w:p>
    <w:p w14:paraId="28301AB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87EB9E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CreateArtistBioRequest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CreateArtistBioBase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&amp;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({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html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 | 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markdown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});</w:t>
      </w:r>
    </w:p>
    <w:p w14:paraId="10AF76D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66EE35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Now you can only create a request when you include</w:t>
      </w:r>
    </w:p>
    <w:p w14:paraId="5714FE5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artistID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and either html or markdown</w:t>
      </w:r>
    </w:p>
    <w:p w14:paraId="5B6D1E4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42E594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workingRequest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CreateArtistBioRequest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{</w:t>
      </w:r>
    </w:p>
    <w:p w14:paraId="01233B4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artistID</w:t>
      </w:r>
      <w:proofErr w:type="spell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proofErr w:type="spell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banksy</w:t>
      </w:r>
      <w:proofErr w:type="spell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3FA5E7C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markdown: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"Banksy is an anonymous England-based graffiti artist..."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5AB8FCE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};</w:t>
      </w:r>
    </w:p>
    <w:p w14:paraId="05CC1AA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226D9C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badRequest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CreateArtistBioRequest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{</w:t>
      </w:r>
    </w:p>
    <w:p w14:paraId="277E473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artistID</w:t>
      </w:r>
      <w:proofErr w:type="spell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proofErr w:type="spell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banksy</w:t>
      </w:r>
      <w:proofErr w:type="spell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7150C87C" w14:textId="38042A2E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};</w:t>
      </w:r>
    </w:p>
    <w:p w14:paraId="24DD18BA" w14:textId="5F510E7B" w:rsidR="000672B7" w:rsidRPr="00E46B1F" w:rsidRDefault="008062F0" w:rsidP="008062F0">
      <w:pPr>
        <w:pStyle w:val="Heading1"/>
      </w:pPr>
      <w:bookmarkStart w:id="4" w:name="_Toc154396880"/>
      <w:r>
        <w:lastRenderedPageBreak/>
        <w:t>0</w:t>
      </w:r>
      <w:r w:rsidR="000672B7" w:rsidRPr="00E46B1F">
        <w:t>4_unknown-and-never.ts</w:t>
      </w:r>
      <w:bookmarkEnd w:id="4"/>
    </w:p>
    <w:p w14:paraId="6283182E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https://www.typescriptlang.org/play?q=308#example/unknown-and-never</w:t>
      </w:r>
    </w:p>
    <w:p w14:paraId="5A43762D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Unknown</w:t>
      </w:r>
    </w:p>
    <w:p w14:paraId="6919718A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025A92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Unknown is one of those types that once it clicks, you</w:t>
      </w:r>
    </w:p>
    <w:p w14:paraId="0FD62358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can find quite a lot of uses for it. It acts like a sibling</w:t>
      </w:r>
    </w:p>
    <w:p w14:paraId="25169DF8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to the any type. Where any allows for ambiguity - unknown</w:t>
      </w:r>
    </w:p>
    <w:p w14:paraId="6FB6F30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requires specifics.</w:t>
      </w:r>
    </w:p>
    <w:p w14:paraId="58956B3E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740095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good example would be in wrapping a JSON parser. JSON</w:t>
      </w:r>
    </w:p>
    <w:p w14:paraId="6EB3CE1C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data can come in many different forms and the creator</w:t>
      </w:r>
    </w:p>
    <w:p w14:paraId="02F6F14D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of the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json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parsing function won't know the shape of the</w:t>
      </w:r>
    </w:p>
    <w:p w14:paraId="5693C474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data - the person calling that function should.</w:t>
      </w:r>
    </w:p>
    <w:p w14:paraId="7DE479C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12167E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jsonParser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jsonString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JSON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parse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jsonString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399C6FEC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17E8A80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myAccount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jsonParser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`{ "name": "Dorothea" }`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2E941B34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2E47768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myAccount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1C57846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myAccount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email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FA3BE57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7CA073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If you hover on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jsonParser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, you can see that it has the</w:t>
      </w:r>
    </w:p>
    <w:p w14:paraId="0C82B8BF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return type of any, so then does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myAccount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. It's possible</w:t>
      </w:r>
    </w:p>
    <w:p w14:paraId="0DF637FA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to fix this with generics - but it's also possible to fix</w:t>
      </w:r>
    </w:p>
    <w:p w14:paraId="39CE3B53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with unknown.</w:t>
      </w:r>
    </w:p>
    <w:p w14:paraId="37C6C043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ECA8D66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jsonParserUnknown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jsonString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unknown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JSON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parse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jsonString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1B9F71B3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ED9AC3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myOtherAccount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jsonParserUnknown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`{ "name": "Samuel" }`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0FB122DC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9931A15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myOtherAccount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3B5C4808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E4441C8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The object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myOtherAccount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cannot be used until the type has</w:t>
      </w:r>
    </w:p>
    <w:p w14:paraId="7B9C7E8D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been declared to TypeScript. This can be used to ensure</w:t>
      </w:r>
    </w:p>
    <w:p w14:paraId="3DAFF2D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that API consumers think about their typing up-front:</w:t>
      </w:r>
    </w:p>
    <w:p w14:paraId="2202FEB0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7F179B5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User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35D6F17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myUserAccount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jsonParserUnknown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`{ "name": "Samuel" }`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as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User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1F949F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myUserAccount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397D21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2628C47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Unknown is a great tool, to understand it more read these:</w:t>
      </w:r>
    </w:p>
    <w:p w14:paraId="69AC38D0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https://mariusschulz.com/blog/the-unknown-type-in-typescript</w:t>
      </w:r>
    </w:p>
    <w:p w14:paraId="0F0C662C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https://www.typescriptlang.org/docs/handbook/release-notes/typescript-3-0.html#new-unknown-top-type</w:t>
      </w:r>
    </w:p>
    <w:p w14:paraId="69B85AF5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08652F3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Never</w:t>
      </w:r>
    </w:p>
    <w:p w14:paraId="1C292E57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2E36EF5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lastRenderedPageBreak/>
        <w:t>// Because TypeScript supports code flow analysis, the language</w:t>
      </w:r>
    </w:p>
    <w:p w14:paraId="1A24A56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needs to be able to represent when code logically cannot</w:t>
      </w:r>
    </w:p>
    <w:p w14:paraId="0AEAA974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happen. For example, this function cannot return:</w:t>
      </w:r>
    </w:p>
    <w:p w14:paraId="677387BA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62ADA70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neverReturns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450ADBC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If it throws on the first line</w:t>
      </w:r>
    </w:p>
    <w:p w14:paraId="4C9EE42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throw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new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Error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"Always throws, never returns"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06A43545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};</w:t>
      </w:r>
    </w:p>
    <w:p w14:paraId="649C3DE7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8FFBCB4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If you hover on the type, you see it is a () =&gt; never</w:t>
      </w:r>
    </w:p>
    <w:p w14:paraId="65F733E8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which means it should never happen. These can still be</w:t>
      </w:r>
    </w:p>
    <w:p w14:paraId="578F4869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passed around like other values:</w:t>
      </w:r>
    </w:p>
    <w:p w14:paraId="2ED9CB06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44E67B7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myValue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neverReturns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7EEDBCB5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16D54E2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Having a function never return can be useful when dealing</w:t>
      </w:r>
    </w:p>
    <w:p w14:paraId="5A5E0F95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with the unpredictability of the JavaScript runtime and</w:t>
      </w:r>
    </w:p>
    <w:p w14:paraId="6588AAC8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API consumers that might not be using types:</w:t>
      </w:r>
    </w:p>
    <w:p w14:paraId="470CB64A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DBA037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validateUser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user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User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74247446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user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358DA587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user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!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==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proofErr w:type="spell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NaN</w:t>
      </w:r>
      <w:proofErr w:type="spell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6140EE0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1A8B7142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284A832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According to the type system, this code path can never</w:t>
      </w:r>
    </w:p>
    <w:p w14:paraId="66358158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happen, which matches the return type of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neverReturns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.</w:t>
      </w:r>
    </w:p>
    <w:p w14:paraId="2DAFFE7D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3C2BC0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neverReturns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70B34DD9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};</w:t>
      </w:r>
    </w:p>
    <w:p w14:paraId="29BE75B8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AB6DF4D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 type definitions state that a user has to be passed in</w:t>
      </w:r>
    </w:p>
    <w:p w14:paraId="24A13D14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but there are enough escape valves in JavaScript whereby</w:t>
      </w:r>
    </w:p>
    <w:p w14:paraId="58B0F345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you can't guarantee that.</w:t>
      </w:r>
    </w:p>
    <w:p w14:paraId="17717117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60C3CB8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Using a function which returns never allows you to add</w:t>
      </w:r>
    </w:p>
    <w:p w14:paraId="4E8255F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additional code in places which should not be possible.</w:t>
      </w:r>
    </w:p>
    <w:p w14:paraId="792950D4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is useful for presenting better error messages,</w:t>
      </w:r>
    </w:p>
    <w:p w14:paraId="410EBC44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or closing resources like files or loops.</w:t>
      </w:r>
    </w:p>
    <w:p w14:paraId="6D59623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91A4FFF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very popular use for never, is to ensure that a</w:t>
      </w:r>
    </w:p>
    <w:p w14:paraId="217BA61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switch is exhaustive. E.g., that every path is covered.</w:t>
      </w:r>
    </w:p>
    <w:p w14:paraId="1FA023B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D85F485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Here's an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enum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and an exhaustive switch, try adding</w:t>
      </w:r>
    </w:p>
    <w:p w14:paraId="77028D7F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a new option to the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enum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(maybe Tulip?)</w:t>
      </w:r>
    </w:p>
    <w:p w14:paraId="37FB32A7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AD311B3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enum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Flower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4E5AE27C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Rose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0FAF7C73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Rhododendron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5A46139A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Violet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4D6AF44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lastRenderedPageBreak/>
        <w:t xml:space="preserve">  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Daisy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1B293E6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</w:t>
      </w:r>
    </w:p>
    <w:p w14:paraId="184ABDC6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65F00B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flowerLatinName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flower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Flower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05AA3CC7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switch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flower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6EEA53CA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case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Flower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Rose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</w:t>
      </w:r>
    </w:p>
    <w:p w14:paraId="2E9D60BF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 xml:space="preserve">"Rosa </w:t>
      </w:r>
      <w:proofErr w:type="spell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rubiginosa</w:t>
      </w:r>
      <w:proofErr w:type="spell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6955CAC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case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Flower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Rhododendron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</w:t>
      </w:r>
    </w:p>
    <w:p w14:paraId="0B1111CC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 xml:space="preserve">"Rhododendron </w:t>
      </w:r>
      <w:proofErr w:type="spell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ferrugineum</w:t>
      </w:r>
      <w:proofErr w:type="spell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8E47463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case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Flower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Violet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</w:t>
      </w:r>
    </w:p>
    <w:p w14:paraId="5F51B30F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 xml:space="preserve">"Viola </w:t>
      </w:r>
      <w:proofErr w:type="spell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reichenbachiana</w:t>
      </w:r>
      <w:proofErr w:type="spell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C4F3006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case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Flower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Daisy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</w:t>
      </w:r>
    </w:p>
    <w:p w14:paraId="64F22D65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"Bellis perennis"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39C46604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E8A77A0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default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</w:t>
      </w:r>
    </w:p>
    <w:p w14:paraId="611C1C99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_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exhaustiveCheck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never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flower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E8213DE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_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exhaustiveCheck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F40EFE9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69408353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};</w:t>
      </w:r>
    </w:p>
    <w:p w14:paraId="6AFB048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AE8C4A5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You will get a compiler error saying that your new</w:t>
      </w:r>
    </w:p>
    <w:p w14:paraId="0ECCCA7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flower type cannot be converted into never.</w:t>
      </w:r>
    </w:p>
    <w:p w14:paraId="618090AC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C3AF4F9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Never in Unions</w:t>
      </w:r>
    </w:p>
    <w:p w14:paraId="1CD4A9CF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5832A44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never is something which is automatically removed from</w:t>
      </w:r>
    </w:p>
    <w:p w14:paraId="33F931C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type union.</w:t>
      </w:r>
    </w:p>
    <w:p w14:paraId="79F81056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C979A0B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NeverIsRemoved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never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EFD79EE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D3B6272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If you look at the type for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NeverIsRemoved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, you see that</w:t>
      </w:r>
    </w:p>
    <w:p w14:paraId="6A3C9816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it is string | number. This is because it should never</w:t>
      </w:r>
    </w:p>
    <w:p w14:paraId="31A37AC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happen at runtime because you cannot assign to it.</w:t>
      </w:r>
    </w:p>
    <w:p w14:paraId="67A91421" w14:textId="77777777" w:rsidR="00C76B8D" w:rsidRPr="00C76B8D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2F7EFF3" w14:textId="2667C607" w:rsidR="00883538" w:rsidRPr="00E46B1F" w:rsidRDefault="00C76B8D" w:rsidP="003F41D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This feature is used a lot in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example:conditional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-types</w:t>
      </w:r>
      <w:proofErr w:type="spellEnd"/>
    </w:p>
    <w:p w14:paraId="510A590F" w14:textId="77777777" w:rsidR="000672B7" w:rsidRPr="00E46B1F" w:rsidRDefault="000672B7" w:rsidP="008062F0">
      <w:pPr>
        <w:pStyle w:val="Heading1"/>
      </w:pPr>
      <w:bookmarkStart w:id="5" w:name="_Toc154396881"/>
      <w:r w:rsidRPr="00E46B1F">
        <w:lastRenderedPageBreak/>
        <w:t>05_tuples.ts</w:t>
      </w:r>
      <w:bookmarkEnd w:id="5"/>
    </w:p>
    <w:p w14:paraId="6F38354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https://www.typescriptlang.org/play?q=164#example/tuples</w:t>
      </w:r>
    </w:p>
    <w:p w14:paraId="5A603EF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Typically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an array contains zero to many objects of a</w:t>
      </w:r>
    </w:p>
    <w:p w14:paraId="395BFAF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single type. TypeScript has special analysis around</w:t>
      </w:r>
    </w:p>
    <w:p w14:paraId="18B7DE4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arrays which contain multiple types, and where the order</w:t>
      </w:r>
    </w:p>
    <w:p w14:paraId="60D6152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in which they are indexed is important.</w:t>
      </w:r>
    </w:p>
    <w:p w14:paraId="0FF5E26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6FAE7C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These are called tuples. Think of them as a way to</w:t>
      </w:r>
    </w:p>
    <w:p w14:paraId="429A81C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connect some data, but with less syntax than keyed objects.</w:t>
      </w:r>
    </w:p>
    <w:p w14:paraId="3C7189E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AC36DB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You can create a tuple using JavaScript's array syntax:</w:t>
      </w:r>
    </w:p>
    <w:p w14:paraId="6655757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7889B4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failingResponse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[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"Not Found"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404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4EBA5B2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E477E9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but you will need to declare its type as a tuple.</w:t>
      </w:r>
    </w:p>
    <w:p w14:paraId="77D16DF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875165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passingResponse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 [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 = [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"{}"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200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7EE5FD0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82A2E4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If you hover over the two variable names you can see the</w:t>
      </w:r>
    </w:p>
    <w:p w14:paraId="653DF6C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difference between an array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( (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string | number)[] ) and</w:t>
      </w:r>
    </w:p>
    <w:p w14:paraId="1531888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the tuple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( [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string, number] ).</w:t>
      </w:r>
    </w:p>
    <w:p w14:paraId="284FD1D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932691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As an array, the order is not important so an item at</w:t>
      </w:r>
    </w:p>
    <w:p w14:paraId="3DF7845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any index could be either a string or a number. In the</w:t>
      </w:r>
    </w:p>
    <w:p w14:paraId="5B9C81F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tuple the order and length are guaranteed.</w:t>
      </w:r>
    </w:p>
    <w:p w14:paraId="1E3235A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740EA2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passingResponse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] ===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200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6063097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localInfo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JSON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parse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passingResponse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]);</w:t>
      </w:r>
    </w:p>
    <w:p w14:paraId="526F28B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localInfo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0D7AED4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</w:t>
      </w:r>
    </w:p>
    <w:p w14:paraId="3FEE422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26C4E7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means TypeScript will provide the correct types at</w:t>
      </w:r>
    </w:p>
    <w:p w14:paraId="000C3BC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 right index, and even raise an error if you try to</w:t>
      </w:r>
    </w:p>
    <w:p w14:paraId="705EDCE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access an object at an un-declared index.</w:t>
      </w:r>
    </w:p>
    <w:p w14:paraId="024D2A9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567AB9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proofErr w:type="gram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passingResponse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552F67D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6AEE69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tuple can feel like a good pattern for short bits of</w:t>
      </w:r>
    </w:p>
    <w:p w14:paraId="4ED0052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connected data or for fixtures.</w:t>
      </w:r>
    </w:p>
    <w:p w14:paraId="1D62265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964F56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StaffAccount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[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?];</w:t>
      </w:r>
    </w:p>
    <w:p w14:paraId="112638B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259CFD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staff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StaffAccount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 = [</w:t>
      </w:r>
    </w:p>
    <w:p w14:paraId="4A8665E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"Adankwo"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adankwo.e</w:t>
      </w:r>
      <w:proofErr w:type="spellEnd"/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@"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],</w:t>
      </w:r>
    </w:p>
    <w:p w14:paraId="20FF6A9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"Kanokwan"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kanokwan.s</w:t>
      </w:r>
      <w:proofErr w:type="spellEnd"/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@"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],</w:t>
      </w:r>
    </w:p>
    <w:p w14:paraId="01A90B6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"Aneurin"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aneurin.s</w:t>
      </w:r>
      <w:proofErr w:type="spellEnd"/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@"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"Supervisor"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],</w:t>
      </w:r>
    </w:p>
    <w:p w14:paraId="4D2670F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56C9713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908AE4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When you have a set of known types at the beginning of a</w:t>
      </w:r>
    </w:p>
    <w:p w14:paraId="2D12EA8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tuple and then an unknown length, you can use the spread</w:t>
      </w:r>
    </w:p>
    <w:p w14:paraId="49BD20B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operator to indicate that it can have any length and the</w:t>
      </w:r>
    </w:p>
    <w:p w14:paraId="779D62E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extra indexes will be of a particular type:</w:t>
      </w:r>
    </w:p>
    <w:p w14:paraId="6BE8F26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2A7CD8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PayStubs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[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StaffAccount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 ...</w:t>
      </w:r>
      <w:proofErr w:type="gram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]];</w:t>
      </w:r>
    </w:p>
    <w:p w14:paraId="5A83AC5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877AE0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payStubs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PayStubs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 = [</w:t>
      </w:r>
    </w:p>
    <w:p w14:paraId="725CC26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[</w:t>
      </w:r>
      <w:proofErr w:type="gram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staff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],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250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],</w:t>
      </w:r>
    </w:p>
    <w:p w14:paraId="6B9B8EA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[</w:t>
      </w:r>
      <w:proofErr w:type="gram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staff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],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250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260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],</w:t>
      </w:r>
    </w:p>
    <w:p w14:paraId="49BDCDA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[</w:t>
      </w:r>
      <w:proofErr w:type="gram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staff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],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300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300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300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],</w:t>
      </w:r>
    </w:p>
    <w:p w14:paraId="11885AA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370AE60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82866B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monthOnePayments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payStubs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] +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payStubs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] +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payStubs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00F8C30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monthTwoPayments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payStubs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] +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payStubs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625EFA3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monthThreePayments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payStubs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70B2414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17E838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You can use tuples to describe functions which take</w:t>
      </w:r>
    </w:p>
    <w:p w14:paraId="6D87AF8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an undefined number of parameters with types:</w:t>
      </w:r>
    </w:p>
    <w:p w14:paraId="0965825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646471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calculatePayForEmployee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id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 ...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args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 [...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[]]):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122A82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99AD09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calculatePayForEmployee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staff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],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payStubs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]);</w:t>
      </w:r>
    </w:p>
    <w:p w14:paraId="53410F9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calculatePayForEmployee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staff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],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payStubs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],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payStubs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]);</w:t>
      </w:r>
    </w:p>
    <w:p w14:paraId="01FEF7E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D7A3F8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45E3DE4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https://www.typescriptlang.org/docs/handbook/release-notes/typescript-3-0.html#tuples-in-rest-parameters-and-spread-expressions</w:t>
      </w:r>
    </w:p>
    <w:p w14:paraId="551A3C3B" w14:textId="15199743" w:rsidR="00550540" w:rsidRPr="00E46B1F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https://auth0.com/blog/typescript-3-exploring-tuples-the-unknown-type/</w:t>
      </w:r>
    </w:p>
    <w:p w14:paraId="150764DA" w14:textId="77777777" w:rsidR="000672B7" w:rsidRPr="00E46B1F" w:rsidRDefault="000672B7" w:rsidP="008062F0">
      <w:pPr>
        <w:pStyle w:val="Heading1"/>
      </w:pPr>
      <w:bookmarkStart w:id="6" w:name="_Toc154396882"/>
      <w:r w:rsidRPr="00E46B1F">
        <w:lastRenderedPageBreak/>
        <w:t>06_built-in-utility-types.ts</w:t>
      </w:r>
      <w:bookmarkEnd w:id="6"/>
    </w:p>
    <w:p w14:paraId="7B33D1F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https://www.typescriptlang.org/play/?strictNullChecks=true&amp;q=149</w:t>
      </w:r>
    </w:p>
    <w:p w14:paraId="0E0B6AF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7145FD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When a particular type feels like it's useful in most</w:t>
      </w:r>
    </w:p>
    <w:p w14:paraId="13ACFB6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codebases, they are added into TypeScript and become</w:t>
      </w:r>
    </w:p>
    <w:p w14:paraId="6E36029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available for anyone which means you can consistently</w:t>
      </w:r>
    </w:p>
    <w:p w14:paraId="290D9EE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rely on their availability</w:t>
      </w:r>
    </w:p>
    <w:p w14:paraId="0A9644D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1DC7B3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Partial&lt;Type&gt;</w:t>
      </w:r>
    </w:p>
    <w:p w14:paraId="426F0DB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96F376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Takes a type and converts all of its properties</w:t>
      </w:r>
    </w:p>
    <w:p w14:paraId="7AAD03D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to optional ones.</w:t>
      </w:r>
    </w:p>
    <w:p w14:paraId="5A7858D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5F624D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5EF1724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id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FB8E90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3D07AF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createdAt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00A7C9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updatedAt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7D5AC0C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submitter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undefined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DA1E81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675249F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AEC9A1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StickerUpdateParam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Partial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41E04CE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4F23C7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Readonly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&lt;Type&gt;</w:t>
      </w:r>
    </w:p>
    <w:p w14:paraId="6C075EB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1C8EA5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Takes an object and makes its properties read-only.</w:t>
      </w:r>
    </w:p>
    <w:p w14:paraId="43D217D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DE97B0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StickerFromAPI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Readonly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3121B94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5CD847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Record&lt;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KeysFrom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, Type&gt;</w:t>
      </w:r>
    </w:p>
    <w:p w14:paraId="6860123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8A69B9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Creates a type which uses the list of properties from</w:t>
      </w:r>
    </w:p>
    <w:p w14:paraId="3AAB0B9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KeysFrom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and gives them the value of Type.</w:t>
      </w:r>
    </w:p>
    <w:p w14:paraId="4EE8EB6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89CEF0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List which keys come from:</w:t>
      </w:r>
    </w:p>
    <w:p w14:paraId="178A69A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NavigationPages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"home"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"stickers"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"about"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"contact"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34043FE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213592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 shape of the data for which each of ^ is needed:</w:t>
      </w:r>
    </w:p>
    <w:p w14:paraId="5B5012C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PageInfo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29ECF51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title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283784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url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8AA1E7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axTitle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?: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15FEA4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57AB092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78B4C0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navigationInfo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Record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NavigationPages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PageInfo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 = {</w:t>
      </w:r>
    </w:p>
    <w:p w14:paraId="15EFA62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home: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title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"Home"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url: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"/"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},</w:t>
      </w:r>
    </w:p>
    <w:p w14:paraId="25C6975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about: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title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"About"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url: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"/about"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},</w:t>
      </w:r>
    </w:p>
    <w:p w14:paraId="4EA9992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contact: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title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"Contact"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url: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"/contact"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},</w:t>
      </w:r>
    </w:p>
    <w:p w14:paraId="5B65939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stickers: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title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"Stickers"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url: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"/stickers/all"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},</w:t>
      </w:r>
    </w:p>
    <w:p w14:paraId="62DBA53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};</w:t>
      </w:r>
    </w:p>
    <w:p w14:paraId="1F5E83B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7EF5DD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Pick&lt;Type, Keys&gt;</w:t>
      </w:r>
    </w:p>
    <w:p w14:paraId="04F0E07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7DF443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Creates a type by picking the set of properties Keys</w:t>
      </w:r>
    </w:p>
    <w:p w14:paraId="3B49B54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lastRenderedPageBreak/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from Type. Essentially an allow-list for extracting type</w:t>
      </w:r>
    </w:p>
    <w:p w14:paraId="15BCF5F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information from a type.</w:t>
      </w:r>
    </w:p>
    <w:p w14:paraId="0D35821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8CB7E8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StickerSortPreview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Pick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"name"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proofErr w:type="spell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updatedAt</w:t>
      </w:r>
      <w:proofErr w:type="spell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11C1A4F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CE13EE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Omit&lt;Type, Keys&gt;</w:t>
      </w:r>
    </w:p>
    <w:p w14:paraId="7836710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B9B800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Creates a type by removing the set of properties Keys</w:t>
      </w:r>
    </w:p>
    <w:p w14:paraId="778B358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from Type. Essentially a block-list for extracting type</w:t>
      </w:r>
    </w:p>
    <w:p w14:paraId="3291639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information from a type.</w:t>
      </w:r>
    </w:p>
    <w:p w14:paraId="0EA6994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852470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StickerTimeMetadata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Omit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"name"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777CA1E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35BEF2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Exclude&lt;Type,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RemoveUnion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&gt;</w:t>
      </w:r>
    </w:p>
    <w:p w14:paraId="78F1F1D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4D7ED6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Creates a type where any property in Type's properties</w:t>
      </w:r>
    </w:p>
    <w:p w14:paraId="1ABB145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which don't overlap with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RemoveUnion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.</w:t>
      </w:r>
    </w:p>
    <w:p w14:paraId="1607D63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5B21E4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HomeNavigationPages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Exclude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NavigationPages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"home"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5D404DE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6F9750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Extract&lt;Type,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MatchUnion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&gt;</w:t>
      </w:r>
    </w:p>
    <w:p w14:paraId="2B0B6CC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058E2F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Creates a type where any property in Type's properties</w:t>
      </w:r>
    </w:p>
    <w:p w14:paraId="1D07DAF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are included if they overlap with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MatchUnion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.</w:t>
      </w:r>
    </w:p>
    <w:p w14:paraId="51675F3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5BB962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DynamicPages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Extract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NavigationPages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"home"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"stickers"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087BDDE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2FC1C2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NonNullable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&lt;Type&gt;</w:t>
      </w:r>
    </w:p>
    <w:p w14:paraId="6CD0604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10A5D6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Creates a type by excluding null and undefined from a set</w:t>
      </w:r>
    </w:p>
    <w:p w14:paraId="55AE41E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of properties. Useful when you have a validation check.</w:t>
      </w:r>
    </w:p>
    <w:p w14:paraId="19236D6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F28AF2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StickerLookupResult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undefined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6D467D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ValidatedResult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NonNullable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StickerLookupResult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2DA0D34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DD58C9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ReturnType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&lt;Type&gt;</w:t>
      </w:r>
    </w:p>
    <w:p w14:paraId="547FD2E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6CBA5E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Extracts the return value from a Type.</w:t>
      </w:r>
    </w:p>
    <w:p w14:paraId="0DA8D75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15A6D4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getStickerByID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id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Promise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StickerLookupResult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251E8DD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ReturnType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proofErr w:type="spellStart"/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typeof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getStickerByID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203342A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9919FB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InstanceType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&lt;Type&gt;</w:t>
      </w:r>
    </w:p>
    <w:p w14:paraId="12A92A8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ED0C72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Creates a type which is an instance of a class, or object</w:t>
      </w:r>
    </w:p>
    <w:p w14:paraId="2A75A5D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with a constructor function.</w:t>
      </w:r>
    </w:p>
    <w:p w14:paraId="7E67440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AA9991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class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StickerCollection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3763959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stickers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gram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026FD56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175B4FD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51319D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CollectionItem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InstanceType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proofErr w:type="spellStart"/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typeof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StickerCollection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68D32E0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89AF74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lastRenderedPageBreak/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Required&lt;Type&gt;</w:t>
      </w:r>
    </w:p>
    <w:p w14:paraId="3C0E167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381D19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Creates a type which converts all optional properties</w:t>
      </w:r>
    </w:p>
    <w:p w14:paraId="2652645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to required ones.</w:t>
      </w:r>
    </w:p>
    <w:p w14:paraId="41DF8F2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883C48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AccessiblePageInfo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Required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PageInfo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321838F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64DB96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ThisType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&lt;Type&gt;</w:t>
      </w:r>
    </w:p>
    <w:p w14:paraId="4ECEEA0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2F401A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Unlike other types,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ThisType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does not return a new</w:t>
      </w:r>
    </w:p>
    <w:p w14:paraId="15F1377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 but instead manipulates the definition of this</w:t>
      </w:r>
    </w:p>
    <w:p w14:paraId="61E9C68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inside a function. You can only use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ThisType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when you</w:t>
      </w:r>
    </w:p>
    <w:p w14:paraId="6072951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have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noImplicitThis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turned on in your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TSConfig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.</w:t>
      </w:r>
    </w:p>
    <w:p w14:paraId="26CD8D7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2FD0D41" w14:textId="4E17B15F" w:rsidR="00D97887" w:rsidRPr="00E46B1F" w:rsidRDefault="00C76B8D" w:rsidP="00E46B1F">
      <w:pPr>
        <w:widowControl/>
        <w:shd w:val="clear" w:color="auto" w:fill="FFFFFF"/>
        <w:spacing w:line="216" w:lineRule="auto"/>
        <w:rPr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https://www.typescriptlang.org/docs/handbook/utility-types.html</w:t>
      </w:r>
    </w:p>
    <w:p w14:paraId="57B4AED9" w14:textId="57DA7666" w:rsidR="000672B7" w:rsidRPr="00E46B1F" w:rsidRDefault="000672B7" w:rsidP="008062F0">
      <w:pPr>
        <w:pStyle w:val="Heading1"/>
      </w:pPr>
      <w:bookmarkStart w:id="7" w:name="_Toc154396883"/>
      <w:r w:rsidRPr="00E46B1F">
        <w:lastRenderedPageBreak/>
        <w:t>07_nullable-types.ts</w:t>
      </w:r>
      <w:bookmarkEnd w:id="7"/>
    </w:p>
    <w:p w14:paraId="5445F53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https://www.typescriptlang.org/play/?strictNullChecks=false&amp;q=408</w:t>
      </w:r>
    </w:p>
    <w:p w14:paraId="1ADC125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JavaScript has two ways to declare values which don't</w:t>
      </w:r>
    </w:p>
    <w:p w14:paraId="07B8A6F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exist, and TypeScript adds extra syntax which allows even</w:t>
      </w:r>
    </w:p>
    <w:p w14:paraId="51EB1CC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more ways to declare something as optional or nullable.</w:t>
      </w:r>
    </w:p>
    <w:p w14:paraId="43BB516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42F0A8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First up, the difference between the two JavaScript</w:t>
      </w:r>
    </w:p>
    <w:p w14:paraId="1BB4A22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primitives: undefined and null</w:t>
      </w:r>
    </w:p>
    <w:p w14:paraId="7BBDB7B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83CCF0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Undefined is when something cannot be found or set</w:t>
      </w:r>
    </w:p>
    <w:p w14:paraId="0FDE1AC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6B60DB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emptyObj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{};</w:t>
      </w:r>
    </w:p>
    <w:p w14:paraId="21394C5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anUndefinedProperty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undefined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emptyObj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"anything"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2E32B98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B03C5D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Null is meant to be used when there is a conscious lack</w:t>
      </w:r>
    </w:p>
    <w:p w14:paraId="0ACA58A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of a value.</w:t>
      </w:r>
    </w:p>
    <w:p w14:paraId="0FB795F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10137B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searchResults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{</w:t>
      </w:r>
    </w:p>
    <w:p w14:paraId="76C4360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video: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"LEGO Movie"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},</w:t>
      </w:r>
    </w:p>
    <w:p w14:paraId="6059D21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text: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null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70DD4F2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audio: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"LEGO Movie Soundtrack"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},</w:t>
      </w:r>
    </w:p>
    <w:p w14:paraId="7532C86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};</w:t>
      </w:r>
    </w:p>
    <w:p w14:paraId="384043E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47AFA2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Why not use undefined? Mainly, because now you can verify</w:t>
      </w:r>
    </w:p>
    <w:p w14:paraId="4CDC355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that text was correctly included. If text returned as</w:t>
      </w:r>
    </w:p>
    <w:p w14:paraId="36F8004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undefined then the result is the same as though it was</w:t>
      </w:r>
    </w:p>
    <w:p w14:paraId="632FBFA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not there.</w:t>
      </w:r>
    </w:p>
    <w:p w14:paraId="39D7EF9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C0F34B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might feel a bit superficial, but when converted into</w:t>
      </w:r>
    </w:p>
    <w:p w14:paraId="5E67426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JSON string, if text was an undefined, it would not be</w:t>
      </w:r>
    </w:p>
    <w:p w14:paraId="3A6B3A0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included in the string equivalent.</w:t>
      </w:r>
    </w:p>
    <w:p w14:paraId="3E9E7C8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11D352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Strict Null Types</w:t>
      </w:r>
    </w:p>
    <w:p w14:paraId="388C92F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3EE4B3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Before TypeScript 2.0 undefined and null were effectively</w:t>
      </w:r>
    </w:p>
    <w:p w14:paraId="67C78B9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ignored in the type system. This let TypeScript provide a</w:t>
      </w:r>
    </w:p>
    <w:p w14:paraId="6D43E6B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coding environment closer to un-typed JavaScript.</w:t>
      </w:r>
    </w:p>
    <w:p w14:paraId="60F5FA4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78F57D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Version 2.0 added a compiler flag called "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strictNullChecks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"</w:t>
      </w:r>
    </w:p>
    <w:p w14:paraId="312AFD4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and this flag required people to treat undefined and null</w:t>
      </w:r>
    </w:p>
    <w:p w14:paraId="59442D0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as types which needs to be handled via code-flow analysis</w:t>
      </w:r>
    </w:p>
    <w:p w14:paraId="2780D01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( see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more at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example:code-flow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)</w:t>
      </w:r>
    </w:p>
    <w:p w14:paraId="13BB0A8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99065B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For an example of the difference in turning on strict null</w:t>
      </w:r>
    </w:p>
    <w:p w14:paraId="039A000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checks to TypeScript, hover over "Potential String" below:</w:t>
      </w:r>
    </w:p>
    <w:p w14:paraId="4601013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F99471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PotentialString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undefined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648431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D41F8F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PotentialString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discards the undefined and null. If</w:t>
      </w:r>
    </w:p>
    <w:p w14:paraId="26F8ACA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you open the "TS Config" menu, enable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strictNullChecks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, and come</w:t>
      </w:r>
    </w:p>
    <w:p w14:paraId="2D04D18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back, you'll see that hovering on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PotentialString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now shows</w:t>
      </w:r>
    </w:p>
    <w:p w14:paraId="2CE7AEE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 full union.</w:t>
      </w:r>
    </w:p>
    <w:p w14:paraId="4F2D422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64FF6D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getID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PotentialString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4BE393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0A54D3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userID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getID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4090223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"User Logged in: 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userID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toUpperCase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());</w:t>
      </w:r>
    </w:p>
    <w:p w14:paraId="747CFBF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9DAC26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Only in strict mode the above will fail ^</w:t>
      </w:r>
    </w:p>
    <w:p w14:paraId="58604ED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1BC95B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There are ways to tell TypeScript you know more, such as</w:t>
      </w:r>
    </w:p>
    <w:p w14:paraId="3AC7AB7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type assertion or via a non-null assertion operator (!)</w:t>
      </w:r>
    </w:p>
    <w:p w14:paraId="190A2AB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614515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definitelyString1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getID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as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4825C2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definitelyString2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getID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)!;</w:t>
      </w:r>
    </w:p>
    <w:p w14:paraId="5816890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392CBB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Or you safely can check for the existence via an if:</w:t>
      </w:r>
    </w:p>
    <w:p w14:paraId="619E424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F62C34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userID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5AE9D72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userID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57EED52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</w:t>
      </w:r>
    </w:p>
    <w:p w14:paraId="0073C33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414AF2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Optional Properties</w:t>
      </w:r>
    </w:p>
    <w:p w14:paraId="588F6DE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1778E3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Void</w:t>
      </w:r>
    </w:p>
    <w:p w14:paraId="3298556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91261A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Void is the return type of a function which does not</w:t>
      </w:r>
    </w:p>
    <w:p w14:paraId="71395E2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return a value.</w:t>
      </w:r>
    </w:p>
    <w:p w14:paraId="40DE864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3D2A9A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voidFunction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{ }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33C39E0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resultOfVoidFunction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voidFunction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7291252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54B9AD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is usually an accident, and TypeScript keeps the void</w:t>
      </w:r>
    </w:p>
    <w:p w14:paraId="007F26C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 around to let you get compiler errors - even though at</w:t>
      </w:r>
    </w:p>
    <w:p w14:paraId="28FEAA5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runtime it would be an undefined.</w:t>
      </w:r>
    </w:p>
    <w:p w14:paraId="49A4A8C0" w14:textId="1907A5C5" w:rsidR="000672B7" w:rsidRPr="00E46B1F" w:rsidRDefault="000672B7" w:rsidP="008062F0">
      <w:pPr>
        <w:pStyle w:val="Heading1"/>
      </w:pPr>
      <w:bookmarkStart w:id="8" w:name="_Toc154396884"/>
      <w:r w:rsidRPr="00E46B1F">
        <w:lastRenderedPageBreak/>
        <w:t>08_conditional-types.ts</w:t>
      </w:r>
      <w:bookmarkEnd w:id="8"/>
    </w:p>
    <w:p w14:paraId="7029EC50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https://www.typescriptlang.org/play/?q=245</w:t>
      </w:r>
    </w:p>
    <w:p w14:paraId="135B9A53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Conditional Types provide a way to do simple logic in the</w:t>
      </w:r>
    </w:p>
    <w:p w14:paraId="3C3C0CF0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TypeScript type system. This is definitely an advanced</w:t>
      </w:r>
    </w:p>
    <w:p w14:paraId="66C92229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feature, and it's quite feasible that you won't need to</w:t>
      </w:r>
    </w:p>
    <w:p w14:paraId="4D3069F7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use this in your normal day to day code.</w:t>
      </w:r>
    </w:p>
    <w:p w14:paraId="555E1839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5D42757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A conditional type looks like:</w:t>
      </w:r>
    </w:p>
    <w:p w14:paraId="06F5E5E9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2281E30E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  A extends </w:t>
      </w:r>
      <w:proofErr w:type="gram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B ?</w:t>
      </w:r>
      <w:proofErr w:type="gram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</w:t>
      </w:r>
      <w:proofErr w:type="gram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C :</w:t>
      </w:r>
      <w:proofErr w:type="gram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D</w:t>
      </w:r>
    </w:p>
    <w:p w14:paraId="6BF04788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7BF51620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Where the condition is whether a type extends an</w:t>
      </w:r>
    </w:p>
    <w:p w14:paraId="045ED538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expression, and if </w:t>
      </w:r>
      <w:proofErr w:type="gram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so</w:t>
      </w:r>
      <w:proofErr w:type="gram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what type should be returned.</w:t>
      </w:r>
    </w:p>
    <w:p w14:paraId="4526881B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2404793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Let's go through some examples, for brevity we're</w:t>
      </w:r>
    </w:p>
    <w:p w14:paraId="2706D574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going to use single letters for generics. This is optional</w:t>
      </w:r>
    </w:p>
    <w:p w14:paraId="4C379124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but restricting ourselves to 60 characters makes it</w:t>
      </w:r>
    </w:p>
    <w:p w14:paraId="0AC7EF4B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hard to fit on screen.</w:t>
      </w:r>
    </w:p>
    <w:p w14:paraId="3333C239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3AEE477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Cat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meows</w:t>
      </w:r>
      <w:proofErr w:type="gram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true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477F8850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Dog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barks</w:t>
      </w:r>
      <w:proofErr w:type="gram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true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029D522A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Cheetah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meows</w:t>
      </w:r>
      <w:proofErr w:type="gram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true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; </w:t>
      </w:r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fast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true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6865B45A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Wolf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barks</w:t>
      </w:r>
      <w:proofErr w:type="gram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true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; </w:t>
      </w:r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howls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true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20C4C926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865893A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We can create a conditional type which </w:t>
      </w:r>
      <w:proofErr w:type="gram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lets</w:t>
      </w:r>
      <w:proofErr w:type="gram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extract</w:t>
      </w:r>
    </w:p>
    <w:p w14:paraId="2A4E486B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types which only conform to something which barks.</w:t>
      </w:r>
    </w:p>
    <w:p w14:paraId="183CFC40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6A5F2BF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ExtractDogish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A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&gt; =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A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extends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barks</w:t>
      </w:r>
      <w:proofErr w:type="gram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true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} ? </w:t>
      </w:r>
      <w:proofErr w:type="gram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A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:</w:t>
      </w:r>
      <w:proofErr w:type="gram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never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75E7EE0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F362A05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Then we can create types which </w:t>
      </w:r>
      <w:proofErr w:type="spell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ExtractDogish</w:t>
      </w:r>
      <w:proofErr w:type="spell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wraps:</w:t>
      </w:r>
    </w:p>
    <w:p w14:paraId="3BF6E911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A58168F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A cat doesn't bark, so it will return never</w:t>
      </w:r>
    </w:p>
    <w:p w14:paraId="70661635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NeverCat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ExtractDogish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Cat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176EDA2E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A wolf will bark, so it returns the wolf shape</w:t>
      </w:r>
    </w:p>
    <w:p w14:paraId="12B4D1FB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Wolfish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ExtractDogish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Wolf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3DE857A9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577C131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This becomes useful when you want to work with a</w:t>
      </w:r>
    </w:p>
    <w:p w14:paraId="2E3B43A0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union of many types and reduce the number of </w:t>
      </w:r>
      <w:proofErr w:type="gram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potential</w:t>
      </w:r>
      <w:proofErr w:type="gramEnd"/>
    </w:p>
    <w:p w14:paraId="329E2E43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options in a union:</w:t>
      </w:r>
    </w:p>
    <w:p w14:paraId="796191B5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F1FD6FF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Animals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Cat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Dog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Cheetah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Wolf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7387D36B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CC6A775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When you apply </w:t>
      </w:r>
      <w:proofErr w:type="spell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ExtractDogish</w:t>
      </w:r>
      <w:proofErr w:type="spell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to a union type, it is the</w:t>
      </w:r>
    </w:p>
    <w:p w14:paraId="2C130973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same as running the conditional against each member of</w:t>
      </w:r>
    </w:p>
    <w:p w14:paraId="715E415D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the type:</w:t>
      </w:r>
    </w:p>
    <w:p w14:paraId="47FE7CA7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900F3DB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Dogish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ExtractDogish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Animals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0497BC3A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C1CC23B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= </w:t>
      </w:r>
      <w:proofErr w:type="spell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ExtractDogish</w:t>
      </w:r>
      <w:proofErr w:type="spell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&lt;Cat&gt; | </w:t>
      </w:r>
      <w:proofErr w:type="spell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ExtractDogish</w:t>
      </w:r>
      <w:proofErr w:type="spell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&lt;Dog&gt; |</w:t>
      </w:r>
    </w:p>
    <w:p w14:paraId="06541E04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  </w:t>
      </w:r>
      <w:proofErr w:type="spell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ExtractDogish</w:t>
      </w:r>
      <w:proofErr w:type="spell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&lt;Cheetah&gt; | </w:t>
      </w:r>
      <w:proofErr w:type="spell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ExtractDogish</w:t>
      </w:r>
      <w:proofErr w:type="spell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&lt;Wolf&gt;</w:t>
      </w:r>
    </w:p>
    <w:p w14:paraId="641024FE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5A67FE30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= never | Dog | never | Wolf</w:t>
      </w:r>
    </w:p>
    <w:p w14:paraId="628F5013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2EFFE489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= Dog | Wolf (see </w:t>
      </w:r>
      <w:proofErr w:type="spellStart"/>
      <w:proofErr w:type="gram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example:unknown</w:t>
      </w:r>
      <w:proofErr w:type="gram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-and-never</w:t>
      </w:r>
      <w:proofErr w:type="spell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)</w:t>
      </w:r>
    </w:p>
    <w:p w14:paraId="29EF2A5F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73946BE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This is called a distributive conditional type because</w:t>
      </w:r>
    </w:p>
    <w:p w14:paraId="4B5BC4C2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the type distributes over each member of the union.</w:t>
      </w:r>
    </w:p>
    <w:p w14:paraId="1A98293C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A72A5B5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Deferred Conditional Types</w:t>
      </w:r>
    </w:p>
    <w:p w14:paraId="7B4BF275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BA16D50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Conditional types can be used to tighten your APIs which</w:t>
      </w:r>
    </w:p>
    <w:p w14:paraId="6AEB64CF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can return different types depending on the inputs.</w:t>
      </w:r>
    </w:p>
    <w:p w14:paraId="638755BA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9F0BC93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For </w:t>
      </w:r>
      <w:proofErr w:type="gram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example</w:t>
      </w:r>
      <w:proofErr w:type="gram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this function which could return either a</w:t>
      </w:r>
    </w:p>
    <w:p w14:paraId="037F44D9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string or number depending on the </w:t>
      </w:r>
      <w:proofErr w:type="spell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boolean</w:t>
      </w:r>
      <w:proofErr w:type="spell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passed in.</w:t>
      </w:r>
    </w:p>
    <w:p w14:paraId="4480EC75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0FC241D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795E26"/>
          <w:kern w:val="0"/>
          <w:szCs w:val="18"/>
        </w:rPr>
        <w:t>getID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extends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boolean</w:t>
      </w:r>
      <w:proofErr w:type="spellEnd"/>
      <w:proofErr w:type="gramStart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&gt;(</w:t>
      </w:r>
      <w:proofErr w:type="gramEnd"/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fancy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):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extends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true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?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4023DB0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505318C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Then depending on how much the type-system knows about</w:t>
      </w:r>
    </w:p>
    <w:p w14:paraId="134AB2EF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the </w:t>
      </w:r>
      <w:proofErr w:type="spell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boolean</w:t>
      </w:r>
      <w:proofErr w:type="spell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, you will get different return types:</w:t>
      </w:r>
    </w:p>
    <w:p w14:paraId="33BF43F5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B9ECC45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stringReturnValue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E66E7F">
        <w:rPr>
          <w:rFonts w:ascii="Source Code Pro" w:eastAsia="宋体" w:hAnsi="Source Code Pro" w:cs="宋体"/>
          <w:color w:val="795E26"/>
          <w:kern w:val="0"/>
          <w:szCs w:val="18"/>
        </w:rPr>
        <w:t>getID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true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260F4ABC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numberReturnValue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E66E7F">
        <w:rPr>
          <w:rFonts w:ascii="Source Code Pro" w:eastAsia="宋体" w:hAnsi="Source Code Pro" w:cs="宋体"/>
          <w:color w:val="795E26"/>
          <w:kern w:val="0"/>
          <w:szCs w:val="18"/>
        </w:rPr>
        <w:t>getID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false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33B2D5B4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stringOrNumber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E66E7F">
        <w:rPr>
          <w:rFonts w:ascii="Source Code Pro" w:eastAsia="宋体" w:hAnsi="Source Code Pro" w:cs="宋体"/>
          <w:color w:val="795E26"/>
          <w:kern w:val="0"/>
          <w:szCs w:val="18"/>
        </w:rPr>
        <w:t>getID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proofErr w:type="gramEnd"/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Math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E66E7F">
        <w:rPr>
          <w:rFonts w:ascii="Source Code Pro" w:eastAsia="宋体" w:hAnsi="Source Code Pro" w:cs="宋体"/>
          <w:color w:val="795E26"/>
          <w:kern w:val="0"/>
          <w:szCs w:val="18"/>
        </w:rPr>
        <w:t>random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() &lt; </w:t>
      </w:r>
      <w:r w:rsidRPr="00E66E7F">
        <w:rPr>
          <w:rFonts w:ascii="Source Code Pro" w:eastAsia="宋体" w:hAnsi="Source Code Pro" w:cs="宋体"/>
          <w:color w:val="098658"/>
          <w:kern w:val="0"/>
          <w:szCs w:val="18"/>
        </w:rPr>
        <w:t>0.5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6EBD3833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C21E640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In this case above TypeScript can know the return value</w:t>
      </w:r>
    </w:p>
    <w:p w14:paraId="6B8B0A7A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instantly. However, you can use conditional types in functions</w:t>
      </w:r>
    </w:p>
    <w:p w14:paraId="501DD372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where the type isn't known yet. This is called a deferred</w:t>
      </w:r>
    </w:p>
    <w:p w14:paraId="23459043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conditional type.</w:t>
      </w:r>
    </w:p>
    <w:p w14:paraId="3EBC17A2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0E36BA8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Same as our </w:t>
      </w:r>
      <w:proofErr w:type="spell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Dogish</w:t>
      </w:r>
      <w:proofErr w:type="spell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above, but as a function instead</w:t>
      </w:r>
    </w:p>
    <w:p w14:paraId="3FA5E2A6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795E26"/>
          <w:kern w:val="0"/>
          <w:szCs w:val="18"/>
        </w:rPr>
        <w:t>isCatish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</w:t>
      </w:r>
      <w:proofErr w:type="gramStart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&gt;(</w:t>
      </w:r>
      <w:proofErr w:type="gramEnd"/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x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):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extends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{ </w:t>
      </w:r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meows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true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} ? </w:t>
      </w:r>
      <w:proofErr w:type="gram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:</w:t>
      </w:r>
      <w:proofErr w:type="gram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undefined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9F4D33E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058E2AB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There is an extra useful tool within conditional types, which</w:t>
      </w:r>
    </w:p>
    <w:p w14:paraId="0CFC783D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is being able to specifically tell TypeScript that it should</w:t>
      </w:r>
    </w:p>
    <w:p w14:paraId="4C9D85E4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infer the type when deferring. That is the 'infer' keyword.</w:t>
      </w:r>
    </w:p>
    <w:p w14:paraId="52264B7A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22A6462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infer is typically used to create meta-types which inspect</w:t>
      </w:r>
    </w:p>
    <w:p w14:paraId="4F59CE01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the existing types in your code, think of it as creating</w:t>
      </w:r>
    </w:p>
    <w:p w14:paraId="4340E45D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a new variable inside the type.</w:t>
      </w:r>
    </w:p>
    <w:p w14:paraId="2B85A21F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0A94D0A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GetReturnValue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&gt; =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extends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(...</w:t>
      </w:r>
      <w:proofErr w:type="spellStart"/>
      <w:r w:rsidRPr="00E66E7F">
        <w:rPr>
          <w:rFonts w:ascii="Source Code Pro" w:eastAsia="宋体" w:hAnsi="Source Code Pro" w:cs="宋体"/>
          <w:color w:val="001080"/>
          <w:kern w:val="0"/>
          <w:szCs w:val="18"/>
        </w:rPr>
        <w:t>args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gram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any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]) </w:t>
      </w: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infer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R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? </w:t>
      </w:r>
      <w:proofErr w:type="gram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R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:</w:t>
      </w:r>
      <w:proofErr w:type="gram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39FD40F0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3B11BE4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Roughly:</w:t>
      </w:r>
    </w:p>
    <w:p w14:paraId="7C87D876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02881085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</w:t>
      </w:r>
      <w:proofErr w:type="gram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  -</w:t>
      </w:r>
      <w:proofErr w:type="gram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this is a conditional generic type called </w:t>
      </w:r>
      <w:proofErr w:type="spell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GetReturnValue</w:t>
      </w:r>
      <w:proofErr w:type="spellEnd"/>
    </w:p>
    <w:p w14:paraId="38EE764A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   which takes a type in its first parameter</w:t>
      </w:r>
    </w:p>
    <w:p w14:paraId="2F3CC2A9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4904ACB4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</w:t>
      </w:r>
      <w:proofErr w:type="gram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  -</w:t>
      </w:r>
      <w:proofErr w:type="gram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the conditional checks if the type is a function, and</w:t>
      </w:r>
    </w:p>
    <w:p w14:paraId="53625107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//    if </w:t>
      </w:r>
      <w:proofErr w:type="gram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so</w:t>
      </w:r>
      <w:proofErr w:type="gram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create a new type called R based on the return</w:t>
      </w:r>
    </w:p>
    <w:p w14:paraId="7DCB5900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   value for that function</w:t>
      </w:r>
    </w:p>
    <w:p w14:paraId="7D223E92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25C764B2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</w:t>
      </w:r>
      <w:proofErr w:type="gramStart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  -</w:t>
      </w:r>
      <w:proofErr w:type="gramEnd"/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 xml:space="preserve"> If the check passes, the type value is the inferred</w:t>
      </w:r>
    </w:p>
    <w:p w14:paraId="6D6ECBAA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   return value, otherwise it is the original type</w:t>
      </w:r>
    </w:p>
    <w:p w14:paraId="4E883224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59F872CE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B593FF9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getIDReturn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GetReturnValue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proofErr w:type="spellStart"/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typeof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795E26"/>
          <w:kern w:val="0"/>
          <w:szCs w:val="18"/>
        </w:rPr>
        <w:t>getID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19F805F5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B093AF4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This fails the check for being a function, and would</w:t>
      </w:r>
    </w:p>
    <w:p w14:paraId="0C279044" w14:textId="77777777" w:rsidR="006E456A" w:rsidRPr="00E66E7F" w:rsidRDefault="006E456A" w:rsidP="006E456A">
      <w:pPr>
        <w:widowControl/>
        <w:shd w:val="clear" w:color="auto" w:fill="FFFFFF"/>
        <w:spacing w:line="204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8000"/>
          <w:kern w:val="0"/>
          <w:szCs w:val="18"/>
        </w:rPr>
        <w:t>// just return the type passed into it.</w:t>
      </w:r>
    </w:p>
    <w:p w14:paraId="4C256B22" w14:textId="64D62A36" w:rsidR="00C76B8D" w:rsidRPr="00C76B8D" w:rsidRDefault="006E456A" w:rsidP="006E456A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66E7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getCat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GetReturnValue</w:t>
      </w:r>
      <w:proofErr w:type="spellEnd"/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E66E7F">
        <w:rPr>
          <w:rFonts w:ascii="Source Code Pro" w:eastAsia="宋体" w:hAnsi="Source Code Pro" w:cs="宋体"/>
          <w:color w:val="267F99"/>
          <w:kern w:val="0"/>
          <w:szCs w:val="18"/>
        </w:rPr>
        <w:t>Cat</w:t>
      </w:r>
      <w:r w:rsidRPr="00E66E7F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4CEAB97F" w14:textId="77777777" w:rsidR="000672B7" w:rsidRPr="00E46B1F" w:rsidRDefault="000672B7" w:rsidP="008062F0">
      <w:pPr>
        <w:pStyle w:val="Heading1"/>
      </w:pPr>
      <w:bookmarkStart w:id="9" w:name="_Toc154396885"/>
      <w:r w:rsidRPr="00E46B1F">
        <w:lastRenderedPageBreak/>
        <w:t>09_discriminate-types.ts</w:t>
      </w:r>
      <w:bookmarkEnd w:id="9"/>
    </w:p>
    <w:p w14:paraId="2F097CA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https://www.typescriptlang.org/play/?q=242</w:t>
      </w:r>
    </w:p>
    <w:p w14:paraId="1A001E6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discriminated type union is where you use code flow</w:t>
      </w:r>
    </w:p>
    <w:p w14:paraId="119B72C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analysis to reduce a set of potential objects down to one</w:t>
      </w:r>
    </w:p>
    <w:p w14:paraId="138EB42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specific object.</w:t>
      </w:r>
    </w:p>
    <w:p w14:paraId="64A1112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121CFE9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pattern works really well for sets of similar</w:t>
      </w:r>
    </w:p>
    <w:p w14:paraId="7D5F710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objects with a different string or number constant</w:t>
      </w:r>
    </w:p>
    <w:p w14:paraId="5180A7C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for example: a list of named events, or versioned</w:t>
      </w:r>
    </w:p>
    <w:p w14:paraId="4FB290E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sets of objects.</w:t>
      </w:r>
    </w:p>
    <w:p w14:paraId="106EE76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9B05EA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TimingEvent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"start"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;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userStarted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boolean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 | 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"closed"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;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duration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4E2C907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EAE6CD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When event comes into this function, it could be any</w:t>
      </w:r>
    </w:p>
    <w:p w14:paraId="249123A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of the two potential types.</w:t>
      </w:r>
    </w:p>
    <w:p w14:paraId="6F11B16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4D0BB2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handleEvent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event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TimingEvent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26A89A1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By using a switch against event.name TypeScript's code</w:t>
      </w:r>
    </w:p>
    <w:p w14:paraId="2D2D274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flow analysis can determine that an object can only</w:t>
      </w:r>
    </w:p>
    <w:p w14:paraId="3849638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be represented by one type in the union.</w:t>
      </w:r>
    </w:p>
    <w:p w14:paraId="727B1DF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83A296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switch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event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6A52708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case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"start"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</w:t>
      </w:r>
    </w:p>
    <w:p w14:paraId="77B4332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This means you can safely access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userStarted</w:t>
      </w:r>
      <w:proofErr w:type="spellEnd"/>
    </w:p>
    <w:p w14:paraId="571C256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because it's the only type inside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TimingEvent</w:t>
      </w:r>
      <w:proofErr w:type="spellEnd"/>
    </w:p>
    <w:p w14:paraId="6DD3DB8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where name is "start"</w:t>
      </w:r>
    </w:p>
    <w:p w14:paraId="73998E3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initiatedByUser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event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userStarted</w:t>
      </w:r>
      <w:proofErr w:type="spellEnd"/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4F22C4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break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399A48B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EE5281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case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"closed"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</w:t>
      </w:r>
    </w:p>
    <w:p w14:paraId="683EF0D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timespan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event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duration</w:t>
      </w:r>
      <w:proofErr w:type="spellEnd"/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1AB1C4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break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C68F9B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5241534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};</w:t>
      </w:r>
    </w:p>
    <w:p w14:paraId="2F24843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6F0048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pattern is the same with numbers which we can use</w:t>
      </w:r>
    </w:p>
    <w:p w14:paraId="60EA4F6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as the discriminator.</w:t>
      </w:r>
    </w:p>
    <w:p w14:paraId="17F55AF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AAF9E2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In this example, we have a discriminate union and an</w:t>
      </w:r>
    </w:p>
    <w:p w14:paraId="7E542C7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additional error state to handle.</w:t>
      </w:r>
    </w:p>
    <w:p w14:paraId="7E3BB92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43C30F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APIResponses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version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;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msg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 | 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version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;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message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;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status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 | 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error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24304FE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C76EDC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handleResponse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response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APIResponses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298D758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Handle the error case, and then return</w:t>
      </w:r>
    </w:p>
    <w:p w14:paraId="32E20AA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"error"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response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24C0011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error</w:t>
      </w:r>
      <w:proofErr w:type="spellEnd"/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response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error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74F58C7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B1AA04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17837EC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AA2D6C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TypeScript now knows that APIResponse cannot be</w:t>
      </w:r>
    </w:p>
    <w:p w14:paraId="4417801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the error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type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. If it were the error, the function</w:t>
      </w:r>
    </w:p>
    <w:p w14:paraId="549ACC3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lastRenderedPageBreak/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would have returned. You can verify this by</w:t>
      </w:r>
    </w:p>
    <w:p w14:paraId="519991E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hovering over response below.</w:t>
      </w:r>
    </w:p>
    <w:p w14:paraId="0B802E8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F85CD6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response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version</w:t>
      </w:r>
      <w:proofErr w:type="spellEnd"/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===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5B26CD6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response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msg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7AA1C29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}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else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response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version</w:t>
      </w:r>
      <w:proofErr w:type="spellEnd"/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===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2AB368E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response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status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response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message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3FCC79E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226D62C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};</w:t>
      </w:r>
    </w:p>
    <w:p w14:paraId="5973D15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B3327B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You're better off using a switch statement instead of</w:t>
      </w:r>
    </w:p>
    <w:p w14:paraId="0488406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if statements because you can make assurances that all</w:t>
      </w:r>
    </w:p>
    <w:p w14:paraId="7A1C430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parts of the union are checked. There is a good pattern</w:t>
      </w:r>
    </w:p>
    <w:p w14:paraId="29435A0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for this using the never type in the handbook:</w:t>
      </w:r>
    </w:p>
    <w:p w14:paraId="17E272B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558006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https://www.typescriptlang.org/docs/handbook/advanced-types.html#discriminated-unions</w:t>
      </w:r>
    </w:p>
    <w:p w14:paraId="63DB1E9E" w14:textId="77777777" w:rsidR="000672B7" w:rsidRPr="00E46B1F" w:rsidRDefault="000672B7" w:rsidP="008062F0">
      <w:pPr>
        <w:pStyle w:val="Heading1"/>
      </w:pPr>
      <w:bookmarkStart w:id="10" w:name="_Toc154396886"/>
      <w:r w:rsidRPr="00E46B1F">
        <w:lastRenderedPageBreak/>
        <w:t>10_indexed-types.ts</w:t>
      </w:r>
      <w:bookmarkEnd w:id="10"/>
    </w:p>
    <w:p w14:paraId="4B84F5F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https://www.typescriptlang.org/play/?q=271</w:t>
      </w:r>
    </w:p>
    <w:p w14:paraId="46DDD01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There are times when you find yourself duplicating types.</w:t>
      </w:r>
    </w:p>
    <w:p w14:paraId="4683D7E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common example is nested resources in an auto-generated</w:t>
      </w:r>
    </w:p>
    <w:p w14:paraId="4AFE3D1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API response.</w:t>
      </w:r>
    </w:p>
    <w:p w14:paraId="167B61F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66A382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ArtworkSearchResponse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03F991A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artists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 {</w:t>
      </w:r>
    </w:p>
    <w:p w14:paraId="1854965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017908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artworks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 {</w:t>
      </w:r>
    </w:p>
    <w:p w14:paraId="23110CA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01F023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 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deathdate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0A4CB2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bio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D12627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    }[];</w:t>
      </w:r>
    </w:p>
    <w:p w14:paraId="7558847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  }[];</w:t>
      </w:r>
    </w:p>
    <w:p w14:paraId="5FDF82A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1CA4396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33A099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If this interface were hand-crafted, it's pretty easy to</w:t>
      </w:r>
    </w:p>
    <w:p w14:paraId="448FC1E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imagine pulling out the artworks into an interface like:</w:t>
      </w:r>
    </w:p>
    <w:p w14:paraId="5A0E63A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512DCD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Artwork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6FAFA4C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0527EB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deathdate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37D4843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bio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EE0A88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3BAE945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37CCDB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However, in this case we don't control the API, and if</w:t>
      </w:r>
    </w:p>
    <w:p w14:paraId="55EC49E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we hand-created the interface then it's possible that</w:t>
      </w:r>
    </w:p>
    <w:p w14:paraId="64DC291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the artworks part of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ArtworkSearchResponse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and</w:t>
      </w:r>
    </w:p>
    <w:p w14:paraId="6D22239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Artwork could get out of sync when the response changes.</w:t>
      </w:r>
    </w:p>
    <w:p w14:paraId="51BC1A7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850338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 fix for this is indexed types, which replicate how</w:t>
      </w:r>
    </w:p>
    <w:p w14:paraId="77D4A16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JavaScript allows accessing properties via strings.</w:t>
      </w:r>
    </w:p>
    <w:p w14:paraId="33408F1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EBF02E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InferredArtwork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ArtworkSearchResponse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"artists"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proofErr w:type="gramStart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"artworks"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][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10DF610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49A7F8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InferredArtwork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is generated by looking through the</w:t>
      </w:r>
    </w:p>
    <w:p w14:paraId="161BD93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type's properties and giving a new name to the subset which</w:t>
      </w:r>
    </w:p>
    <w:p w14:paraId="4568745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you have indexed.</w:t>
      </w:r>
    </w:p>
    <w:p w14:paraId="6832794C" w14:textId="77777777" w:rsidR="000672B7" w:rsidRPr="00E46B1F" w:rsidRDefault="000672B7" w:rsidP="008062F0">
      <w:pPr>
        <w:pStyle w:val="Heading1"/>
      </w:pPr>
      <w:bookmarkStart w:id="11" w:name="_Toc154396887"/>
      <w:r w:rsidRPr="00E46B1F">
        <w:lastRenderedPageBreak/>
        <w:t>11_mapped-types.ts</w:t>
      </w:r>
      <w:bookmarkEnd w:id="11"/>
    </w:p>
    <w:p w14:paraId="2181250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https://www.typescriptlang.org/play/?q=479</w:t>
      </w:r>
    </w:p>
    <w:p w14:paraId="727567AF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Mapped types are a way to create new types based</w:t>
      </w:r>
    </w:p>
    <w:p w14:paraId="1D1799FD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on another type. Effectively a transformational type.</w:t>
      </w:r>
    </w:p>
    <w:p w14:paraId="2D7B4AAA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DEC27BC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Common cases for using a mapped type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is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dealing with</w:t>
      </w:r>
    </w:p>
    <w:p w14:paraId="17BD382F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partial subsets of an existing type. For example</w:t>
      </w:r>
    </w:p>
    <w:p w14:paraId="5121114E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an API may return an Artist:</w:t>
      </w:r>
    </w:p>
    <w:p w14:paraId="7CA1B9F2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367663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Artist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10C9E63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id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C926ED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8B37FF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bio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941916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137418BA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7E55828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However, if you were to send an update to the API which</w:t>
      </w:r>
    </w:p>
    <w:p w14:paraId="6473E666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only changes a subset of the Artist then you would</w:t>
      </w:r>
    </w:p>
    <w:p w14:paraId="4D5AB829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typically have to create an additional type:</w:t>
      </w:r>
    </w:p>
    <w:p w14:paraId="2C57E652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32BA11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ArtistForEdit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7BCEFBB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id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E9C777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?: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39F3EE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bio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?: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F3E2D9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3F67E0BB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F254EE9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It's very likely that this would get out of sync with</w:t>
      </w:r>
    </w:p>
    <w:p w14:paraId="2551067B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 Artist above. Mapped types let you create a change</w:t>
      </w:r>
    </w:p>
    <w:p w14:paraId="30725B40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in an existing type.</w:t>
      </w:r>
    </w:p>
    <w:p w14:paraId="2E23736D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10FF9E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MyPartialType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 = {</w:t>
      </w:r>
    </w:p>
    <w:p w14:paraId="7CF23268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For every existing property inside the type of Type</w:t>
      </w:r>
    </w:p>
    <w:p w14:paraId="7284C1C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convert it to be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a ?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: version</w:t>
      </w:r>
    </w:p>
    <w:p w14:paraId="6A0AF53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  [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Property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keyof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Type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]?: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Property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416D230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};</w:t>
      </w:r>
    </w:p>
    <w:p w14:paraId="12E6AA2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61A5A62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Now we can use the mapped type instead to create</w:t>
      </w:r>
    </w:p>
    <w:p w14:paraId="2C0A2EA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our edit interface:</w:t>
      </w:r>
    </w:p>
    <w:p w14:paraId="1DABA5D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MappedArtistForEdit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MyPartialType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Artist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5D05EA4B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6FA1A22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This is close to perfect, but it does allow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id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to be null</w:t>
      </w:r>
    </w:p>
    <w:p w14:paraId="03C970DC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which should never happen. So, let's make one quick</w:t>
      </w:r>
    </w:p>
    <w:p w14:paraId="61FB479D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improvement by using an intersection type (see:</w:t>
      </w:r>
    </w:p>
    <w:p w14:paraId="7FF74BDD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example:union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-and-intersection-types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)</w:t>
      </w:r>
    </w:p>
    <w:p w14:paraId="4D266AD3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5DCFF2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MyPartialTypeForEdit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 = {</w:t>
      </w:r>
    </w:p>
    <w:p w14:paraId="1A34BD6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  [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Property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keyof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Type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]?: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Property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7453E50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} &amp;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id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5185FCA2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C39AA98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takes the partial result of the mapped type, and</w:t>
      </w:r>
    </w:p>
    <w:p w14:paraId="6B52579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merges it with an object which has id: number set.</w:t>
      </w:r>
    </w:p>
    <w:p w14:paraId="50F73BE8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Effectively forcing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id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to be in the type.</w:t>
      </w:r>
    </w:p>
    <w:p w14:paraId="37C21D75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CF0D3B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CorrectMappedArtistForEdit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MyPartialTypeForEdit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&lt;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Artist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&gt;;</w:t>
      </w:r>
    </w:p>
    <w:p w14:paraId="2DF7E96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AC10169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is a pretty simple example of how mapped types</w:t>
      </w:r>
    </w:p>
    <w:p w14:paraId="795FE472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work, but covers most of the basics. If you'd like to</w:t>
      </w:r>
    </w:p>
    <w:p w14:paraId="6ECBD84E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dive in with more depth, check out the handbook:</w:t>
      </w:r>
    </w:p>
    <w:p w14:paraId="1D3621F2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40C11343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https://www.typescriptlang.org/docs/handbook/2/mapped-types.html</w:t>
      </w:r>
    </w:p>
    <w:p w14:paraId="73645A02" w14:textId="77777777" w:rsidR="000672B7" w:rsidRPr="00E46B1F" w:rsidRDefault="000672B7" w:rsidP="008062F0">
      <w:pPr>
        <w:pStyle w:val="Heading1"/>
      </w:pPr>
      <w:bookmarkStart w:id="12" w:name="_Toc154396888"/>
      <w:r w:rsidRPr="00E46B1F">
        <w:lastRenderedPageBreak/>
        <w:t>12_soundness.ts</w:t>
      </w:r>
      <w:bookmarkEnd w:id="12"/>
    </w:p>
    <w:p w14:paraId="6FDFFA68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https://www.typescriptlang.org/play/?strictFunctionTypes=false&amp;q=56</w:t>
      </w:r>
    </w:p>
    <w:p w14:paraId="7E964C55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Without a background in type theory, you're unlikely</w:t>
      </w:r>
    </w:p>
    <w:p w14:paraId="66FB5016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to be familiar with the idea of a type system being "sound".</w:t>
      </w:r>
    </w:p>
    <w:p w14:paraId="523C5BE5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09E3C5A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Soundness is the idea that the compiler can make guarantees</w:t>
      </w:r>
    </w:p>
    <w:p w14:paraId="017E3293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about the type a value has at runtime, and not just</w:t>
      </w:r>
    </w:p>
    <w:p w14:paraId="6166D7D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during compilation. This is normal for most programming</w:t>
      </w:r>
    </w:p>
    <w:p w14:paraId="417333EA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languages that are built with types from day one.</w:t>
      </w:r>
    </w:p>
    <w:p w14:paraId="7B9B7105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54BC4EE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Building a type system which models a language which has</w:t>
      </w:r>
    </w:p>
    <w:p w14:paraId="16CE9889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existed for a few decades however becomes about making</w:t>
      </w:r>
    </w:p>
    <w:p w14:paraId="0EBE6A7B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decisions with trade-offs on three qualities: Simplicity,</w:t>
      </w:r>
    </w:p>
    <w:p w14:paraId="3A07B8B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Usability and Soundness.</w:t>
      </w:r>
    </w:p>
    <w:p w14:paraId="5545272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8FB0C1B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With TypeScript's goal of being able to support all JavaScript</w:t>
      </w:r>
    </w:p>
    <w:p w14:paraId="320C4FF6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code, the language tends towards simplicity and usability</w:t>
      </w:r>
    </w:p>
    <w:p w14:paraId="1D64564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when presented with ways to add types to JavaScript.</w:t>
      </w:r>
    </w:p>
    <w:p w14:paraId="2D4EA754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D760A92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Let's look at a few cases where TypeScript is provably</w:t>
      </w:r>
    </w:p>
    <w:p w14:paraId="748060B2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not sound, to understand what those trade-offs would look</w:t>
      </w:r>
    </w:p>
    <w:p w14:paraId="7C0A8ED0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like otherwise.</w:t>
      </w:r>
    </w:p>
    <w:p w14:paraId="3C15AF09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6E8AE49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 Assertions</w:t>
      </w:r>
    </w:p>
    <w:p w14:paraId="4772DAF8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C473BA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usersAge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"23"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as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any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as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73C759AA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1C7C83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TypeScript will let you use type assertions to override</w:t>
      </w:r>
    </w:p>
    <w:p w14:paraId="2858D0C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 inference to something which is quite wrong. Using</w:t>
      </w:r>
    </w:p>
    <w:p w14:paraId="724D4FBB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type assertions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is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a way of telling TypeScript you know</w:t>
      </w:r>
    </w:p>
    <w:p w14:paraId="1AF8AE0D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best, and TypeScript will try to let you get on with it.</w:t>
      </w:r>
    </w:p>
    <w:p w14:paraId="5139D89A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3376868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Languages which are sound would occasionally use runtime checks</w:t>
      </w:r>
    </w:p>
    <w:p w14:paraId="6FAD3D2A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to ensure that the data matches what your types say - but</w:t>
      </w:r>
    </w:p>
    <w:p w14:paraId="641056DD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TypeScript aims to have no type-aware runtime impact on</w:t>
      </w:r>
    </w:p>
    <w:p w14:paraId="61E1379F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your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transpiled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code.</w:t>
      </w:r>
    </w:p>
    <w:p w14:paraId="181FB8B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3FDF1D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Function Parameter Bi-variance</w:t>
      </w:r>
    </w:p>
    <w:p w14:paraId="10328E49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E893233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Params for a function support redefining the parameter</w:t>
      </w:r>
    </w:p>
    <w:p w14:paraId="7057CAC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to be a subtype of the original declaration.</w:t>
      </w:r>
    </w:p>
    <w:p w14:paraId="730A549B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E5CC04F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InputEvent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774A763B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timestamp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7EA6A60C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</w:t>
      </w:r>
    </w:p>
    <w:p w14:paraId="5A3D1ADC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MouseInputEvent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extends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InputEvent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753C578A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x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6F73F5F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y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7646EB43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</w:t>
      </w:r>
    </w:p>
    <w:p w14:paraId="19BC5BAF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KeyboardInputEvent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extends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InputEvent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6A16033E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keyCode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98743FA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</w:t>
      </w:r>
    </w:p>
    <w:p w14:paraId="0547C19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CDA6352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listenForEvent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eventType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"keyboard"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"mouse"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handler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event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InputEvent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void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 }</w:t>
      </w:r>
    </w:p>
    <w:p w14:paraId="512113BC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CFEF00E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You can re-declare the parameter type to be a subtype of</w:t>
      </w:r>
    </w:p>
    <w:p w14:paraId="5B4C445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the declaration. Above, handler expected a type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InputEvent</w:t>
      </w:r>
      <w:proofErr w:type="spellEnd"/>
    </w:p>
    <w:p w14:paraId="17E6B62B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but in the below usage examples - TypeScript accepts</w:t>
      </w:r>
    </w:p>
    <w:p w14:paraId="08E74D1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type which has additional properties.</w:t>
      </w:r>
    </w:p>
    <w:p w14:paraId="2C84368E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72DB3F5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lastRenderedPageBreak/>
        <w:t>listenForEvent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"keyboard"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event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KeyboardInputEvent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 });</w:t>
      </w:r>
    </w:p>
    <w:p w14:paraId="5F5DBE0E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listenForEvent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"mouse"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event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MouseInputEvent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 });</w:t>
      </w:r>
    </w:p>
    <w:p w14:paraId="2A510930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1DA31B6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can go all the way back to the smallest common type:</w:t>
      </w:r>
    </w:p>
    <w:p w14:paraId="2AB1BA3B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F423C3A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listenForEvent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"mouse"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event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{})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 });</w:t>
      </w:r>
    </w:p>
    <w:p w14:paraId="2B0D8943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157A37C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But no further:</w:t>
      </w:r>
    </w:p>
    <w:p w14:paraId="5A27A536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DF9E84D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listenForEvent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"mouse"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event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 });</w:t>
      </w:r>
    </w:p>
    <w:p w14:paraId="3751AA1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2F6FF35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covers the real-world pattern of event listener</w:t>
      </w:r>
    </w:p>
    <w:p w14:paraId="68A97FB3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in JavaScript, at the expense of having being sound.</w:t>
      </w:r>
    </w:p>
    <w:p w14:paraId="4994E200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FAEEA05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TypeScript can raise an error when this happens via</w:t>
      </w:r>
    </w:p>
    <w:p w14:paraId="2454C1B9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`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strictFunctionTypes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`. Or, you could work around this</w:t>
      </w:r>
    </w:p>
    <w:p w14:paraId="62988C14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particular case with function overloads,</w:t>
      </w:r>
    </w:p>
    <w:p w14:paraId="1142CC1C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see: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example:typing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-functions</w:t>
      </w:r>
      <w:proofErr w:type="spellEnd"/>
    </w:p>
    <w:p w14:paraId="4A9D16C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77FAA83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Void special casing</w:t>
      </w:r>
    </w:p>
    <w:p w14:paraId="47BD0B60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A6A4D06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Parameter Discarding</w:t>
      </w:r>
    </w:p>
    <w:p w14:paraId="1B19AF48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366174D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To learn about special cases with function parameters</w:t>
      </w:r>
    </w:p>
    <w:p w14:paraId="3E98BD04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see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example:structural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-typing</w:t>
      </w:r>
      <w:proofErr w:type="spellEnd"/>
    </w:p>
    <w:p w14:paraId="04980658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73800CF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Rest Parameters</w:t>
      </w:r>
    </w:p>
    <w:p w14:paraId="1A83F0CD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2B995A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Rest parameters are assumed to all be optional, this means</w:t>
      </w:r>
    </w:p>
    <w:p w14:paraId="34AF15D0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TypeScript will not have a way to enforce the number of</w:t>
      </w:r>
    </w:p>
    <w:p w14:paraId="3BE4A6DA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parameters available to a callback.</w:t>
      </w:r>
    </w:p>
    <w:p w14:paraId="4DE1CE50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AB4BA16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getRandomNumbers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count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callback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: (...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args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[])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void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 }</w:t>
      </w:r>
    </w:p>
    <w:p w14:paraId="3253D4D4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518A600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getRandomNumbers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first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second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([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first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second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]));</w:t>
      </w:r>
    </w:p>
    <w:p w14:paraId="2DA537CD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getRandomNumbers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400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,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first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first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));</w:t>
      </w:r>
    </w:p>
    <w:p w14:paraId="365A793B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7E9AA65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Void Functions Can Match to a Function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With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a Return Value</w:t>
      </w:r>
    </w:p>
    <w:p w14:paraId="6A3AB5FD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96487D2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function which returns a void function, can accept a</w:t>
      </w:r>
    </w:p>
    <w:p w14:paraId="50BB661E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function which takes any other type.</w:t>
      </w:r>
    </w:p>
    <w:p w14:paraId="40497D24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E52ABA9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getPI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3.14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4906D94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3C891EB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runFunction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proofErr w:type="gramEnd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func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()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void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5092C554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func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29A9030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}</w:t>
      </w:r>
    </w:p>
    <w:p w14:paraId="53E50EE2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578E5EC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runFunction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getPI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5A193ED6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58C891D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For more information on the places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where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soundness of the</w:t>
      </w:r>
    </w:p>
    <w:p w14:paraId="4B74CA3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 system is compromised, see:</w:t>
      </w:r>
    </w:p>
    <w:p w14:paraId="5A7D9D87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0113B2E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https://github.com/Microsoft/TypeScript/wiki/FAQ#type-system-behavior</w:t>
      </w:r>
    </w:p>
    <w:p w14:paraId="50182635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https://github.com/Microsoft/TypeScript/issues/9825</w:t>
      </w:r>
    </w:p>
    <w:p w14:paraId="497E9891" w14:textId="77777777" w:rsidR="00C76B8D" w:rsidRPr="00C76B8D" w:rsidRDefault="00C76B8D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https://www.typescriptlang.org/docs/handbook/type-compatibility.html</w:t>
      </w:r>
    </w:p>
    <w:p w14:paraId="6BDDF32A" w14:textId="77777777" w:rsidR="000672B7" w:rsidRPr="00E46B1F" w:rsidRDefault="000672B7" w:rsidP="008062F0">
      <w:pPr>
        <w:pStyle w:val="Heading1"/>
      </w:pPr>
      <w:bookmarkStart w:id="13" w:name="_Toc154396889"/>
      <w:r w:rsidRPr="00E46B1F">
        <w:lastRenderedPageBreak/>
        <w:t>13_structural-typing.ts</w:t>
      </w:r>
      <w:bookmarkEnd w:id="13"/>
    </w:p>
    <w:p w14:paraId="05F23B8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https://www.typescriptlang.org/play/?q=499</w:t>
      </w:r>
    </w:p>
    <w:p w14:paraId="38E3631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TypeScript is a Structural Type System. A structural type</w:t>
      </w:r>
    </w:p>
    <w:p w14:paraId="065D658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system means that when comparing types, TypeScript only</w:t>
      </w:r>
    </w:p>
    <w:p w14:paraId="480C2B9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takes into account the members on the type.</w:t>
      </w:r>
    </w:p>
    <w:p w14:paraId="15F1AB0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33C187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This is in contrast to nominal type systems, where you</w:t>
      </w:r>
    </w:p>
    <w:p w14:paraId="6382978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could create two types but could not assign them to each</w:t>
      </w:r>
    </w:p>
    <w:p w14:paraId="23FB958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other. See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example:nominal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-typing</w:t>
      </w:r>
      <w:proofErr w:type="spellEnd"/>
    </w:p>
    <w:p w14:paraId="05A3DEB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AA4E72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For example, these two interfaces are completely</w:t>
      </w:r>
    </w:p>
    <w:p w14:paraId="2345A67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transferrable in a structural type system:</w:t>
      </w:r>
    </w:p>
    <w:p w14:paraId="42107D5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DA58FC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Ball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238AAED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A61981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2D14701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Sphere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041DE68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A20677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182CEA3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E22E2A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ball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Ball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6B5D045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sphere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Sphere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20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6A7D67B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8016C3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sphere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ball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9A065E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ball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sphere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3972EB9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8C41BE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If we add in a type which structurally contains all of</w:t>
      </w:r>
    </w:p>
    <w:p w14:paraId="666F3AE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 members of Ball and Sphere, then it also can be</w:t>
      </w:r>
    </w:p>
    <w:p w14:paraId="5434269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set to be a ball or sphere.</w:t>
      </w:r>
    </w:p>
    <w:p w14:paraId="6FB8FA7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66DAD5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Tube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58A034E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51B632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length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6B6CC9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3DD2BFE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917CF1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tube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Tube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length: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3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0171641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61A07B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tube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ball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FA7FD1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ball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tube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AA5EE9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ABE10E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Because a ball does not have a length, then it cannot be</w:t>
      </w:r>
    </w:p>
    <w:p w14:paraId="489A90A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assigned to the tube variable. However, all of the members</w:t>
      </w:r>
    </w:p>
    <w:p w14:paraId="6CAB6B3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of Ball are inside tube, and so it can be assigned.</w:t>
      </w:r>
    </w:p>
    <w:p w14:paraId="073D316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19D82E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TypeScript is comparing each member in the type against</w:t>
      </w:r>
    </w:p>
    <w:p w14:paraId="22B3B82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each other to verify their equality.</w:t>
      </w:r>
    </w:p>
    <w:p w14:paraId="63AB862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64680E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function is an object in JavaScript and it is compared</w:t>
      </w:r>
    </w:p>
    <w:p w14:paraId="19CBE5A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in a similar fashion. With one useful extra trick around</w:t>
      </w:r>
    </w:p>
    <w:p w14:paraId="3E34FE7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 params:</w:t>
      </w:r>
    </w:p>
    <w:p w14:paraId="121234A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F7AD15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createBall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({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});</w:t>
      </w:r>
    </w:p>
    <w:p w14:paraId="05BD0AC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createSphere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useInches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boolean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40538C3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useInches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?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* 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0.39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: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603834D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lastRenderedPageBreak/>
        <w:t>  };</w:t>
      </w:r>
    </w:p>
    <w:p w14:paraId="674EE6E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8FE0A5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createSphere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createBall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4E0335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createBall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createSphere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81EEBE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54D899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TypeScript will allow (number) to equal (number,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boolean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)</w:t>
      </w:r>
    </w:p>
    <w:p w14:paraId="6AA50D7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in the parameters, but not (number,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boolean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) -&gt; (number)</w:t>
      </w:r>
    </w:p>
    <w:p w14:paraId="5901BE3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2EAD16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TypeScript will discard the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boolean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in the first assignment</w:t>
      </w:r>
    </w:p>
    <w:p w14:paraId="756FD6D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because it's very common for JavaScript code to skip passing</w:t>
      </w:r>
    </w:p>
    <w:p w14:paraId="5E93184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params when they're not needed.</w:t>
      </w:r>
    </w:p>
    <w:p w14:paraId="4C1751F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5AFE8A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For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the array's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forEach's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callback has three params,</w:t>
      </w:r>
    </w:p>
    <w:p w14:paraId="387C9DB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value, index and the full array - if TypeScript didn't</w:t>
      </w:r>
    </w:p>
    <w:p w14:paraId="1FBC446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support discarding parameters, then you would have to</w:t>
      </w:r>
    </w:p>
    <w:p w14:paraId="1499477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include every option to make the functions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match up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:</w:t>
      </w:r>
    </w:p>
    <w:p w14:paraId="57565E9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7789F7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[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createBall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1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),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createBall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r w:rsidRPr="00C76B8D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)].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forEach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ball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_index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_balls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5989E6A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ball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1A617EE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});</w:t>
      </w:r>
    </w:p>
    <w:p w14:paraId="294DA07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2127C9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No one needs that.</w:t>
      </w:r>
    </w:p>
    <w:p w14:paraId="3A430BB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92466C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Return types are treated like objects, and any differences</w:t>
      </w:r>
    </w:p>
    <w:p w14:paraId="4487EC8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are compared with the same object equality rules above.</w:t>
      </w:r>
    </w:p>
    <w:p w14:paraId="2D8B04F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94B2BF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createRedBall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gramStart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({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diameter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color: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"red"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});</w:t>
      </w:r>
    </w:p>
    <w:p w14:paraId="63E346B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11D21C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createBall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createRedBall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75A6228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createRedBall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createBall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186FD8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2B8899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Where the first assignment works (they both have diameter)</w:t>
      </w:r>
    </w:p>
    <w:p w14:paraId="68C1DFFE" w14:textId="73117BF3" w:rsidR="00BD4884" w:rsidRPr="00E46B1F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but the second doesn't (the ball doesn't have a color).</w:t>
      </w:r>
    </w:p>
    <w:p w14:paraId="3CC67696" w14:textId="77777777" w:rsidR="000672B7" w:rsidRPr="00E46B1F" w:rsidRDefault="000672B7" w:rsidP="008062F0">
      <w:pPr>
        <w:pStyle w:val="Heading1"/>
      </w:pPr>
      <w:bookmarkStart w:id="14" w:name="_Toc154396890"/>
      <w:r w:rsidRPr="00E46B1F">
        <w:lastRenderedPageBreak/>
        <w:t>14_type-guards.ts</w:t>
      </w:r>
      <w:bookmarkEnd w:id="14"/>
    </w:p>
    <w:p w14:paraId="3BCB852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https://www.typescriptlang.org/play/?q=40</w:t>
      </w:r>
    </w:p>
    <w:p w14:paraId="09C106F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 Guarding is the term where you influence the code</w:t>
      </w:r>
    </w:p>
    <w:p w14:paraId="4D33D4C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flow analysis via code. TypeScript uses existing JavaScript</w:t>
      </w:r>
    </w:p>
    <w:p w14:paraId="58764A2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behavior which validates your objects at runtime to influence</w:t>
      </w:r>
    </w:p>
    <w:p w14:paraId="4D07AA0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the code 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flow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. This example assumes you've read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example:code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-flow</w:t>
      </w:r>
      <w:proofErr w:type="spellEnd"/>
    </w:p>
    <w:p w14:paraId="3A12FC6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568D84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To run through these examples, we'll create some classes,</w:t>
      </w:r>
    </w:p>
    <w:p w14:paraId="223ECB4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here's a system for handling internet or telephone orders.</w:t>
      </w:r>
    </w:p>
    <w:p w14:paraId="5E0848D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EDE495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30B0C9D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address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93C870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7215521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TelephoneOrder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extends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36FC075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callerNumber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7DB16DB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1ACBD82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InternetOrder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extends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193050F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email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D9F1D2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0C2E199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F98872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Then a type which could be one of the two Order subtypes or undefined</w:t>
      </w:r>
    </w:p>
    <w:p w14:paraId="7985C01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PossibleOrders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TelephoneOrder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InternetOrder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undefined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B26A21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425630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And a function which returns a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PossibleOrder</w:t>
      </w:r>
      <w:proofErr w:type="spellEnd"/>
    </w:p>
    <w:p w14:paraId="195534D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PossibleOrders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74D8535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possibleOrder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getOrder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2A026F3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A71BB2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We can use the "in" operator to check whether a particular</w:t>
      </w:r>
    </w:p>
    <w:p w14:paraId="3825415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key is on the object to narrow the union. ("in" is a JavaScript</w:t>
      </w:r>
    </w:p>
    <w:p w14:paraId="0847E08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operator for testing object keys.)</w:t>
      </w:r>
    </w:p>
    <w:p w14:paraId="487E3B1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DACDDB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"email"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possibleOrder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5BC23D1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mustBeInternetOrder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possibleOrder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5AFBC55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01D8DC3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78469C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You can use the JavaScript "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instanceof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" operator if you</w:t>
      </w:r>
    </w:p>
    <w:p w14:paraId="2DDA6AD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have a class which conforms to the interface:</w:t>
      </w:r>
    </w:p>
    <w:p w14:paraId="2F423EA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B6995F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class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TelephoneOrderClass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3CABA2D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address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F91DD3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callerNumber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39E0E7D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042B00E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0CEFAB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possibleOrder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instanceof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TelephoneOrderClass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1F75BD1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mustBeTelephoneOrder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possibleOrder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2E3D71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79BED05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84AEF3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You can use the JavaScript "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typeof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" operator to</w:t>
      </w:r>
    </w:p>
    <w:p w14:paraId="5DC8B95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narrow your union. This only works with primitives</w:t>
      </w:r>
    </w:p>
    <w:p w14:paraId="787A678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inside JavaScript (like strings, objects, numbers).</w:t>
      </w:r>
    </w:p>
    <w:p w14:paraId="0AE2F06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F2E509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proofErr w:type="spellStart"/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typeof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possibleOrder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===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"undefined"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6ED6F6F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definitelyNotAnOder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possibleOrder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7CD4576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lastRenderedPageBreak/>
        <w:t>  }</w:t>
      </w:r>
    </w:p>
    <w:p w14:paraId="28EE90B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33295F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You can see a full list of possible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typeof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values</w:t>
      </w:r>
    </w:p>
    <w:p w14:paraId="26AF3A1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here: https://developer.mozilla.org/docs/Web/JavaScript/Reference/Operators/typeof</w:t>
      </w:r>
    </w:p>
    <w:p w14:paraId="2B550BC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8B2AA2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Using JavaScript operators can only get you so far. When</w:t>
      </w:r>
    </w:p>
    <w:p w14:paraId="7937D0C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you want to check your own object types you can use</w:t>
      </w:r>
    </w:p>
    <w:p w14:paraId="6D52088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 predicate functions.</w:t>
      </w:r>
    </w:p>
    <w:p w14:paraId="7F1E554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9BB233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A type predicate function is a function where the return</w:t>
      </w:r>
    </w:p>
    <w:p w14:paraId="2B43EB4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type offers information to the code flow analysis when</w:t>
      </w:r>
    </w:p>
    <w:p w14:paraId="67A4B50A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the function returns true.</w:t>
      </w:r>
    </w:p>
    <w:p w14:paraId="34C222B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6BA9768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Using the possible order, we can use two type guards</w:t>
      </w:r>
    </w:p>
    <w:p w14:paraId="0F4F2AD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to declare which type the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possibleOrder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is:</w:t>
      </w:r>
    </w:p>
    <w:p w14:paraId="6B2BBE4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82F251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isAnInternetOrder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PossibleOrders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):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InternetOrder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13AE12D0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&amp;&amp;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"email"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8145EE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608A67C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8BB907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function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proofErr w:type="gram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isATelephoneOrder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PossibleOrders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):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is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267F99"/>
          <w:kern w:val="0"/>
          <w:szCs w:val="18"/>
        </w:rPr>
        <w:t>TelephoneOrder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0EA2CD6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&amp;&amp; </w:t>
      </w:r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proofErr w:type="spellStart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callerNumber</w:t>
      </w:r>
      <w:proofErr w:type="spell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00FF"/>
          <w:kern w:val="0"/>
          <w:szCs w:val="18"/>
        </w:rPr>
        <w:t>in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16AF830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664342E4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D6A155F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Now we can use these functions in if statements to narrow</w:t>
      </w:r>
    </w:p>
    <w:p w14:paraId="29C2B09C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// down the type which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possibleOrder</w:t>
      </w:r>
      <w:proofErr w:type="spell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is inside the if:</w:t>
      </w:r>
    </w:p>
    <w:p w14:paraId="2CFE150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A78BA6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isAnInternetOrder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possibleOrder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)) {</w:t>
      </w:r>
    </w:p>
    <w:p w14:paraId="7492EE1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"Order received via email:"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possibleOrder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email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43C57DF7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0A7E45D3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9496202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proofErr w:type="spellStart"/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isATelephoneOrder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possibleOrder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)) {</w:t>
      </w:r>
    </w:p>
    <w:p w14:paraId="7F419C9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gramStart"/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C76B8D">
        <w:rPr>
          <w:rFonts w:ascii="Source Code Pro" w:eastAsia="宋体" w:hAnsi="Source Code Pro" w:cs="宋体"/>
          <w:color w:val="A31515"/>
          <w:kern w:val="0"/>
          <w:szCs w:val="18"/>
        </w:rPr>
        <w:t>"Order received via phone:"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proofErr w:type="spellStart"/>
      <w:r w:rsidRPr="00C76B8D">
        <w:rPr>
          <w:rFonts w:ascii="Source Code Pro" w:eastAsia="宋体" w:hAnsi="Source Code Pro" w:cs="宋体"/>
          <w:color w:val="0070C1"/>
          <w:kern w:val="0"/>
          <w:szCs w:val="18"/>
        </w:rPr>
        <w:t>possibleOrder</w:t>
      </w: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C76B8D">
        <w:rPr>
          <w:rFonts w:ascii="Source Code Pro" w:eastAsia="宋体" w:hAnsi="Source Code Pro" w:cs="宋体"/>
          <w:color w:val="001080"/>
          <w:kern w:val="0"/>
          <w:szCs w:val="18"/>
        </w:rPr>
        <w:t>callerNumber</w:t>
      </w:r>
      <w:proofErr w:type="spellEnd"/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13218A6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08C8405B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559A4D9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 You can read more on code flow analysis here:</w:t>
      </w:r>
    </w:p>
    <w:p w14:paraId="5B15DEBD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710EE48E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  -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example:code-flow</w:t>
      </w:r>
      <w:proofErr w:type="spellEnd"/>
    </w:p>
    <w:p w14:paraId="63630B01" w14:textId="77777777" w:rsidR="00C76B8D" w:rsidRPr="00C76B8D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  -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example:type-guards</w:t>
      </w:r>
      <w:proofErr w:type="spellEnd"/>
    </w:p>
    <w:p w14:paraId="057B077D" w14:textId="7D92AD72" w:rsidR="006D1326" w:rsidRPr="00E46B1F" w:rsidRDefault="00C76B8D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C76B8D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</w:t>
      </w:r>
      <w:proofErr w:type="gram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/  -</w:t>
      </w:r>
      <w:proofErr w:type="gramEnd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 xml:space="preserve"> </w:t>
      </w:r>
      <w:proofErr w:type="spellStart"/>
      <w:r w:rsidRPr="00C76B8D">
        <w:rPr>
          <w:rFonts w:ascii="Source Code Pro" w:eastAsia="宋体" w:hAnsi="Source Code Pro" w:cs="宋体"/>
          <w:color w:val="008000"/>
          <w:kern w:val="0"/>
          <w:szCs w:val="18"/>
        </w:rPr>
        <w:t>example:discriminate-types</w:t>
      </w:r>
      <w:proofErr w:type="spellEnd"/>
    </w:p>
    <w:p w14:paraId="24C03ABA" w14:textId="77777777" w:rsidR="000672B7" w:rsidRPr="00E46B1F" w:rsidRDefault="000672B7" w:rsidP="008062F0">
      <w:pPr>
        <w:pStyle w:val="Heading1"/>
      </w:pPr>
      <w:bookmarkStart w:id="15" w:name="_Toc154396891"/>
      <w:r w:rsidRPr="00E46B1F">
        <w:lastRenderedPageBreak/>
        <w:t>15_type-widening-and-narrowing.ts</w:t>
      </w:r>
      <w:bookmarkEnd w:id="15"/>
    </w:p>
    <w:p w14:paraId="7342A4D4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https://www.typescriptlang.org/play/?q=280</w:t>
      </w:r>
    </w:p>
    <w:p w14:paraId="5EBA5B3D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It might be easiest to start of the discussion of</w:t>
      </w:r>
    </w:p>
    <w:p w14:paraId="2E4B27AD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widening and narrowing with an example:</w:t>
      </w:r>
    </w:p>
    <w:p w14:paraId="143DDCA3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44602F4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welcomeString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"Hello There"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CEC04C9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replyString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"Hey"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75806B0F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A9808B2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Aside from the text differences of the strings,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welcomeString</w:t>
      </w:r>
      <w:proofErr w:type="spellEnd"/>
    </w:p>
    <w:p w14:paraId="15928463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is a const (which means the value will never change)</w:t>
      </w:r>
    </w:p>
    <w:p w14:paraId="30ED76C6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and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replyString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is a let (which means it can change).</w:t>
      </w:r>
    </w:p>
    <w:p w14:paraId="20F2553C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BBCA755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If you hover over both variables, you get very different</w:t>
      </w:r>
    </w:p>
    <w:p w14:paraId="5F6C14C2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type information from TypeScript:</w:t>
      </w:r>
    </w:p>
    <w:p w14:paraId="50654F1C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5998CFF2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  const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welcomeString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: "Hello There"</w:t>
      </w:r>
    </w:p>
    <w:p w14:paraId="566E4A88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602E3884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  let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replyString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: string</w:t>
      </w:r>
    </w:p>
    <w:p w14:paraId="683B1C7B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EC0968A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TypeScript has inferred the type of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welcomeString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to be</w:t>
      </w:r>
    </w:p>
    <w:p w14:paraId="7D5C0FA2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the literal string "Hello There", whereas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replyString</w:t>
      </w:r>
      <w:proofErr w:type="spellEnd"/>
    </w:p>
    <w:p w14:paraId="4FD0C272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is general string.</w:t>
      </w:r>
    </w:p>
    <w:p w14:paraId="16C06E5A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F562B7D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This is because a let needs to have a wider type, you</w:t>
      </w:r>
    </w:p>
    <w:p w14:paraId="57CF4E79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could set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replyString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to be any other string - which means</w:t>
      </w:r>
    </w:p>
    <w:p w14:paraId="47025FBC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it has a wider set of possibilities.</w:t>
      </w:r>
    </w:p>
    <w:p w14:paraId="411F78BA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F6751B5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replyString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proofErr w:type="gramStart"/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Hi :wave</w:t>
      </w:r>
      <w:proofErr w:type="gramEnd"/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:"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9B67A4C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87EA508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If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replyString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had the string literal type "Hey" - then</w:t>
      </w:r>
    </w:p>
    <w:p w14:paraId="4D8DDB34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you could never change the value because it could only</w:t>
      </w:r>
    </w:p>
    <w:p w14:paraId="561F35AD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change to "Hey" again.</w:t>
      </w:r>
    </w:p>
    <w:p w14:paraId="065B1B3F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030FADA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Widening and Narrowing types is about expanding and reducing</w:t>
      </w:r>
    </w:p>
    <w:p w14:paraId="22147B87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the possibilities which a type could represent.</w:t>
      </w:r>
    </w:p>
    <w:p w14:paraId="06D3A71D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0BEB870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An example of type narrowing is working with unions, the</w:t>
      </w:r>
    </w:p>
    <w:p w14:paraId="2FB65D4E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example on code flow analysis is almost entirely based on</w:t>
      </w:r>
    </w:p>
    <w:p w14:paraId="02265128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narrowing: </w:t>
      </w:r>
      <w:proofErr w:type="spellStart"/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example:code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-flow</w:t>
      </w:r>
      <w:proofErr w:type="spellEnd"/>
    </w:p>
    <w:p w14:paraId="13042604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1332550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Type narrowing is what powers the strict mode of TypeScript</w:t>
      </w:r>
    </w:p>
    <w:p w14:paraId="422B2339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via the nullability checks. With strict mode turned off,</w:t>
      </w:r>
    </w:p>
    <w:p w14:paraId="0BF329E6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markers for nullability like undefined and null are ignored</w:t>
      </w:r>
    </w:p>
    <w:p w14:paraId="0A9B12CE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in a union.</w:t>
      </w:r>
    </w:p>
    <w:p w14:paraId="7A2D2FCA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28F591C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declare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quantumString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|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undefined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05A6369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This will fail in strict mode only</w:t>
      </w:r>
    </w:p>
    <w:p w14:paraId="66A47D9F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quantumString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length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F742BBB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6BE7F26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In strict mode the onus is on the code author to ensure</w:t>
      </w:r>
    </w:p>
    <w:p w14:paraId="4520A2F4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that the type has been narrowed to the non-null type.</w:t>
      </w:r>
    </w:p>
    <w:p w14:paraId="101855CB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Usually this is as simple as an if check:</w:t>
      </w:r>
    </w:p>
    <w:p w14:paraId="109FF67C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3BFAD30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AF00DB"/>
          <w:kern w:val="0"/>
          <w:szCs w:val="18"/>
        </w:rPr>
        <w:t>if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quantumString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4B6408D7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quantumString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length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7B40A5A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}</w:t>
      </w:r>
    </w:p>
    <w:p w14:paraId="30FE0E44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D760BF0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In strict mode the type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quantumString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has two representations.</w:t>
      </w:r>
    </w:p>
    <w:p w14:paraId="54B4C9BB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Inside the if, the type was narrowed to just string.</w:t>
      </w:r>
    </w:p>
    <w:p w14:paraId="36ABF914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E7F4E8D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You can see more examples of narrowing in:</w:t>
      </w:r>
    </w:p>
    <w:p w14:paraId="74F572B4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lastRenderedPageBreak/>
        <w:t>//</w:t>
      </w:r>
    </w:p>
    <w:p w14:paraId="073E4A6C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example:union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-and-intersection-types</w:t>
      </w:r>
      <w:proofErr w:type="spellEnd"/>
    </w:p>
    <w:p w14:paraId="7BB9BB6A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example:discriminate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-types</w:t>
      </w:r>
      <w:proofErr w:type="spellEnd"/>
    </w:p>
    <w:p w14:paraId="1F57DBD4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899137C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And even more resources on the web:</w:t>
      </w:r>
    </w:p>
    <w:p w14:paraId="738D29C0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0987A350" w14:textId="77777777" w:rsidR="00E46B1F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https://mariusschulz.com/blog/literal-type-widening-in-typescript</w:t>
      </w:r>
    </w:p>
    <w:p w14:paraId="70E10129" w14:textId="7CCAB796" w:rsidR="009E212D" w:rsidRPr="00E46B1F" w:rsidRDefault="00E46B1F" w:rsidP="008062F0">
      <w:pPr>
        <w:widowControl/>
        <w:shd w:val="clear" w:color="auto" w:fill="FFFFFF"/>
        <w:spacing w:line="192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https://sandersn.github.io/manual/Widening-and-Narrowing-in-Typescript.html</w:t>
      </w:r>
    </w:p>
    <w:p w14:paraId="7D99AA10" w14:textId="77777777" w:rsidR="000672B7" w:rsidRPr="00E46B1F" w:rsidRDefault="000672B7" w:rsidP="008062F0">
      <w:pPr>
        <w:pStyle w:val="Heading1"/>
      </w:pPr>
      <w:bookmarkStart w:id="16" w:name="_Toc154396892"/>
      <w:r w:rsidRPr="00E46B1F">
        <w:lastRenderedPageBreak/>
        <w:t>16_enums.ts</w:t>
      </w:r>
      <w:bookmarkEnd w:id="16"/>
    </w:p>
    <w:p w14:paraId="695747DA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https://www.typescriptlang.org/play/?q=489</w:t>
      </w:r>
    </w:p>
    <w:p w14:paraId="546C6025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Enums are a feature added to JavaScript in TypeScript</w:t>
      </w:r>
    </w:p>
    <w:p w14:paraId="5CB13F23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which makes it easier to handle named sets of constants.</w:t>
      </w:r>
    </w:p>
    <w:p w14:paraId="16CFF770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3542F5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By </w:t>
      </w:r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default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an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enum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is number based, starting at zero,</w:t>
      </w:r>
    </w:p>
    <w:p w14:paraId="0FAA2562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and each option is assigned an increment by one. This is</w:t>
      </w:r>
    </w:p>
    <w:p w14:paraId="0D68DA3A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useful when the value is not important.</w:t>
      </w:r>
    </w:p>
    <w:p w14:paraId="0A888A5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32FBF9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enum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CompassDirection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49D6B09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North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4C427B48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East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2D8069DA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South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32698AD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West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160122B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449EA06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47D416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By annotating an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enum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option, you set the value;</w:t>
      </w:r>
    </w:p>
    <w:p w14:paraId="2443C58C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increments continue from that value:</w:t>
      </w:r>
    </w:p>
    <w:p w14:paraId="56FE4242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340B2D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enum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StatusCodes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141AE723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OK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098658"/>
          <w:kern w:val="0"/>
          <w:szCs w:val="18"/>
        </w:rPr>
        <w:t>200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6721E030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BadRequest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098658"/>
          <w:kern w:val="0"/>
          <w:szCs w:val="18"/>
        </w:rPr>
        <w:t>400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19A26D4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Unauthorized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0747F0FA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PaymentRequired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6DF45DAA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Forbidden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52BA417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NotFound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4E6E2BB3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738F5814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D32E03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You reference an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enum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by using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EnumName.Value</w:t>
      </w:r>
      <w:proofErr w:type="spellEnd"/>
    </w:p>
    <w:p w14:paraId="03D1706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4D317DC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startingDirection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CompassDirection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East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1471BF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currentStatus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StatusCodes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OK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009237C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9A30179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Enums support accessing data in both directions from key</w:t>
      </w:r>
    </w:p>
    <w:p w14:paraId="1D7C517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to value, and value to key.</w:t>
      </w:r>
    </w:p>
    <w:p w14:paraId="454F1864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6678CB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okNumber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StatusCodes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OK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D8DCBC7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okNumberIndex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StatusCodes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"OK"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53CF6AD5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stringBadRequest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StatusCodes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[</w:t>
      </w:r>
      <w:proofErr w:type="gramEnd"/>
      <w:r w:rsidRPr="00E46B1F">
        <w:rPr>
          <w:rFonts w:ascii="Source Code Pro" w:eastAsia="宋体" w:hAnsi="Source Code Pro" w:cs="宋体"/>
          <w:color w:val="098658"/>
          <w:kern w:val="0"/>
          <w:szCs w:val="18"/>
        </w:rPr>
        <w:t>400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];</w:t>
      </w:r>
    </w:p>
    <w:p w14:paraId="5742498A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50C1D02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Enums can be different types, a string type is common.</w:t>
      </w:r>
    </w:p>
    <w:p w14:paraId="5CC1A274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Using a string can make it easier to debug, because the</w:t>
      </w:r>
    </w:p>
    <w:p w14:paraId="0B8215FC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value at runtime does not require you to look up the number.</w:t>
      </w:r>
    </w:p>
    <w:p w14:paraId="18920FDC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6771DF3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proofErr w:type="spellStart"/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enum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GamePadInput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12C4C181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Up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"UP"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21403D9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Down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"DOWN"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3888A260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Left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"LEFT"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6CCA1DC1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Right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"RIGHT"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20E46FF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76A95F47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AB9183C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If you want to reduce the number of objects in your</w:t>
      </w:r>
    </w:p>
    <w:p w14:paraId="09E38FF0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JavaScript runtime, you can create a const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enum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.</w:t>
      </w:r>
    </w:p>
    <w:p w14:paraId="7A15B15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D42526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lastRenderedPageBreak/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A const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enum's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value is replaced by TypeScript during</w:t>
      </w:r>
    </w:p>
    <w:p w14:paraId="6460A2A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transpilation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of your code, instead of being looked up</w:t>
      </w:r>
    </w:p>
    <w:p w14:paraId="6A4D651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via an object at runtime.</w:t>
      </w:r>
    </w:p>
    <w:p w14:paraId="362D186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B0ECFF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enum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MouseAction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024DCDD8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MouseDown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7DDE7C1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MouseUpOutside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5B4C1132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MouseUpInside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,</w:t>
      </w:r>
    </w:p>
    <w:p w14:paraId="103C7F9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7BF85258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07BEF89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795E26"/>
          <w:kern w:val="0"/>
          <w:szCs w:val="18"/>
        </w:rPr>
        <w:t>handleMouseAction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action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MouseAction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2DA10E19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AF00DB"/>
          <w:kern w:val="0"/>
          <w:szCs w:val="18"/>
        </w:rPr>
        <w:t>switch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(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action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) {</w:t>
      </w:r>
    </w:p>
    <w:p w14:paraId="16A698D2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</w:t>
      </w:r>
      <w:r w:rsidRPr="00E46B1F">
        <w:rPr>
          <w:rFonts w:ascii="Source Code Pro" w:eastAsia="宋体" w:hAnsi="Source Code Pro" w:cs="宋体"/>
          <w:color w:val="AF00DB"/>
          <w:kern w:val="0"/>
          <w:szCs w:val="18"/>
        </w:rPr>
        <w:t>case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MouseAction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MouseDown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:</w:t>
      </w:r>
    </w:p>
    <w:p w14:paraId="10417710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  </w:t>
      </w:r>
      <w:proofErr w:type="gramStart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E46B1F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gramEnd"/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"Mouse Down"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3A815693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    </w:t>
      </w:r>
      <w:r w:rsidRPr="00E46B1F">
        <w:rPr>
          <w:rFonts w:ascii="Source Code Pro" w:eastAsia="宋体" w:hAnsi="Source Code Pro" w:cs="宋体"/>
          <w:color w:val="AF00DB"/>
          <w:kern w:val="0"/>
          <w:szCs w:val="18"/>
        </w:rPr>
        <w:t>break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EE3189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  }</w:t>
      </w:r>
    </w:p>
    <w:p w14:paraId="3933FAA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};</w:t>
      </w:r>
    </w:p>
    <w:p w14:paraId="1A24AF2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C60C2D1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If you look at the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transpiled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JavaScript, you can see</w:t>
      </w:r>
    </w:p>
    <w:p w14:paraId="771E7642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how the other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enums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exist as objects and functions,</w:t>
      </w:r>
    </w:p>
    <w:p w14:paraId="66ABB3D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however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MouseAction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is not there.</w:t>
      </w:r>
    </w:p>
    <w:p w14:paraId="64202915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0D4F7E0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This is also true for the check against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MouseAction.MouseDown</w:t>
      </w:r>
      <w:proofErr w:type="spellEnd"/>
    </w:p>
    <w:p w14:paraId="45361FC5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inside the switch statement inside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handleMouseAction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.</w:t>
      </w:r>
    </w:p>
    <w:p w14:paraId="486DA8C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1F0967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Enums can do more than this, you can read more in the</w:t>
      </w:r>
    </w:p>
    <w:p w14:paraId="75C9013C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TypeScript handbook:</w:t>
      </w:r>
    </w:p>
    <w:p w14:paraId="3B4148D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790B3182" w14:textId="61477B6E" w:rsidR="000672B7" w:rsidRPr="00E46B1F" w:rsidRDefault="00E46B1F" w:rsidP="00E46B1F">
      <w:pPr>
        <w:widowControl/>
        <w:shd w:val="clear" w:color="auto" w:fill="FFFFFF"/>
        <w:spacing w:line="216" w:lineRule="auto"/>
        <w:rPr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https://www.typescriptlang.org/docs/handbook/enums.html</w:t>
      </w:r>
    </w:p>
    <w:p w14:paraId="0B1E265F" w14:textId="77777777" w:rsidR="000672B7" w:rsidRPr="00E46B1F" w:rsidRDefault="000672B7" w:rsidP="008062F0">
      <w:pPr>
        <w:pStyle w:val="Heading1"/>
      </w:pPr>
      <w:bookmarkStart w:id="17" w:name="_Toc154396893"/>
      <w:r w:rsidRPr="00E46B1F">
        <w:lastRenderedPageBreak/>
        <w:t>17_nominal-typing.ts</w:t>
      </w:r>
      <w:bookmarkEnd w:id="17"/>
    </w:p>
    <w:p w14:paraId="6DAFEFCC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https://www.typescriptlang.org/play/?q=188</w:t>
      </w:r>
    </w:p>
    <w:p w14:paraId="118F5488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A nominal type system means that each type is unique</w:t>
      </w:r>
    </w:p>
    <w:p w14:paraId="42AA9CC7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and even if types have the same </w:t>
      </w:r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data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you cannot assign</w:t>
      </w:r>
    </w:p>
    <w:p w14:paraId="264D610D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across types.</w:t>
      </w:r>
    </w:p>
    <w:p w14:paraId="0190F2A3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0B9128F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TypeScript's type system is structural, which means</w:t>
      </w:r>
    </w:p>
    <w:p w14:paraId="4709CC65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if the type is shaped like a duck, it's a duck. If a</w:t>
      </w:r>
    </w:p>
    <w:p w14:paraId="5DF318DE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goose has all the same attributes as a duck, then it also</w:t>
      </w:r>
    </w:p>
    <w:p w14:paraId="520DDA75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is a duck. You can learn more here: </w:t>
      </w:r>
      <w:proofErr w:type="spellStart"/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example:structural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-typing</w:t>
      </w:r>
      <w:proofErr w:type="spellEnd"/>
    </w:p>
    <w:p w14:paraId="7882A439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6E32A39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This can have drawbacks, for example there are cases</w:t>
      </w:r>
    </w:p>
    <w:p w14:paraId="13D7AEF1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where a string or number can have special context and you</w:t>
      </w:r>
    </w:p>
    <w:p w14:paraId="545F0C0C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don't want to ever make the values transferrable. For</w:t>
      </w:r>
    </w:p>
    <w:p w14:paraId="5D5E008C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example:</w:t>
      </w:r>
    </w:p>
    <w:p w14:paraId="7A47F30B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3543D453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-  User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Input Strings (unsafe)</w:t>
      </w:r>
    </w:p>
    <w:p w14:paraId="06353A37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-  Translation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Strings</w:t>
      </w:r>
    </w:p>
    <w:p w14:paraId="4306FD16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-  User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Identification Numbers</w:t>
      </w:r>
    </w:p>
    <w:p w14:paraId="7E281C2A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-  Access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Tokens</w:t>
      </w:r>
    </w:p>
    <w:p w14:paraId="63CD7C07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D1C13A6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We can get most of the value from a nominal type</w:t>
      </w:r>
    </w:p>
    <w:p w14:paraId="192AB1DB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system with a little bit of extra code.</w:t>
      </w:r>
    </w:p>
    <w:p w14:paraId="15F5DD47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436A18C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We're going to use an intersectional type, with a unique</w:t>
      </w:r>
    </w:p>
    <w:p w14:paraId="0EE0268B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constraint in the form of a property called __brand (this</w:t>
      </w:r>
    </w:p>
    <w:p w14:paraId="48335C31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is convention) which makes it impossible to assign a</w:t>
      </w:r>
    </w:p>
    <w:p w14:paraId="75649864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normal string to a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ValidatedInputString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.</w:t>
      </w:r>
    </w:p>
    <w:p w14:paraId="2F37374E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451724A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ValidatedInputString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&amp; </w:t>
      </w:r>
      <w:proofErr w:type="gramStart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_</w:t>
      </w:r>
      <w:proofErr w:type="gramEnd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_brand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"User Input Post Validation"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739A819B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96B19EA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We will use a function to transform a string to</w:t>
      </w:r>
    </w:p>
    <w:p w14:paraId="6CCDCA32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a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ValidatedInputString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- but the point worth noting</w:t>
      </w:r>
    </w:p>
    <w:p w14:paraId="2DD2D61A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is that we're just _telling_ TypeScript that it's true.</w:t>
      </w:r>
    </w:p>
    <w:p w14:paraId="0C6C79B1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885316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795E26"/>
          <w:kern w:val="0"/>
          <w:szCs w:val="18"/>
        </w:rPr>
        <w:t>validateUserInput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input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68C4F570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simpleValidatedInput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proofErr w:type="gramStart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input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E46B1F">
        <w:rPr>
          <w:rFonts w:ascii="Source Code Pro" w:eastAsia="宋体" w:hAnsi="Source Code Pro" w:cs="宋体"/>
          <w:color w:val="795E26"/>
          <w:kern w:val="0"/>
          <w:szCs w:val="18"/>
        </w:rPr>
        <w:t>replace</w:t>
      </w:r>
      <w:proofErr w:type="spellEnd"/>
      <w:proofErr w:type="gram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r w:rsidRPr="00E46B1F">
        <w:rPr>
          <w:rFonts w:ascii="Source Code Pro" w:eastAsia="宋体" w:hAnsi="Source Code Pro" w:cs="宋体"/>
          <w:color w:val="811F3F"/>
          <w:kern w:val="0"/>
          <w:szCs w:val="18"/>
        </w:rPr>
        <w:t>/</w:t>
      </w:r>
      <w:r w:rsidRPr="00E46B1F">
        <w:rPr>
          <w:rFonts w:ascii="Source Code Pro" w:eastAsia="宋体" w:hAnsi="Source Code Pro" w:cs="宋体"/>
          <w:color w:val="EE0000"/>
          <w:kern w:val="0"/>
          <w:szCs w:val="18"/>
        </w:rPr>
        <w:t>\&lt;</w:t>
      </w:r>
      <w:r w:rsidRPr="00E46B1F">
        <w:rPr>
          <w:rFonts w:ascii="Source Code Pro" w:eastAsia="宋体" w:hAnsi="Source Code Pro" w:cs="宋体"/>
          <w:color w:val="811F3F"/>
          <w:kern w:val="0"/>
          <w:szCs w:val="18"/>
        </w:rPr>
        <w:t>/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g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"≤"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6708AC4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AF00DB"/>
          <w:kern w:val="0"/>
          <w:szCs w:val="18"/>
        </w:rPr>
        <w:t>return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simpleValidatedInput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AF00DB"/>
          <w:kern w:val="0"/>
          <w:szCs w:val="18"/>
        </w:rPr>
        <w:t>as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ValidatedInputString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2C69495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};</w:t>
      </w:r>
    </w:p>
    <w:p w14:paraId="273F0214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73F8CF6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Now we can create functions which will only accept</w:t>
      </w:r>
    </w:p>
    <w:p w14:paraId="1C0F8F16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our new nominal type, and not the general string type.</w:t>
      </w:r>
    </w:p>
    <w:p w14:paraId="1BF1110B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0A278281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795E26"/>
          <w:kern w:val="0"/>
          <w:szCs w:val="18"/>
        </w:rPr>
        <w:t>printName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(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ValidatedInputString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)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=&gt;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28C6487C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console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.</w:t>
      </w:r>
      <w:r w:rsidRPr="00E46B1F">
        <w:rPr>
          <w:rFonts w:ascii="Source Code Pro" w:eastAsia="宋体" w:hAnsi="Source Code Pro" w:cs="宋体"/>
          <w:color w:val="795E26"/>
          <w:kern w:val="0"/>
          <w:szCs w:val="18"/>
        </w:rPr>
        <w:t>log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name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59D78AAC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};</w:t>
      </w:r>
    </w:p>
    <w:p w14:paraId="3CEFC938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6072FED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For example, here's some unsafe input from a user, going</w:t>
      </w:r>
    </w:p>
    <w:p w14:paraId="6CC674FB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through the validator and then being allowed to be printed:</w:t>
      </w:r>
    </w:p>
    <w:p w14:paraId="1482B1E1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4EEBF67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input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"</w:t>
      </w:r>
      <w:proofErr w:type="gramStart"/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alert(</w:t>
      </w:r>
      <w:proofErr w:type="gramEnd"/>
      <w:r w:rsidRPr="00E46B1F">
        <w:rPr>
          <w:rFonts w:ascii="Source Code Pro" w:eastAsia="宋体" w:hAnsi="Source Code Pro" w:cs="宋体"/>
          <w:color w:val="A31515"/>
          <w:kern w:val="0"/>
          <w:szCs w:val="18"/>
        </w:rPr>
        <w:t>'bobby tables')"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631DB3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validatedInput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spellStart"/>
      <w:r w:rsidRPr="00E46B1F">
        <w:rPr>
          <w:rFonts w:ascii="Source Code Pro" w:eastAsia="宋体" w:hAnsi="Source Code Pro" w:cs="宋体"/>
          <w:color w:val="795E26"/>
          <w:kern w:val="0"/>
          <w:szCs w:val="18"/>
        </w:rPr>
        <w:t>validateUserInput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input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41B480B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E46B1F">
        <w:rPr>
          <w:rFonts w:ascii="Source Code Pro" w:eastAsia="宋体" w:hAnsi="Source Code Pro" w:cs="宋体"/>
          <w:color w:val="795E26"/>
          <w:kern w:val="0"/>
          <w:szCs w:val="18"/>
        </w:rPr>
        <w:t>printName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proofErr w:type="spellStart"/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validatedInput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44BA9FE2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6946BCE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On the other hand, passing the un-validated string to</w:t>
      </w:r>
    </w:p>
    <w:p w14:paraId="46F89B59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</w:t>
      </w:r>
      <w:proofErr w:type="spell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printName</w:t>
      </w:r>
      <w:proofErr w:type="spell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will raise a compiler error:</w:t>
      </w:r>
    </w:p>
    <w:p w14:paraId="4A6C732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D8BA159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proofErr w:type="spellStart"/>
      <w:r w:rsidRPr="00E46B1F">
        <w:rPr>
          <w:rFonts w:ascii="Source Code Pro" w:eastAsia="宋体" w:hAnsi="Source Code Pro" w:cs="宋体"/>
          <w:color w:val="795E26"/>
          <w:kern w:val="0"/>
          <w:szCs w:val="18"/>
        </w:rPr>
        <w:t>printName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(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input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);</w:t>
      </w:r>
    </w:p>
    <w:p w14:paraId="30B9B3EA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F37F704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You can read a comprehensive overview of the</w:t>
      </w:r>
    </w:p>
    <w:p w14:paraId="010C3A96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different ways to create nominal types, and </w:t>
      </w:r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their</w:t>
      </w:r>
      <w:proofErr w:type="gramEnd"/>
    </w:p>
    <w:p w14:paraId="4D302FB5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trade-offs in this </w:t>
      </w:r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400 comment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long GitHub issue:</w:t>
      </w:r>
    </w:p>
    <w:p w14:paraId="4CA31AD4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284927C9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https://github.com/Microsoft/TypeScript/issues/202</w:t>
      </w:r>
    </w:p>
    <w:p w14:paraId="19880BA9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13340A5E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and this post is a great summary:</w:t>
      </w:r>
    </w:p>
    <w:p w14:paraId="4E7E85EC" w14:textId="77777777" w:rsidR="00E46B1F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6977C66E" w14:textId="3AE9D99E" w:rsidR="000672B7" w:rsidRPr="00E46B1F" w:rsidRDefault="00E46B1F" w:rsidP="008062F0">
      <w:pPr>
        <w:widowControl/>
        <w:shd w:val="clear" w:color="auto" w:fill="FFFFFF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https://michalzalecki.com/nominal-typing-in-typescript/</w:t>
      </w:r>
    </w:p>
    <w:p w14:paraId="3C1C07D2" w14:textId="1EB2B60C" w:rsidR="00EB0737" w:rsidRPr="00E46B1F" w:rsidRDefault="000672B7" w:rsidP="008062F0">
      <w:pPr>
        <w:pStyle w:val="Heading1"/>
      </w:pPr>
      <w:bookmarkStart w:id="18" w:name="_Toc154396894"/>
      <w:r w:rsidRPr="00E46B1F">
        <w:lastRenderedPageBreak/>
        <w:t>18_types-vs-interfaces.ts</w:t>
      </w:r>
      <w:bookmarkEnd w:id="18"/>
    </w:p>
    <w:p w14:paraId="612A72E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https://www.typescriptlang.org/play/?q=230</w:t>
      </w:r>
    </w:p>
    <w:p w14:paraId="3487D1C1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There are two main tools to declare the shape of an</w:t>
      </w:r>
    </w:p>
    <w:p w14:paraId="5986A2E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object: interfaces and type aliases.</w:t>
      </w:r>
    </w:p>
    <w:p w14:paraId="1D24E7F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</w:t>
      </w:r>
    </w:p>
    <w:p w14:paraId="2BE4ADDA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They are very similar, and for the most common cases</w:t>
      </w:r>
    </w:p>
    <w:p w14:paraId="7EEE4EF8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act the same.</w:t>
      </w:r>
    </w:p>
    <w:p w14:paraId="17588AF0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AD6E2F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BirdType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{</w:t>
      </w:r>
    </w:p>
    <w:p w14:paraId="60CF00E4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wings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06203C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};</w:t>
      </w:r>
    </w:p>
    <w:p w14:paraId="4B376758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7847F73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BirdInterface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211A36E5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wings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5B8BA0C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1AC62372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E4A920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bird1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BirdType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wings</w:t>
      </w:r>
      <w:proofErr w:type="gramEnd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4DD0C034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bird2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BirdInterface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wings</w:t>
      </w:r>
      <w:proofErr w:type="gramEnd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5C6A646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789BAC1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Because TypeScript is a structural type system,</w:t>
      </w:r>
    </w:p>
    <w:p w14:paraId="07270B24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it's possible to intermix their use too.</w:t>
      </w:r>
    </w:p>
    <w:p w14:paraId="7FE30A83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4174AC3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const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bird3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BirdInterface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0070C1"/>
          <w:kern w:val="0"/>
          <w:szCs w:val="18"/>
        </w:rPr>
        <w:t>bird1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C9BE864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42F1E18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They both support extending other interfaces and types.</w:t>
      </w:r>
    </w:p>
    <w:p w14:paraId="6EA2496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Type aliases do this via intersection types, while</w:t>
      </w:r>
    </w:p>
    <w:p w14:paraId="62E791B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interfaces have a keyword.</w:t>
      </w:r>
    </w:p>
    <w:p w14:paraId="68CF1A3C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C2E656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Owl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nocturnal</w:t>
      </w:r>
      <w:proofErr w:type="gram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true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} &amp;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BirdType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AF633E8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Robin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nocturnal</w:t>
      </w:r>
      <w:proofErr w:type="gram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false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} &amp;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BirdInterface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2322A5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9901EE2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Peacock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extends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BirdType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68FD898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colourful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true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1931B6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flies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false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38EF9D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7F136227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Chicken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extends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BirdInterface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25A9631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colourful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false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E4B12A3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flies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false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5116FAA3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799A3021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B3557E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owl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Owl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wings</w:t>
      </w:r>
      <w:proofErr w:type="gramEnd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nocturnal: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true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387AF557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let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chicken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Chicken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proofErr w:type="gramStart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{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wings</w:t>
      </w:r>
      <w:proofErr w:type="gramEnd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98658"/>
          <w:kern w:val="0"/>
          <w:szCs w:val="18"/>
        </w:rPr>
        <w:t>2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proofErr w:type="spellStart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colourful</w:t>
      </w:r>
      <w:proofErr w:type="spellEnd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: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false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,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flies: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false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};</w:t>
      </w:r>
    </w:p>
    <w:p w14:paraId="6022E711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607568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That said, we recommend you use interfaces over type</w:t>
      </w:r>
    </w:p>
    <w:p w14:paraId="52908E8E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aliases. Specifically, because you will get better error</w:t>
      </w:r>
    </w:p>
    <w:p w14:paraId="0EB9B8E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messages. If you hover over the following errors, you can</w:t>
      </w:r>
    </w:p>
    <w:p w14:paraId="05F81FB0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see how TypeScript can provide terser and more focused</w:t>
      </w:r>
    </w:p>
    <w:p w14:paraId="1AE4504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messages when working with interfaces like Chicken.</w:t>
      </w:r>
    </w:p>
    <w:p w14:paraId="43E83CC9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3F70BD11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owl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chicken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63120B0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chicken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owl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63E84F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7805EC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One major difference between type aliases vs interfaces</w:t>
      </w:r>
    </w:p>
    <w:p w14:paraId="42C20BE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are that interfaces are open and type aliases are closed.</w:t>
      </w:r>
    </w:p>
    <w:p w14:paraId="29509669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lastRenderedPageBreak/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This means you can extend an interface by declaring it</w:t>
      </w:r>
    </w:p>
    <w:p w14:paraId="13A6F1A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a second time.</w:t>
      </w:r>
    </w:p>
    <w:p w14:paraId="0691F774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8CED7D0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Kitten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223A02A8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purrs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proofErr w:type="spellStart"/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boolean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684B46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4C0AD227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562CF51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interface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Kitten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{</w:t>
      </w:r>
    </w:p>
    <w:p w14:paraId="15C4364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proofErr w:type="spellStart"/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colour</w:t>
      </w:r>
      <w:proofErr w:type="spellEnd"/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2363D681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</w:t>
      </w:r>
    </w:p>
    <w:p w14:paraId="4828E4FC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63E57462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In the other case a type cannot be changed outside of</w:t>
      </w:r>
    </w:p>
    <w:p w14:paraId="74AEAF7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its declaration.</w:t>
      </w:r>
    </w:p>
    <w:p w14:paraId="6C8E363A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6C352B9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Puppy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{</w:t>
      </w:r>
    </w:p>
    <w:p w14:paraId="2E493C3B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color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string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4A985FAD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};</w:t>
      </w:r>
    </w:p>
    <w:p w14:paraId="529B4B2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AA0340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00FF"/>
          <w:kern w:val="0"/>
          <w:szCs w:val="18"/>
        </w:rPr>
        <w:t>type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Puppy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 = {</w:t>
      </w:r>
    </w:p>
    <w:p w14:paraId="5EF89DD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  </w:t>
      </w:r>
      <w:r w:rsidRPr="00E46B1F">
        <w:rPr>
          <w:rFonts w:ascii="Source Code Pro" w:eastAsia="宋体" w:hAnsi="Source Code Pro" w:cs="宋体"/>
          <w:color w:val="001080"/>
          <w:kern w:val="0"/>
          <w:szCs w:val="18"/>
        </w:rPr>
        <w:t>toys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: </w:t>
      </w:r>
      <w:r w:rsidRPr="00E46B1F">
        <w:rPr>
          <w:rFonts w:ascii="Source Code Pro" w:eastAsia="宋体" w:hAnsi="Source Code Pro" w:cs="宋体"/>
          <w:color w:val="267F99"/>
          <w:kern w:val="0"/>
          <w:szCs w:val="18"/>
        </w:rPr>
        <w:t>number</w:t>
      </w: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;</w:t>
      </w:r>
    </w:p>
    <w:p w14:paraId="02CD7019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>  };</w:t>
      </w:r>
    </w:p>
    <w:p w14:paraId="1E521AC5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4ED9A713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Depending on your goals, this difference could be a</w:t>
      </w:r>
    </w:p>
    <w:p w14:paraId="0EEB5487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// positive or a negative. </w:t>
      </w:r>
      <w:proofErr w:type="gramStart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However</w:t>
      </w:r>
      <w:proofErr w:type="gramEnd"/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 xml:space="preserve"> for publicly exposed</w:t>
      </w:r>
    </w:p>
    <w:p w14:paraId="75168399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types, it's a better call to make them an interface.</w:t>
      </w:r>
    </w:p>
    <w:p w14:paraId="7BC38C80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17F1F786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One of the best resources for seeing all of the edge</w:t>
      </w:r>
    </w:p>
    <w:p w14:paraId="38B18E3F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cases around types vs interfaces, this stack overflow</w:t>
      </w:r>
    </w:p>
    <w:p w14:paraId="0EAAD411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thread is a good place to start:</w:t>
      </w:r>
    </w:p>
    <w:p w14:paraId="4A964719" w14:textId="77777777" w:rsidR="00E46B1F" w:rsidRPr="00E46B1F" w:rsidRDefault="00E46B1F" w:rsidP="00E46B1F">
      <w:pPr>
        <w:widowControl/>
        <w:shd w:val="clear" w:color="auto" w:fill="FFFFFF"/>
        <w:spacing w:line="216" w:lineRule="auto"/>
        <w:rPr>
          <w:rFonts w:ascii="Source Code Pro" w:eastAsia="宋体" w:hAnsi="Source Code Pro" w:cs="宋体"/>
          <w:color w:val="000000"/>
          <w:kern w:val="0"/>
          <w:szCs w:val="18"/>
        </w:rPr>
      </w:pPr>
    </w:p>
    <w:p w14:paraId="2D13E9B0" w14:textId="48C945FD" w:rsidR="000672B7" w:rsidRPr="00E46B1F" w:rsidRDefault="00E46B1F" w:rsidP="00E46B1F">
      <w:pPr>
        <w:widowControl/>
        <w:shd w:val="clear" w:color="auto" w:fill="FFFFFF"/>
        <w:spacing w:line="216" w:lineRule="auto"/>
        <w:rPr>
          <w:szCs w:val="18"/>
        </w:rPr>
      </w:pPr>
      <w:r w:rsidRPr="00E46B1F">
        <w:rPr>
          <w:rFonts w:ascii="Source Code Pro" w:eastAsia="宋体" w:hAnsi="Source Code Pro" w:cs="宋体"/>
          <w:color w:val="000000"/>
          <w:kern w:val="0"/>
          <w:szCs w:val="18"/>
        </w:rPr>
        <w:t xml:space="preserve">  </w:t>
      </w:r>
      <w:r w:rsidRPr="00E46B1F">
        <w:rPr>
          <w:rFonts w:ascii="Source Code Pro" w:eastAsia="宋体" w:hAnsi="Source Code Pro" w:cs="宋体"/>
          <w:color w:val="008000"/>
          <w:kern w:val="0"/>
          <w:szCs w:val="18"/>
        </w:rPr>
        <w:t>// https://stackoverflow.com/questions/37233735/typescript-interfaces-vs-types/52682220#52682220</w:t>
      </w:r>
    </w:p>
    <w:sectPr w:rsidR="000672B7" w:rsidRPr="00E46B1F" w:rsidSect="006368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8419" w:h="11906" w:orient="landscape" w:code="9"/>
      <w:pgMar w:top="284" w:right="170" w:bottom="284" w:left="227" w:header="170" w:footer="170" w:gutter="397"/>
      <w:pgNumType w:start="0"/>
      <w:cols w:space="425"/>
      <w:titlePg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D2348" w14:textId="77777777" w:rsidR="00B54225" w:rsidRDefault="00B54225" w:rsidP="00175DD7">
      <w:r>
        <w:separator/>
      </w:r>
    </w:p>
  </w:endnote>
  <w:endnote w:type="continuationSeparator" w:id="0">
    <w:p w14:paraId="6DBF2825" w14:textId="77777777" w:rsidR="00B54225" w:rsidRDefault="00B54225" w:rsidP="0017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3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A0958" w14:textId="610A935C" w:rsidR="00E46B1F" w:rsidRPr="006C606F" w:rsidRDefault="00E46B1F" w:rsidP="006C606F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>
      <w:rPr>
        <w:sz w:val="15"/>
        <w:szCs w:val="15"/>
      </w:rPr>
      <w:instrText>Heading 1</w:instrText>
    </w:r>
    <w:r w:rsidRPr="0011171C">
      <w:rPr>
        <w:sz w:val="15"/>
        <w:szCs w:val="15"/>
      </w:rPr>
      <w:instrText xml:space="preserve">"  \* MERGEFORMAT </w:instrText>
    </w:r>
    <w:r w:rsidRPr="0011171C">
      <w:rPr>
        <w:sz w:val="15"/>
        <w:szCs w:val="15"/>
      </w:rPr>
      <w:fldChar w:fldCharType="separate"/>
    </w:r>
    <w:r w:rsidR="0063681F" w:rsidRPr="0063681F">
      <w:rPr>
        <w:b/>
        <w:bCs/>
        <w:noProof/>
        <w:sz w:val="15"/>
        <w:szCs w:val="15"/>
      </w:rPr>
      <w:t>09_discriminate-types.ts</w: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ptab w:relativeTo="margin" w:alignment="right" w:leader="none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INFO  Title  \* MERGEFORMAT </w:instrText>
    </w:r>
    <w:r w:rsidRPr="0011171C">
      <w:rPr>
        <w:sz w:val="15"/>
        <w:szCs w:val="15"/>
      </w:rPr>
      <w:fldChar w:fldCharType="end"/>
    </w:r>
    <w:r w:rsidRPr="0011171C">
      <w:rPr>
        <w:b/>
        <w:bCs/>
        <w:sz w:val="15"/>
        <w:szCs w:val="15"/>
      </w:rPr>
      <w:fldChar w:fldCharType="begin"/>
    </w:r>
    <w:r w:rsidRPr="0011171C">
      <w:rPr>
        <w:b/>
        <w:bCs/>
        <w:sz w:val="15"/>
        <w:szCs w:val="15"/>
      </w:rPr>
      <w:instrText>PAGE  \* MERGEFORMAT</w:instrText>
    </w:r>
    <w:r w:rsidRPr="0011171C">
      <w:rPr>
        <w:b/>
        <w:bCs/>
        <w:sz w:val="15"/>
        <w:szCs w:val="15"/>
      </w:rPr>
      <w:fldChar w:fldCharType="separate"/>
    </w:r>
    <w:r>
      <w:rPr>
        <w:b/>
        <w:bCs/>
        <w:sz w:val="15"/>
        <w:szCs w:val="15"/>
      </w:rPr>
      <w:t>1</w:t>
    </w:r>
    <w:r w:rsidRPr="0011171C">
      <w:rPr>
        <w:b/>
        <w:bCs/>
        <w:sz w:val="15"/>
        <w:szCs w:val="1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68683" w14:textId="6D5916EC" w:rsidR="0032784B" w:rsidRPr="00E46B1F" w:rsidRDefault="00E46B1F" w:rsidP="00E46B1F">
    <w:pPr>
      <w:pStyle w:val="Footer"/>
      <w:tabs>
        <w:tab w:val="clear" w:pos="4153"/>
        <w:tab w:val="clear" w:pos="8306"/>
        <w:tab w:val="center" w:pos="4800"/>
        <w:tab w:val="right" w:pos="9600"/>
      </w:tabs>
      <w:rPr>
        <w:sz w:val="15"/>
        <w:szCs w:val="15"/>
      </w:rPr>
    </w:pPr>
    <w:r w:rsidRPr="0011171C">
      <w:rPr>
        <w:b/>
        <w:bCs/>
        <w:sz w:val="15"/>
        <w:szCs w:val="15"/>
      </w:rPr>
      <w:fldChar w:fldCharType="begin"/>
    </w:r>
    <w:r w:rsidRPr="0011171C">
      <w:rPr>
        <w:b/>
        <w:bCs/>
        <w:sz w:val="15"/>
        <w:szCs w:val="15"/>
      </w:rPr>
      <w:instrText>PAGE  \* Arabic  \* MERGEFORMAT</w:instrText>
    </w:r>
    <w:r w:rsidRPr="0011171C">
      <w:rPr>
        <w:b/>
        <w:bCs/>
        <w:sz w:val="15"/>
        <w:szCs w:val="15"/>
      </w:rPr>
      <w:fldChar w:fldCharType="separate"/>
    </w:r>
    <w:r>
      <w:rPr>
        <w:b/>
        <w:bCs/>
        <w:sz w:val="15"/>
        <w:szCs w:val="15"/>
      </w:rPr>
      <w:t>2</w:t>
    </w:r>
    <w:r w:rsidRPr="0011171C">
      <w:rPr>
        <w:b/>
        <w:bCs/>
        <w:sz w:val="15"/>
        <w:szCs w:val="15"/>
      </w:rPr>
      <w:fldChar w:fldCharType="end"/>
    </w:r>
    <w:r w:rsidRPr="0011171C">
      <w:rPr>
        <w:sz w:val="15"/>
        <w:szCs w:val="15"/>
      </w:rPr>
      <w:ptab w:relativeTo="margin" w:alignment="right" w:leader="none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INFO  Title  \* MERGEFORMAT </w:instrText>
    </w:r>
    <w:r w:rsidRPr="0011171C">
      <w:rPr>
        <w:sz w:val="15"/>
        <w:szCs w:val="15"/>
      </w:rPr>
      <w:fldChar w:fldCharType="end"/>
    </w:r>
    <w:r w:rsidRPr="0011171C">
      <w:rPr>
        <w:sz w:val="15"/>
        <w:szCs w:val="15"/>
      </w:rPr>
      <w:fldChar w:fldCharType="begin"/>
    </w:r>
    <w:r w:rsidRPr="0011171C">
      <w:rPr>
        <w:sz w:val="15"/>
        <w:szCs w:val="15"/>
      </w:rPr>
      <w:instrText xml:space="preserve"> STYLEREF  "</w:instrText>
    </w:r>
    <w:r>
      <w:rPr>
        <w:sz w:val="15"/>
        <w:szCs w:val="15"/>
      </w:rPr>
      <w:instrText>Heading 1</w:instrText>
    </w:r>
    <w:r w:rsidRPr="0011171C">
      <w:rPr>
        <w:sz w:val="15"/>
        <w:szCs w:val="15"/>
      </w:rPr>
      <w:instrText xml:space="preserve">"  \* MERGEFORMAT </w:instrText>
    </w:r>
    <w:r w:rsidRPr="0011171C">
      <w:rPr>
        <w:sz w:val="15"/>
        <w:szCs w:val="15"/>
      </w:rPr>
      <w:fldChar w:fldCharType="separate"/>
    </w:r>
    <w:r w:rsidR="0063681F">
      <w:rPr>
        <w:noProof/>
        <w:sz w:val="15"/>
        <w:szCs w:val="15"/>
      </w:rPr>
      <w:t>08_conditional-types.ts</w:t>
    </w:r>
    <w:r w:rsidRPr="0011171C">
      <w:rPr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DA56E3" w14:textId="77777777" w:rsidR="00B54225" w:rsidRDefault="00B54225" w:rsidP="00175DD7">
      <w:r>
        <w:separator/>
      </w:r>
    </w:p>
  </w:footnote>
  <w:footnote w:type="continuationSeparator" w:id="0">
    <w:p w14:paraId="37717D53" w14:textId="77777777" w:rsidR="00B54225" w:rsidRDefault="00B54225" w:rsidP="00175D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8A75B" w14:textId="5C706D23" w:rsidR="00D528C6" w:rsidRDefault="00D528C6">
    <w:pPr>
      <w:pStyle w:val="Header"/>
    </w:pPr>
    <w:r>
      <w:ptab w:relativeTo="margin" w:alignment="right" w:leader="none"/>
    </w:r>
    <w:r>
      <w:rPr>
        <w:noProof/>
      </w:rPr>
      <w:fldChar w:fldCharType="begin"/>
    </w:r>
    <w:r>
      <w:rPr>
        <w:noProof/>
      </w:rPr>
      <w:instrText xml:space="preserve"> REF  DOCNAME   \* MERGEFORMAT </w:instrText>
    </w:r>
    <w:r>
      <w:rPr>
        <w:noProof/>
      </w:rPr>
      <w:fldChar w:fldCharType="separate"/>
    </w:r>
    <w:r>
      <w:rPr>
        <w:noProof/>
      </w:rPr>
      <w:t>typescript_official_samples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3D6ED" w14:textId="017572E7" w:rsidR="0032784B" w:rsidRDefault="00A00748" w:rsidP="00D005A7">
    <w:pPr>
      <w:pStyle w:val="Header"/>
      <w:ind w:firstLineChars="0" w:firstLine="0"/>
    </w:pPr>
    <w:r>
      <w:rPr>
        <w:noProof/>
      </w:rPr>
      <w:ptab w:relativeTo="margin" w:alignment="right" w:leader="none"/>
    </w:r>
    <w:r w:rsidR="00D528C6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84F0F" w14:textId="07EB331E" w:rsidR="00D528C6" w:rsidRDefault="00D528C6">
    <w:pPr>
      <w:pStyle w:val="Header"/>
    </w:pPr>
    <w:r>
      <w:ptab w:relativeTo="margin" w:alignment="right" w:leader="none"/>
    </w:r>
    <w:r>
      <w:rPr>
        <w:noProof/>
      </w:rPr>
      <w:fldChar w:fldCharType="begin"/>
    </w:r>
    <w:r>
      <w:rPr>
        <w:noProof/>
      </w:rPr>
      <w:instrText xml:space="preserve"> REF  DOCNAME   \* MERGEFORMAT </w:instrText>
    </w:r>
    <w:r>
      <w:rPr>
        <w:noProof/>
      </w:rPr>
      <w:fldChar w:fldCharType="separate"/>
    </w:r>
    <w:r>
      <w:rPr>
        <w:noProof/>
      </w:rPr>
      <w:t>typescript_official_samples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723BF"/>
    <w:multiLevelType w:val="multilevel"/>
    <w:tmpl w:val="7E1C8136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0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pStyle w:val="Heading4"/>
      <w:isLgl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4">
      <w:start w:val="1"/>
      <w:numFmt w:val="decimal"/>
      <w:pStyle w:val="Heading5"/>
      <w:isLgl/>
      <w:lvlText w:val="%1.%2.%3.%4.%5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0" w:firstLine="0"/>
      </w:pPr>
      <w:rPr>
        <w:rFonts w:ascii="Times New Roman" w:eastAsia="宋体" w:hAnsi="Times New Roman" w:hint="default"/>
        <w:b w:val="0"/>
        <w:i w:val="0"/>
        <w:sz w:val="21"/>
      </w:rPr>
    </w:lvl>
  </w:abstractNum>
  <w:num w:numId="1" w16cid:durableId="58985133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attachedTemplate r:id="rId1"/>
  <w:defaultTabStop w:val="420"/>
  <w:evenAndOddHeaders/>
  <w:bookFoldPrinting/>
  <w:drawingGridHorizontalSpacing w:val="9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D89"/>
    <w:rsid w:val="00010670"/>
    <w:rsid w:val="0003122C"/>
    <w:rsid w:val="00035B86"/>
    <w:rsid w:val="000531A9"/>
    <w:rsid w:val="000672B7"/>
    <w:rsid w:val="00070C85"/>
    <w:rsid w:val="000817E3"/>
    <w:rsid w:val="00084A8E"/>
    <w:rsid w:val="00084FAB"/>
    <w:rsid w:val="00092F32"/>
    <w:rsid w:val="000963CA"/>
    <w:rsid w:val="000A1ADF"/>
    <w:rsid w:val="000A36C4"/>
    <w:rsid w:val="000B3E90"/>
    <w:rsid w:val="000B7235"/>
    <w:rsid w:val="000D4EE9"/>
    <w:rsid w:val="000E4E40"/>
    <w:rsid w:val="000F559A"/>
    <w:rsid w:val="000F5EA7"/>
    <w:rsid w:val="00103F9F"/>
    <w:rsid w:val="001064F5"/>
    <w:rsid w:val="00106D4A"/>
    <w:rsid w:val="00107E45"/>
    <w:rsid w:val="0011171C"/>
    <w:rsid w:val="00113739"/>
    <w:rsid w:val="00116AF5"/>
    <w:rsid w:val="001240A0"/>
    <w:rsid w:val="0012593D"/>
    <w:rsid w:val="00151F2B"/>
    <w:rsid w:val="001558FB"/>
    <w:rsid w:val="00163026"/>
    <w:rsid w:val="00165BA5"/>
    <w:rsid w:val="00175764"/>
    <w:rsid w:val="00175DD7"/>
    <w:rsid w:val="001764B8"/>
    <w:rsid w:val="001939DE"/>
    <w:rsid w:val="001C1F03"/>
    <w:rsid w:val="001F718B"/>
    <w:rsid w:val="00206CD8"/>
    <w:rsid w:val="002131B9"/>
    <w:rsid w:val="002176D3"/>
    <w:rsid w:val="00221013"/>
    <w:rsid w:val="00225BA9"/>
    <w:rsid w:val="00232C58"/>
    <w:rsid w:val="00242A86"/>
    <w:rsid w:val="002828E7"/>
    <w:rsid w:val="002A0A33"/>
    <w:rsid w:val="002A6554"/>
    <w:rsid w:val="002B04BD"/>
    <w:rsid w:val="002C1346"/>
    <w:rsid w:val="002C343C"/>
    <w:rsid w:val="002C638C"/>
    <w:rsid w:val="002C639A"/>
    <w:rsid w:val="002D0631"/>
    <w:rsid w:val="002E1226"/>
    <w:rsid w:val="00310204"/>
    <w:rsid w:val="0031438E"/>
    <w:rsid w:val="003147D4"/>
    <w:rsid w:val="0032315C"/>
    <w:rsid w:val="0032784B"/>
    <w:rsid w:val="00337432"/>
    <w:rsid w:val="00343D54"/>
    <w:rsid w:val="0035717D"/>
    <w:rsid w:val="00357DD6"/>
    <w:rsid w:val="00364017"/>
    <w:rsid w:val="00367ACF"/>
    <w:rsid w:val="00370D63"/>
    <w:rsid w:val="00373682"/>
    <w:rsid w:val="00374282"/>
    <w:rsid w:val="00386BBD"/>
    <w:rsid w:val="00392DDB"/>
    <w:rsid w:val="003A117A"/>
    <w:rsid w:val="003B251D"/>
    <w:rsid w:val="003B3FC7"/>
    <w:rsid w:val="003C27FC"/>
    <w:rsid w:val="003E7504"/>
    <w:rsid w:val="003F189A"/>
    <w:rsid w:val="003F41D0"/>
    <w:rsid w:val="004216E2"/>
    <w:rsid w:val="00434830"/>
    <w:rsid w:val="00437A2F"/>
    <w:rsid w:val="00445098"/>
    <w:rsid w:val="00445DA4"/>
    <w:rsid w:val="00450C72"/>
    <w:rsid w:val="00472278"/>
    <w:rsid w:val="004A2910"/>
    <w:rsid w:val="004C1145"/>
    <w:rsid w:val="00503781"/>
    <w:rsid w:val="0050468B"/>
    <w:rsid w:val="005060AE"/>
    <w:rsid w:val="00522848"/>
    <w:rsid w:val="00524A8E"/>
    <w:rsid w:val="00530150"/>
    <w:rsid w:val="00550540"/>
    <w:rsid w:val="00560001"/>
    <w:rsid w:val="00563B31"/>
    <w:rsid w:val="005666B3"/>
    <w:rsid w:val="00575477"/>
    <w:rsid w:val="0057575F"/>
    <w:rsid w:val="005779C4"/>
    <w:rsid w:val="00581379"/>
    <w:rsid w:val="005A00E7"/>
    <w:rsid w:val="005A365F"/>
    <w:rsid w:val="005B136C"/>
    <w:rsid w:val="005C370B"/>
    <w:rsid w:val="005F05EF"/>
    <w:rsid w:val="00602BAA"/>
    <w:rsid w:val="00612843"/>
    <w:rsid w:val="006202FA"/>
    <w:rsid w:val="00620ACE"/>
    <w:rsid w:val="0063681F"/>
    <w:rsid w:val="0063796C"/>
    <w:rsid w:val="006403B8"/>
    <w:rsid w:val="00660DBA"/>
    <w:rsid w:val="00661858"/>
    <w:rsid w:val="00675238"/>
    <w:rsid w:val="006813EA"/>
    <w:rsid w:val="00685C5C"/>
    <w:rsid w:val="0068662C"/>
    <w:rsid w:val="00691035"/>
    <w:rsid w:val="00695E77"/>
    <w:rsid w:val="006A7F8F"/>
    <w:rsid w:val="006B30AE"/>
    <w:rsid w:val="006C3DB8"/>
    <w:rsid w:val="006C4FFE"/>
    <w:rsid w:val="006C606F"/>
    <w:rsid w:val="006D1326"/>
    <w:rsid w:val="006E1024"/>
    <w:rsid w:val="006E456A"/>
    <w:rsid w:val="006E4722"/>
    <w:rsid w:val="006F3456"/>
    <w:rsid w:val="007036E8"/>
    <w:rsid w:val="00720042"/>
    <w:rsid w:val="00731DAE"/>
    <w:rsid w:val="007560AF"/>
    <w:rsid w:val="00756B8B"/>
    <w:rsid w:val="00762956"/>
    <w:rsid w:val="00767EAE"/>
    <w:rsid w:val="00775F73"/>
    <w:rsid w:val="00782EF3"/>
    <w:rsid w:val="00794060"/>
    <w:rsid w:val="007A00C6"/>
    <w:rsid w:val="007A3C01"/>
    <w:rsid w:val="007B1F9E"/>
    <w:rsid w:val="007B322B"/>
    <w:rsid w:val="007C4D0C"/>
    <w:rsid w:val="007D56D3"/>
    <w:rsid w:val="007E7846"/>
    <w:rsid w:val="007F217D"/>
    <w:rsid w:val="008062F0"/>
    <w:rsid w:val="0080710E"/>
    <w:rsid w:val="00807CD3"/>
    <w:rsid w:val="008168B5"/>
    <w:rsid w:val="00823DA6"/>
    <w:rsid w:val="0082589F"/>
    <w:rsid w:val="00843237"/>
    <w:rsid w:val="00844A08"/>
    <w:rsid w:val="0086338E"/>
    <w:rsid w:val="00883538"/>
    <w:rsid w:val="00895AE5"/>
    <w:rsid w:val="008975F9"/>
    <w:rsid w:val="008A238E"/>
    <w:rsid w:val="008A35B3"/>
    <w:rsid w:val="008B1941"/>
    <w:rsid w:val="008C31D5"/>
    <w:rsid w:val="008D6E8E"/>
    <w:rsid w:val="008D7BCD"/>
    <w:rsid w:val="008E7C52"/>
    <w:rsid w:val="008E7C93"/>
    <w:rsid w:val="008F09B7"/>
    <w:rsid w:val="00902B33"/>
    <w:rsid w:val="009041D3"/>
    <w:rsid w:val="00913B61"/>
    <w:rsid w:val="00914CF0"/>
    <w:rsid w:val="00915CB2"/>
    <w:rsid w:val="009309EA"/>
    <w:rsid w:val="00931BBE"/>
    <w:rsid w:val="00934842"/>
    <w:rsid w:val="009716E4"/>
    <w:rsid w:val="00971F3E"/>
    <w:rsid w:val="00974231"/>
    <w:rsid w:val="00974DA5"/>
    <w:rsid w:val="009819B5"/>
    <w:rsid w:val="00991599"/>
    <w:rsid w:val="00992FD2"/>
    <w:rsid w:val="009B3025"/>
    <w:rsid w:val="009B46D4"/>
    <w:rsid w:val="009B6F9B"/>
    <w:rsid w:val="009C2E8F"/>
    <w:rsid w:val="009D1485"/>
    <w:rsid w:val="009E212D"/>
    <w:rsid w:val="009E6CF9"/>
    <w:rsid w:val="009E6DBC"/>
    <w:rsid w:val="009E72EF"/>
    <w:rsid w:val="00A00748"/>
    <w:rsid w:val="00A0109A"/>
    <w:rsid w:val="00A036D6"/>
    <w:rsid w:val="00A0703F"/>
    <w:rsid w:val="00A07A8A"/>
    <w:rsid w:val="00A176D6"/>
    <w:rsid w:val="00A17DAB"/>
    <w:rsid w:val="00A20E84"/>
    <w:rsid w:val="00A24574"/>
    <w:rsid w:val="00A300F8"/>
    <w:rsid w:val="00A35596"/>
    <w:rsid w:val="00A3698B"/>
    <w:rsid w:val="00A44AA2"/>
    <w:rsid w:val="00A464A5"/>
    <w:rsid w:val="00A556F8"/>
    <w:rsid w:val="00A661B0"/>
    <w:rsid w:val="00A8345B"/>
    <w:rsid w:val="00A9664F"/>
    <w:rsid w:val="00AA77C0"/>
    <w:rsid w:val="00AB083B"/>
    <w:rsid w:val="00AB68CC"/>
    <w:rsid w:val="00AC3459"/>
    <w:rsid w:val="00AC355A"/>
    <w:rsid w:val="00AD1346"/>
    <w:rsid w:val="00AD28FA"/>
    <w:rsid w:val="00AD3392"/>
    <w:rsid w:val="00AD54CA"/>
    <w:rsid w:val="00AE0C76"/>
    <w:rsid w:val="00AE3D6D"/>
    <w:rsid w:val="00AE5C3A"/>
    <w:rsid w:val="00B01586"/>
    <w:rsid w:val="00B05031"/>
    <w:rsid w:val="00B05E8E"/>
    <w:rsid w:val="00B13B4F"/>
    <w:rsid w:val="00B27D89"/>
    <w:rsid w:val="00B466E4"/>
    <w:rsid w:val="00B50F1E"/>
    <w:rsid w:val="00B52005"/>
    <w:rsid w:val="00B54225"/>
    <w:rsid w:val="00B565E7"/>
    <w:rsid w:val="00B60132"/>
    <w:rsid w:val="00B83114"/>
    <w:rsid w:val="00B949DD"/>
    <w:rsid w:val="00BC0E9B"/>
    <w:rsid w:val="00BD075C"/>
    <w:rsid w:val="00BD3F65"/>
    <w:rsid w:val="00BD4884"/>
    <w:rsid w:val="00BE1A51"/>
    <w:rsid w:val="00BF088C"/>
    <w:rsid w:val="00BF40F7"/>
    <w:rsid w:val="00C2493F"/>
    <w:rsid w:val="00C45665"/>
    <w:rsid w:val="00C500AE"/>
    <w:rsid w:val="00C52CB6"/>
    <w:rsid w:val="00C53B86"/>
    <w:rsid w:val="00C56B8F"/>
    <w:rsid w:val="00C7161E"/>
    <w:rsid w:val="00C74451"/>
    <w:rsid w:val="00C74F81"/>
    <w:rsid w:val="00C76B8D"/>
    <w:rsid w:val="00C76C6B"/>
    <w:rsid w:val="00C85A20"/>
    <w:rsid w:val="00C86FDD"/>
    <w:rsid w:val="00C918CF"/>
    <w:rsid w:val="00C943F4"/>
    <w:rsid w:val="00C96C2E"/>
    <w:rsid w:val="00CA56B5"/>
    <w:rsid w:val="00CB2980"/>
    <w:rsid w:val="00CB43B4"/>
    <w:rsid w:val="00CC7E79"/>
    <w:rsid w:val="00CD363F"/>
    <w:rsid w:val="00CE3A93"/>
    <w:rsid w:val="00CF66E5"/>
    <w:rsid w:val="00D005A7"/>
    <w:rsid w:val="00D1089A"/>
    <w:rsid w:val="00D14DB0"/>
    <w:rsid w:val="00D16370"/>
    <w:rsid w:val="00D17BE5"/>
    <w:rsid w:val="00D23BFD"/>
    <w:rsid w:val="00D254E3"/>
    <w:rsid w:val="00D31833"/>
    <w:rsid w:val="00D33F6A"/>
    <w:rsid w:val="00D37C6A"/>
    <w:rsid w:val="00D46A17"/>
    <w:rsid w:val="00D528C6"/>
    <w:rsid w:val="00D52E93"/>
    <w:rsid w:val="00D61691"/>
    <w:rsid w:val="00D80987"/>
    <w:rsid w:val="00D868F8"/>
    <w:rsid w:val="00D91914"/>
    <w:rsid w:val="00D93219"/>
    <w:rsid w:val="00D97887"/>
    <w:rsid w:val="00DA12B0"/>
    <w:rsid w:val="00DB0428"/>
    <w:rsid w:val="00DB180F"/>
    <w:rsid w:val="00DB23F8"/>
    <w:rsid w:val="00DB3DAA"/>
    <w:rsid w:val="00DC3EE7"/>
    <w:rsid w:val="00DD0B08"/>
    <w:rsid w:val="00DD1061"/>
    <w:rsid w:val="00DD405C"/>
    <w:rsid w:val="00DD6C56"/>
    <w:rsid w:val="00DD7CED"/>
    <w:rsid w:val="00DF1441"/>
    <w:rsid w:val="00DF470D"/>
    <w:rsid w:val="00DF6989"/>
    <w:rsid w:val="00DF7969"/>
    <w:rsid w:val="00DF7B05"/>
    <w:rsid w:val="00E000EF"/>
    <w:rsid w:val="00E0782C"/>
    <w:rsid w:val="00E100DD"/>
    <w:rsid w:val="00E12D6E"/>
    <w:rsid w:val="00E175F1"/>
    <w:rsid w:val="00E45E6B"/>
    <w:rsid w:val="00E46B1F"/>
    <w:rsid w:val="00E51F74"/>
    <w:rsid w:val="00E66519"/>
    <w:rsid w:val="00E70C0F"/>
    <w:rsid w:val="00E71AE0"/>
    <w:rsid w:val="00E85AD5"/>
    <w:rsid w:val="00E90148"/>
    <w:rsid w:val="00E950D4"/>
    <w:rsid w:val="00E96AB2"/>
    <w:rsid w:val="00E97760"/>
    <w:rsid w:val="00E97A29"/>
    <w:rsid w:val="00EB0737"/>
    <w:rsid w:val="00EC6874"/>
    <w:rsid w:val="00ED001F"/>
    <w:rsid w:val="00ED1BDB"/>
    <w:rsid w:val="00EE7888"/>
    <w:rsid w:val="00EF1676"/>
    <w:rsid w:val="00F029DA"/>
    <w:rsid w:val="00F14371"/>
    <w:rsid w:val="00F27B32"/>
    <w:rsid w:val="00F31865"/>
    <w:rsid w:val="00F438E5"/>
    <w:rsid w:val="00F45140"/>
    <w:rsid w:val="00F47CE5"/>
    <w:rsid w:val="00F66814"/>
    <w:rsid w:val="00F715B1"/>
    <w:rsid w:val="00F71E7A"/>
    <w:rsid w:val="00F855AF"/>
    <w:rsid w:val="00F92806"/>
    <w:rsid w:val="00F95750"/>
    <w:rsid w:val="00FA7148"/>
    <w:rsid w:val="00FA78C8"/>
    <w:rsid w:val="00FB3BB3"/>
    <w:rsid w:val="00FE6549"/>
    <w:rsid w:val="00FE7BFE"/>
    <w:rsid w:val="00FF0A93"/>
    <w:rsid w:val="00FF1936"/>
    <w:rsid w:val="00F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8122B"/>
  <w15:chartTrackingRefBased/>
  <w15:docId w15:val="{2A94310D-D739-4CD9-A426-983BD3D2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BE5"/>
    <w:pPr>
      <w:widowControl w:val="0"/>
      <w:snapToGrid w:val="0"/>
    </w:pPr>
    <w:rPr>
      <w:rFonts w:ascii="Times New Roman" w:eastAsia="楷体" w:hAnsi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F0"/>
    <w:pPr>
      <w:keepNext/>
      <w:keepLines/>
      <w:pageBreakBefore/>
      <w:widowControl/>
      <w:contextualSpacing/>
      <w:outlineLvl w:val="0"/>
    </w:pPr>
    <w:rPr>
      <w:b/>
      <w:bCs/>
      <w:kern w:val="44"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5750"/>
    <w:pPr>
      <w:keepNext/>
      <w:keepLines/>
      <w:widowControl/>
      <w:numPr>
        <w:ilvl w:val="1"/>
        <w:numId w:val="1"/>
      </w:numPr>
      <w:outlineLvl w:val="1"/>
    </w:pPr>
    <w:rPr>
      <w:rFonts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5750"/>
    <w:pPr>
      <w:keepNext/>
      <w:keepLines/>
      <w:widowControl/>
      <w:numPr>
        <w:ilvl w:val="2"/>
        <w:numId w:val="1"/>
      </w:numPr>
      <w:contextualSpacing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1858"/>
    <w:pPr>
      <w:keepNext/>
      <w:keepLines/>
      <w:widowControl/>
      <w:numPr>
        <w:ilvl w:val="3"/>
        <w:numId w:val="1"/>
      </w:numPr>
      <w:contextualSpacing/>
      <w:outlineLvl w:val="3"/>
    </w:pPr>
    <w:rPr>
      <w:rFonts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61858"/>
    <w:pPr>
      <w:keepNext/>
      <w:keepLines/>
      <w:widowControl/>
      <w:numPr>
        <w:ilvl w:val="4"/>
        <w:numId w:val="1"/>
      </w:numPr>
      <w:contextualSpacing/>
      <w:outlineLvl w:val="4"/>
    </w:pPr>
    <w:rPr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B04BD"/>
    <w:pPr>
      <w:keepNext/>
      <w:keepLines/>
      <w:widowControl/>
      <w:numPr>
        <w:ilvl w:val="5"/>
        <w:numId w:val="1"/>
      </w:numPr>
      <w:outlineLvl w:val="5"/>
    </w:pPr>
    <w:rPr>
      <w:rFonts w:cstheme="majorBidi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B04BD"/>
    <w:pPr>
      <w:keepNext/>
      <w:keepLines/>
      <w:widowControl/>
      <w:numPr>
        <w:ilvl w:val="6"/>
        <w:numId w:val="1"/>
      </w:numPr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B04BD"/>
    <w:pPr>
      <w:keepNext/>
      <w:keepLines/>
      <w:widowControl/>
      <w:numPr>
        <w:ilvl w:val="7"/>
        <w:numId w:val="1"/>
      </w:numPr>
      <w:outlineLvl w:val="7"/>
    </w:pPr>
    <w:rPr>
      <w:rFonts w:cstheme="majorBidi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B04BD"/>
    <w:pPr>
      <w:keepNext/>
      <w:keepLines/>
      <w:widowControl/>
      <w:numPr>
        <w:ilvl w:val="8"/>
        <w:numId w:val="1"/>
      </w:numPr>
      <w:outlineLvl w:val="8"/>
    </w:pPr>
    <w:rPr>
      <w:rFonts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2F0"/>
    <w:rPr>
      <w:rFonts w:ascii="Times New Roman" w:eastAsia="楷体" w:hAnsi="Times New Roman"/>
      <w:b/>
      <w:bCs/>
      <w:kern w:val="44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F95750"/>
    <w:rPr>
      <w:rFonts w:ascii="Times New Roman" w:eastAsia="楷体" w:hAnsi="Times New Roman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5750"/>
    <w:rPr>
      <w:rFonts w:ascii="Times New Roman" w:eastAsia="楷体" w:hAnsi="Times New Roman"/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16370"/>
    <w:rPr>
      <w:rFonts w:ascii="Times New Roman" w:eastAsia="楷体" w:hAnsi="Times New Roman" w:cstheme="majorBidi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16370"/>
    <w:rPr>
      <w:rFonts w:ascii="Times New Roman" w:eastAsia="楷体" w:hAnsi="Times New Roman"/>
      <w:b/>
      <w:bCs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2B04BD"/>
    <w:rPr>
      <w:rFonts w:ascii="Times New Roman" w:eastAsia="楷体" w:hAnsi="Times New Roman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2B04BD"/>
    <w:rPr>
      <w:rFonts w:ascii="Times New Roman" w:eastAsia="楷体" w:hAnsi="Times New Roman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B04BD"/>
    <w:rPr>
      <w:rFonts w:ascii="Times New Roman" w:eastAsia="楷体" w:hAnsi="Times New Roman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B04BD"/>
    <w:rPr>
      <w:rFonts w:ascii="Times New Roman" w:eastAsia="楷体" w:hAnsi="Times New Roman" w:cstheme="majorBidi"/>
      <w:sz w:val="24"/>
      <w:szCs w:val="21"/>
    </w:rPr>
  </w:style>
  <w:style w:type="paragraph" w:styleId="TOC1">
    <w:name w:val="toc 1"/>
    <w:basedOn w:val="Normal"/>
    <w:next w:val="Normal"/>
    <w:uiPriority w:val="39"/>
    <w:unhideWhenUsed/>
    <w:qFormat/>
    <w:rsid w:val="00E12D6E"/>
    <w:pPr>
      <w:widowControl/>
      <w:tabs>
        <w:tab w:val="left" w:pos="960"/>
        <w:tab w:val="right" w:leader="middleDot" w:pos="11040"/>
      </w:tabs>
      <w:ind w:firstLineChars="200" w:firstLine="200"/>
    </w:pPr>
  </w:style>
  <w:style w:type="paragraph" w:styleId="TOC2">
    <w:name w:val="toc 2"/>
    <w:basedOn w:val="Normal"/>
    <w:next w:val="Normal"/>
    <w:uiPriority w:val="39"/>
    <w:unhideWhenUsed/>
    <w:qFormat/>
    <w:rsid w:val="00E12D6E"/>
    <w:pPr>
      <w:widowControl/>
      <w:tabs>
        <w:tab w:val="left" w:pos="1680"/>
        <w:tab w:val="right" w:leader="middleDot" w:pos="11040"/>
      </w:tabs>
      <w:ind w:leftChars="200" w:left="200" w:firstLineChars="200" w:firstLine="200"/>
    </w:pPr>
  </w:style>
  <w:style w:type="paragraph" w:styleId="Header">
    <w:name w:val="header"/>
    <w:basedOn w:val="Normal"/>
    <w:link w:val="HeaderChar"/>
    <w:autoRedefine/>
    <w:uiPriority w:val="99"/>
    <w:unhideWhenUsed/>
    <w:qFormat/>
    <w:rsid w:val="001558FB"/>
    <w:pPr>
      <w:widowControl/>
      <w:tabs>
        <w:tab w:val="center" w:pos="4153"/>
        <w:tab w:val="right" w:pos="8306"/>
      </w:tabs>
      <w:ind w:firstLineChars="200" w:firstLine="360"/>
    </w:pPr>
    <w:rPr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558FB"/>
    <w:rPr>
      <w:rFonts w:ascii="Times New Roman" w:eastAsia="宋体" w:hAnsi="Times New Roman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qFormat/>
    <w:rsid w:val="00367ACF"/>
    <w:pPr>
      <w:widowControl/>
      <w:tabs>
        <w:tab w:val="left" w:pos="2400"/>
        <w:tab w:val="right" w:leader="middleDot" w:pos="11340"/>
      </w:tabs>
      <w:adjustRightInd w:val="0"/>
      <w:ind w:leftChars="600" w:left="600"/>
      <w:contextualSpacing/>
    </w:pPr>
    <w:rPr>
      <w:rFonts w:cs="Times New Roman"/>
      <w:kern w:val="0"/>
    </w:rPr>
  </w:style>
  <w:style w:type="paragraph" w:customStyle="1" w:styleId="a">
    <w:name w:val="缩进段落"/>
    <w:basedOn w:val="Normal"/>
    <w:link w:val="a0"/>
    <w:qFormat/>
    <w:rsid w:val="00661858"/>
    <w:pPr>
      <w:ind w:firstLineChars="200" w:firstLine="420"/>
    </w:pPr>
  </w:style>
  <w:style w:type="character" w:customStyle="1" w:styleId="a0">
    <w:name w:val="缩进段落 字符"/>
    <w:basedOn w:val="DefaultParagraphFont"/>
    <w:link w:val="a"/>
    <w:rsid w:val="00661858"/>
    <w:rPr>
      <w:rFonts w:ascii="Times New Roman" w:eastAsia="宋体" w:hAnsi="Times New Roman"/>
    </w:rPr>
  </w:style>
  <w:style w:type="paragraph" w:styleId="Footer">
    <w:name w:val="footer"/>
    <w:basedOn w:val="Normal"/>
    <w:link w:val="FooterChar"/>
    <w:uiPriority w:val="99"/>
    <w:unhideWhenUsed/>
    <w:rsid w:val="00175DD7"/>
    <w:pPr>
      <w:tabs>
        <w:tab w:val="center" w:pos="4153"/>
        <w:tab w:val="right" w:pos="8306"/>
      </w:tabs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75DD7"/>
    <w:rPr>
      <w:rFonts w:ascii="Times New Roman" w:eastAsia="宋体" w:hAnsi="Times New Roman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500AE"/>
    <w:pPr>
      <w:snapToGrid/>
      <w:spacing w:beforeLines="20" w:before="62"/>
      <w:contextualSpacing w:val="0"/>
      <w:jc w:val="center"/>
      <w:outlineLvl w:val="9"/>
    </w:pPr>
    <w:rPr>
      <w:rFonts w:cstheme="majorBidi"/>
      <w:b w:val="0"/>
      <w:bCs w:val="0"/>
      <w:kern w:val="0"/>
      <w:sz w:val="28"/>
      <w:szCs w:val="32"/>
      <w:lang w:val="zh-CN"/>
    </w:rPr>
  </w:style>
  <w:style w:type="paragraph" w:styleId="Title">
    <w:name w:val="Title"/>
    <w:basedOn w:val="Normal"/>
    <w:next w:val="Normal"/>
    <w:link w:val="TitleChar"/>
    <w:uiPriority w:val="10"/>
    <w:qFormat/>
    <w:rsid w:val="00C52CB6"/>
    <w:pPr>
      <w:ind w:firstLine="420"/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2CB6"/>
    <w:rPr>
      <w:rFonts w:ascii="Times New Roman" w:eastAsia="宋体" w:hAnsi="Times New Roman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CB6"/>
    <w:pPr>
      <w:ind w:firstLine="420"/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C52CB6"/>
    <w:rPr>
      <w:rFonts w:ascii="Times New Roman" w:eastAsia="宋体" w:hAnsi="Times New Roman"/>
    </w:rPr>
  </w:style>
  <w:style w:type="character" w:styleId="Hyperlink">
    <w:name w:val="Hyperlink"/>
    <w:basedOn w:val="DefaultParagraphFont"/>
    <w:uiPriority w:val="99"/>
    <w:unhideWhenUsed/>
    <w:rsid w:val="00B13B4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apple-converted-space">
    <w:name w:val="apple-converted-space"/>
    <w:basedOn w:val="DefaultParagraphFont"/>
    <w:rsid w:val="00B13B4F"/>
  </w:style>
  <w:style w:type="character" w:styleId="HTMLCode">
    <w:name w:val="HTML Code"/>
    <w:basedOn w:val="DefaultParagraphFont"/>
    <w:uiPriority w:val="99"/>
    <w:semiHidden/>
    <w:unhideWhenUsed/>
    <w:rsid w:val="00B13B4F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B13B4F"/>
    <w:rPr>
      <w:b/>
      <w:bCs/>
    </w:rPr>
  </w:style>
  <w:style w:type="paragraph" w:customStyle="1" w:styleId="tip">
    <w:name w:val="tip"/>
    <w:basedOn w:val="Normal"/>
    <w:rsid w:val="00B13B4F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customStyle="1" w:styleId="light">
    <w:name w:val="light"/>
    <w:basedOn w:val="DefaultParagraphFont"/>
    <w:rsid w:val="00B13B4F"/>
  </w:style>
  <w:style w:type="paragraph" w:styleId="HTMLPreformatted">
    <w:name w:val="HTML Preformatted"/>
    <w:basedOn w:val="Normal"/>
    <w:link w:val="HTMLPreformattedChar"/>
    <w:uiPriority w:val="99"/>
    <w:unhideWhenUsed/>
    <w:rsid w:val="00B13B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宋体" w:hAnsi="宋体" w:cs="宋体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3B4F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DefaultParagraphFont"/>
    <w:rsid w:val="00B13B4F"/>
  </w:style>
  <w:style w:type="character" w:customStyle="1" w:styleId="attr">
    <w:name w:val="attr"/>
    <w:basedOn w:val="DefaultParagraphFont"/>
    <w:rsid w:val="00B13B4F"/>
  </w:style>
  <w:style w:type="character" w:customStyle="1" w:styleId="string">
    <w:name w:val="string"/>
    <w:basedOn w:val="DefaultParagraphFont"/>
    <w:rsid w:val="00B13B4F"/>
  </w:style>
  <w:style w:type="character" w:customStyle="1" w:styleId="builtin">
    <w:name w:val="built_in"/>
    <w:basedOn w:val="DefaultParagraphFont"/>
    <w:rsid w:val="00B13B4F"/>
  </w:style>
  <w:style w:type="character" w:customStyle="1" w:styleId="tag">
    <w:name w:val="tag"/>
    <w:basedOn w:val="DefaultParagraphFont"/>
    <w:rsid w:val="00B13B4F"/>
  </w:style>
  <w:style w:type="character" w:customStyle="1" w:styleId="name">
    <w:name w:val="name"/>
    <w:basedOn w:val="DefaultParagraphFont"/>
    <w:rsid w:val="00B13B4F"/>
  </w:style>
  <w:style w:type="character" w:customStyle="1" w:styleId="keyword">
    <w:name w:val="keyword"/>
    <w:basedOn w:val="DefaultParagraphFont"/>
    <w:rsid w:val="00B13B4F"/>
  </w:style>
  <w:style w:type="character" w:customStyle="1" w:styleId="literal">
    <w:name w:val="literal"/>
    <w:basedOn w:val="DefaultParagraphFont"/>
    <w:rsid w:val="00B13B4F"/>
  </w:style>
  <w:style w:type="character" w:customStyle="1" w:styleId="function">
    <w:name w:val="function"/>
    <w:basedOn w:val="DefaultParagraphFont"/>
    <w:rsid w:val="00B13B4F"/>
  </w:style>
  <w:style w:type="character" w:customStyle="1" w:styleId="number">
    <w:name w:val="number"/>
    <w:basedOn w:val="DefaultParagraphFont"/>
    <w:rsid w:val="00E175F1"/>
  </w:style>
  <w:style w:type="character" w:customStyle="1" w:styleId="params">
    <w:name w:val="params"/>
    <w:basedOn w:val="DefaultParagraphFont"/>
    <w:rsid w:val="00E175F1"/>
  </w:style>
  <w:style w:type="character" w:styleId="Emphasis">
    <w:name w:val="Emphasis"/>
    <w:basedOn w:val="DefaultParagraphFont"/>
    <w:uiPriority w:val="20"/>
    <w:qFormat/>
    <w:rsid w:val="00E175F1"/>
    <w:rPr>
      <w:i/>
      <w:iCs/>
    </w:rPr>
  </w:style>
  <w:style w:type="character" w:customStyle="1" w:styleId="regexp">
    <w:name w:val="regexp"/>
    <w:basedOn w:val="DefaultParagraphFont"/>
    <w:rsid w:val="00E175F1"/>
  </w:style>
  <w:style w:type="paragraph" w:customStyle="1" w:styleId="msonormal0">
    <w:name w:val="msonormal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175F1"/>
    <w:rPr>
      <w:color w:val="800080"/>
      <w:u w:val="single"/>
    </w:rPr>
  </w:style>
  <w:style w:type="character" w:customStyle="1" w:styleId="xml">
    <w:name w:val="xml"/>
    <w:basedOn w:val="DefaultParagraphFont"/>
    <w:rsid w:val="00E175F1"/>
  </w:style>
  <w:style w:type="character" w:customStyle="1" w:styleId="selector-class">
    <w:name w:val="selector-class"/>
    <w:basedOn w:val="DefaultParagraphFont"/>
    <w:rsid w:val="00E175F1"/>
  </w:style>
  <w:style w:type="character" w:customStyle="1" w:styleId="attribute">
    <w:name w:val="attribute"/>
    <w:basedOn w:val="DefaultParagraphFont"/>
    <w:rsid w:val="00E175F1"/>
  </w:style>
  <w:style w:type="character" w:customStyle="1" w:styleId="list-item">
    <w:name w:val="list-item"/>
    <w:basedOn w:val="DefaultParagraphFont"/>
    <w:rsid w:val="00E175F1"/>
  </w:style>
  <w:style w:type="character" w:customStyle="1" w:styleId="list-complete-item">
    <w:name w:val="list-complete-item"/>
    <w:basedOn w:val="DefaultParagraphFont"/>
    <w:rsid w:val="00E175F1"/>
  </w:style>
  <w:style w:type="paragraph" w:customStyle="1" w:styleId="velocity-animating">
    <w:name w:val="velocity-animating"/>
    <w:basedOn w:val="Normal"/>
    <w:rsid w:val="00E175F1"/>
    <w:pPr>
      <w:widowControl/>
      <w:snapToGrid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309EA"/>
    <w:pPr>
      <w:snapToGrid/>
      <w:ind w:leftChars="600" w:left="1260"/>
      <w:jc w:val="both"/>
    </w:pPr>
    <w:rPr>
      <w:rFonts w:asciiTheme="minorHAnsi" w:eastAsiaTheme="minorEastAsia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9309EA"/>
    <w:pPr>
      <w:snapToGrid/>
      <w:ind w:leftChars="800" w:left="1680"/>
      <w:jc w:val="both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9309EA"/>
    <w:pPr>
      <w:snapToGrid/>
      <w:ind w:leftChars="1000" w:left="2100"/>
      <w:jc w:val="both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9309EA"/>
    <w:pPr>
      <w:snapToGrid/>
      <w:ind w:leftChars="1200" w:left="2520"/>
      <w:jc w:val="both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9309EA"/>
    <w:pPr>
      <w:snapToGrid/>
      <w:ind w:leftChars="1400" w:left="2940"/>
      <w:jc w:val="both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9309EA"/>
    <w:pPr>
      <w:snapToGrid/>
      <w:ind w:leftChars="1600" w:left="3360"/>
      <w:jc w:val="both"/>
    </w:pPr>
    <w:rPr>
      <w:rFonts w:asciiTheme="minorHAnsi" w:eastAsiaTheme="minorEastAsia" w:hAnsi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59A"/>
    <w:rPr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9A"/>
    <w:rPr>
      <w:rFonts w:ascii="Times New Roman" w:eastAsia="宋体" w:hAnsi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716E4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BE1A51"/>
  </w:style>
  <w:style w:type="table" w:styleId="TableGrid">
    <w:name w:val="Table Grid"/>
    <w:basedOn w:val="TableNormal"/>
    <w:uiPriority w:val="39"/>
    <w:rsid w:val="00915C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3B86"/>
    <w:pPr>
      <w:ind w:firstLineChars="200" w:firstLine="420"/>
    </w:pPr>
  </w:style>
  <w:style w:type="character" w:customStyle="1" w:styleId="hljs-attr">
    <w:name w:val="hljs-attr"/>
    <w:basedOn w:val="DefaultParagraphFont"/>
    <w:rsid w:val="00DB180F"/>
  </w:style>
  <w:style w:type="character" w:customStyle="1" w:styleId="hljs-string">
    <w:name w:val="hljs-string"/>
    <w:basedOn w:val="DefaultParagraphFont"/>
    <w:rsid w:val="00DB180F"/>
  </w:style>
  <w:style w:type="character" w:customStyle="1" w:styleId="hljs-number">
    <w:name w:val="hljs-number"/>
    <w:basedOn w:val="DefaultParagraphFont"/>
    <w:rsid w:val="00DB180F"/>
  </w:style>
  <w:style w:type="character" w:customStyle="1" w:styleId="hljs-keyword">
    <w:name w:val="hljs-keyword"/>
    <w:basedOn w:val="DefaultParagraphFont"/>
    <w:rsid w:val="00DB180F"/>
  </w:style>
  <w:style w:type="character" w:customStyle="1" w:styleId="hljs-builtin">
    <w:name w:val="hljs-built_in"/>
    <w:basedOn w:val="DefaultParagraphFont"/>
    <w:rsid w:val="00DB180F"/>
  </w:style>
  <w:style w:type="character" w:customStyle="1" w:styleId="hljs-comment">
    <w:name w:val="hljs-comment"/>
    <w:basedOn w:val="DefaultParagraphFont"/>
    <w:rsid w:val="00DB180F"/>
  </w:style>
  <w:style w:type="character" w:customStyle="1" w:styleId="hljs-function">
    <w:name w:val="hljs-function"/>
    <w:basedOn w:val="DefaultParagraphFont"/>
    <w:rsid w:val="00DB180F"/>
  </w:style>
  <w:style w:type="character" w:customStyle="1" w:styleId="hljs-params">
    <w:name w:val="hljs-params"/>
    <w:basedOn w:val="DefaultParagraphFont"/>
    <w:rsid w:val="00DB180F"/>
  </w:style>
  <w:style w:type="character" w:customStyle="1" w:styleId="hljs-title">
    <w:name w:val="hljs-title"/>
    <w:basedOn w:val="DefaultParagraphFont"/>
    <w:rsid w:val="00DB180F"/>
  </w:style>
  <w:style w:type="character" w:customStyle="1" w:styleId="hljs-subst">
    <w:name w:val="hljs-subst"/>
    <w:basedOn w:val="DefaultParagraphFont"/>
    <w:rsid w:val="00DB180F"/>
  </w:style>
  <w:style w:type="character" w:customStyle="1" w:styleId="hljs-literal">
    <w:name w:val="hljs-literal"/>
    <w:basedOn w:val="DefaultParagraphFont"/>
    <w:rsid w:val="00762956"/>
  </w:style>
  <w:style w:type="character" w:customStyle="1" w:styleId="sc21">
    <w:name w:val="sc21"/>
    <w:basedOn w:val="DefaultParagraphFont"/>
    <w:rsid w:val="00E000E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E000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E000E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efaultParagraphFont"/>
    <w:rsid w:val="00E000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E000E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DefaultParagraphFont"/>
    <w:rsid w:val="00E000EF"/>
    <w:rPr>
      <w:rFonts w:ascii="Courier New" w:hAnsi="Courier New" w:cs="Courier New" w:hint="default"/>
      <w:color w:val="C94949"/>
      <w:sz w:val="20"/>
      <w:szCs w:val="20"/>
    </w:rPr>
  </w:style>
  <w:style w:type="character" w:customStyle="1" w:styleId="sc161">
    <w:name w:val="sc161"/>
    <w:basedOn w:val="DefaultParagraphFont"/>
    <w:rsid w:val="00E000E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DefaultParagraphFont"/>
    <w:rsid w:val="00E000E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01">
    <w:name w:val="sc201"/>
    <w:basedOn w:val="DefaultParagraphFont"/>
    <w:rsid w:val="00AD54CA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25">
    <w:name w:val="sc25"/>
    <w:basedOn w:val="DefaultParagraphFont"/>
    <w:rsid w:val="00D61691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06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05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69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138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4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06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47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89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96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743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618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7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9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2691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475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2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2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60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570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10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1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8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104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559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200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2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3763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38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67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1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52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733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1130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1117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789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10468794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66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97800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17255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324160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546970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9688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4576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78158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93914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757108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557893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924431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581669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3051067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9406273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32354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0659238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4590843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22205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3896167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45825702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51026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5292996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19626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0931380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1899914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50884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2720426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3919527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7884866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76987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69993386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2044105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3158571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7553992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5592004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8997550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67619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09005723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032681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7329031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99202512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113013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237458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78139185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0896934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1066110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13895441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2050991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2967913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0574228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2304563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37010708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156097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0633804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1801879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466268669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000564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2778713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6945754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588341228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17368305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24770499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346418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646735364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779449507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0231112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1798719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86189337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11228813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294521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1924759504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06934757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17223176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27100912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3608160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38775608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091040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59893676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071034360">
                  <w:marLeft w:val="0"/>
                  <w:marRight w:val="-15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  <w:div w:id="2133745522">
                  <w:marLeft w:val="0"/>
                  <w:marRight w:val="0"/>
                  <w:marTop w:val="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</w:div>
              </w:divsChild>
            </w:div>
          </w:divsChild>
        </w:div>
        <w:div w:id="10256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264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67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947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853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45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5637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841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6764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50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0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570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0711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66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8544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231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6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808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13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4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990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455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3429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6684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44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60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2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3393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5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0239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2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28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3050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1029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92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49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4012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184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869144896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08541580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617756802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915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4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929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20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71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5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6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81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5043621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274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20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616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741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8234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976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905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504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540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442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031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15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38143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056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7456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9148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1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1980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49568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592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3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59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1562758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17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985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7455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32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5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3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454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22991262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42762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058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792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473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7634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383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9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134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1033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8005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1875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7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1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48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700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2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26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58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454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60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088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141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556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3926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98528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66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1927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18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379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514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688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873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8604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287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9099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3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32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  <w:div w:id="195828993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16757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19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8699133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962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8017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221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77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95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29994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0504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73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453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00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195782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640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</w:div>
        <w:div w:id="20004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5209">
          <w:marLeft w:val="0"/>
          <w:marRight w:val="0"/>
          <w:marTop w:val="240"/>
          <w:marBottom w:val="600"/>
          <w:divBdr>
            <w:top w:val="single" w:sz="6" w:space="19" w:color="EEEEEE"/>
            <w:left w:val="single" w:sz="6" w:space="26" w:color="EEEEEE"/>
            <w:bottom w:val="single" w:sz="6" w:space="19" w:color="EEEEEE"/>
            <w:right w:val="single" w:sz="6" w:space="26" w:color="EEEEEE"/>
          </w:divBdr>
          <w:divsChild>
            <w:div w:id="2129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8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65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0899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697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259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1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337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5180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626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11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823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15856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6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19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51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7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4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0243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4911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5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0754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  <w:div w:id="8783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0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2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1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5030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  <w:div w:id="21436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59177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s\&#33258;&#23450;&#20041;%20Office%20&#27169;&#26495;\i18n\en\Word\A5&#23567;&#20876;&#23376;\3&#23567;&#20116;\&#20999;&#36793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90B72-C398-483E-90A6-FFB30D30A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切边.dotx</Template>
  <TotalTime>2088</TotalTime>
  <Pages>36</Pages>
  <Words>7245</Words>
  <Characters>41301</Characters>
  <Application>Microsoft Office Word</Application>
  <DocSecurity>0</DocSecurity>
  <Lines>344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AnQi</dc:creator>
  <cp:keywords/>
  <dc:description/>
  <cp:lastModifiedBy>AnQi</cp:lastModifiedBy>
  <cp:revision>29</cp:revision>
  <cp:lastPrinted>2023-12-25T03:41:00Z</cp:lastPrinted>
  <dcterms:created xsi:type="dcterms:W3CDTF">2023-12-21T22:10:00Z</dcterms:created>
  <dcterms:modified xsi:type="dcterms:W3CDTF">2023-12-26T08:10:00Z</dcterms:modified>
</cp:coreProperties>
</file>