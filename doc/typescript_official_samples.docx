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3953" w14:textId="009CDA99" w:rsidR="00914CF0" w:rsidRDefault="00914CF0" w:rsidP="00914CF0">
      <w:pPr>
        <w:pStyle w:val="Title"/>
        <w:rPr>
          <w:noProof/>
        </w:rPr>
      </w:pPr>
      <w:r w:rsidRPr="006B30AE">
        <w:rPr>
          <w:b w:val="0"/>
        </w:rPr>
        <w:fldChar w:fldCharType="begin"/>
      </w:r>
      <w:r w:rsidR="005A365F">
        <w:instrText xml:space="preserve"> SET  DocName "typescript_official_samples" \* MERGEFORMAT </w:instrText>
      </w:r>
      <w:r w:rsidRPr="006B30AE">
        <w:rPr>
          <w:b w:val="0"/>
        </w:rPr>
        <w:fldChar w:fldCharType="separate"/>
      </w:r>
      <w:bookmarkStart w:id="0" w:name="DocName"/>
      <w:r w:rsidR="005A365F">
        <w:rPr>
          <w:noProof/>
        </w:rPr>
        <w:t>typescript_official_samples</w:t>
      </w:r>
      <w:bookmarkEnd w:id="0"/>
      <w:r w:rsidRPr="006B30AE">
        <w:rPr>
          <w:b w:val="0"/>
        </w:rPr>
        <w:fldChar w:fldCharType="end"/>
      </w:r>
      <w:r w:rsidR="00374282">
        <w:rPr>
          <w:noProof/>
        </w:rPr>
        <w:fldChar w:fldCharType="begin"/>
      </w:r>
      <w:r w:rsidR="00374282">
        <w:rPr>
          <w:noProof/>
        </w:rPr>
        <w:instrText xml:space="preserve"> REF  DocName  \* MERGEFORMAT </w:instrText>
      </w:r>
      <w:r w:rsidR="00374282">
        <w:rPr>
          <w:noProof/>
        </w:rPr>
        <w:fldChar w:fldCharType="separate"/>
      </w:r>
      <w:r w:rsidR="0075125F">
        <w:rPr>
          <w:noProof/>
        </w:rPr>
        <w:t>typescript_official_samples</w:t>
      </w:r>
      <w:r w:rsidR="00374282">
        <w:rPr>
          <w:noProof/>
        </w:rPr>
        <w:fldChar w:fldCharType="end"/>
      </w:r>
    </w:p>
    <w:p w14:paraId="28EAD265" w14:textId="77777777" w:rsidR="005A365F" w:rsidRPr="00C500AE" w:rsidRDefault="005A365F" w:rsidP="003F41D0">
      <w:pPr>
        <w:pStyle w:val="TOCHeading"/>
        <w:pageBreakBefore w:val="0"/>
        <w:spacing w:before="65"/>
      </w:pPr>
      <w:r>
        <w:t>Catalog</w:t>
      </w:r>
    </w:p>
    <w:p w14:paraId="02AB91C6" w14:textId="7CF3C834" w:rsidR="00E05139" w:rsidRDefault="005A365F">
      <w:pPr>
        <w:pStyle w:val="TOC1"/>
        <w:ind w:firstLine="361"/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154499186" w:history="1">
        <w:r w:rsidR="00E05139" w:rsidRPr="00A51D94">
          <w:rPr>
            <w:rStyle w:val="Hyperlink"/>
            <w:noProof/>
          </w:rPr>
          <w:t>01_any.ts</w:t>
        </w:r>
        <w:r w:rsidR="00E05139">
          <w:rPr>
            <w:noProof/>
            <w:webHidden/>
          </w:rPr>
          <w:tab/>
        </w:r>
        <w:r w:rsidR="00E05139">
          <w:rPr>
            <w:noProof/>
            <w:webHidden/>
          </w:rPr>
          <w:fldChar w:fldCharType="begin"/>
        </w:r>
        <w:r w:rsidR="00E05139">
          <w:rPr>
            <w:noProof/>
            <w:webHidden/>
          </w:rPr>
          <w:instrText xml:space="preserve"> PAGEREF _Toc154499186 \h </w:instrText>
        </w:r>
        <w:r w:rsidR="00E05139">
          <w:rPr>
            <w:noProof/>
            <w:webHidden/>
          </w:rPr>
        </w:r>
        <w:r w:rsidR="00E05139">
          <w:rPr>
            <w:noProof/>
            <w:webHidden/>
          </w:rPr>
          <w:fldChar w:fldCharType="separate"/>
        </w:r>
        <w:r w:rsidR="00E05139">
          <w:rPr>
            <w:noProof/>
            <w:webHidden/>
          </w:rPr>
          <w:t>1</w:t>
        </w:r>
        <w:r w:rsidR="00E05139">
          <w:rPr>
            <w:noProof/>
            <w:webHidden/>
          </w:rPr>
          <w:fldChar w:fldCharType="end"/>
        </w:r>
      </w:hyperlink>
    </w:p>
    <w:p w14:paraId="0B04066A" w14:textId="3537A335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87" w:history="1">
        <w:r w:rsidRPr="00A51D94">
          <w:rPr>
            <w:rStyle w:val="Hyperlink"/>
            <w:noProof/>
          </w:rPr>
          <w:t>02_literals.ts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76CDCD" w14:textId="0F493FD1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88" w:history="1">
        <w:r w:rsidRPr="00A51D94">
          <w:rPr>
            <w:rStyle w:val="Hyperlink"/>
            <w:noProof/>
          </w:rPr>
          <w:t>03_union-and-intersection-types.ts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21245" w14:textId="343BDE52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89" w:history="1">
        <w:r w:rsidRPr="00A51D94">
          <w:rPr>
            <w:rStyle w:val="Hyperlink"/>
            <w:noProof/>
          </w:rPr>
          <w:t>04_unknown-and-never.ts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43C5BB" w14:textId="67CEF1C7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0" w:history="1">
        <w:r w:rsidRPr="00A51D94">
          <w:rPr>
            <w:rStyle w:val="Hyperlink"/>
            <w:noProof/>
          </w:rPr>
          <w:t>05_tuples.ts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05853A" w14:textId="618B67BF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1" w:history="1">
        <w:r w:rsidRPr="00A51D94">
          <w:rPr>
            <w:rStyle w:val="Hyperlink"/>
            <w:noProof/>
          </w:rPr>
          <w:t>06_built-in-utility-types.ts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D4EA4B" w14:textId="2A15253F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2" w:history="1">
        <w:r w:rsidRPr="00A51D94">
          <w:rPr>
            <w:rStyle w:val="Hyperlink"/>
            <w:noProof/>
          </w:rPr>
          <w:t>07_nullable-types.ts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D327D" w14:textId="412C6310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3" w:history="1">
        <w:r w:rsidRPr="00A51D94">
          <w:rPr>
            <w:rStyle w:val="Hyperlink"/>
            <w:noProof/>
          </w:rPr>
          <w:t>08_conditional-types.ts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F6A6F9" w14:textId="7A34AE5E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4" w:history="1">
        <w:r w:rsidRPr="00A51D94">
          <w:rPr>
            <w:rStyle w:val="Hyperlink"/>
            <w:noProof/>
          </w:rPr>
          <w:t>09_discriminate-types.ts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7075D4" w14:textId="6FD12372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5" w:history="1">
        <w:r w:rsidRPr="00A51D94">
          <w:rPr>
            <w:rStyle w:val="Hyperlink"/>
            <w:noProof/>
          </w:rPr>
          <w:t>10_indexed-types.ts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64F18C" w14:textId="1E54054C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6" w:history="1">
        <w:r w:rsidRPr="00A51D94">
          <w:rPr>
            <w:rStyle w:val="Hyperlink"/>
            <w:noProof/>
          </w:rPr>
          <w:t>11_mapped-types.ts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5937629" w14:textId="469E2BA1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7" w:history="1">
        <w:r w:rsidRPr="00A51D94">
          <w:rPr>
            <w:rStyle w:val="Hyperlink"/>
            <w:noProof/>
          </w:rPr>
          <w:t>12_soundness.ts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28A9DC" w14:textId="33414420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8" w:history="1">
        <w:r w:rsidRPr="00A51D94">
          <w:rPr>
            <w:rStyle w:val="Hyperlink"/>
            <w:noProof/>
          </w:rPr>
          <w:t>13_structural-typing.ts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0921C9" w14:textId="6E841ABC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199" w:history="1">
        <w:r w:rsidRPr="00A51D94">
          <w:rPr>
            <w:rStyle w:val="Hyperlink"/>
            <w:noProof/>
          </w:rPr>
          <w:t>14_type-guards.ts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61CCB8" w14:textId="64DB387F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200" w:history="1">
        <w:r w:rsidRPr="00A51D94">
          <w:rPr>
            <w:rStyle w:val="Hyperlink"/>
            <w:noProof/>
          </w:rPr>
          <w:t>15_type-widening-and-narrowing.ts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BF7B198" w14:textId="3C040CD4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201" w:history="1">
        <w:r w:rsidRPr="00A51D94">
          <w:rPr>
            <w:rStyle w:val="Hyperlink"/>
            <w:noProof/>
          </w:rPr>
          <w:t>16_enums.ts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64ECB5" w14:textId="38859010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202" w:history="1">
        <w:r w:rsidRPr="00A51D94">
          <w:rPr>
            <w:rStyle w:val="Hyperlink"/>
            <w:noProof/>
          </w:rPr>
          <w:t>17_nominal-typing.ts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2D9C972" w14:textId="1320909F" w:rsidR="00E05139" w:rsidRDefault="00E05139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499203" w:history="1">
        <w:r w:rsidRPr="00A51D94">
          <w:rPr>
            <w:rStyle w:val="Hyperlink"/>
            <w:noProof/>
          </w:rPr>
          <w:t>18_types-vs-interfaces.ts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C8385BF" w14:textId="5812179E" w:rsidR="008062F0" w:rsidRDefault="005A365F" w:rsidP="00E46B1F">
      <w:r>
        <w:rPr>
          <w:b/>
          <w:bCs/>
          <w:noProof/>
        </w:rPr>
        <w:fldChar w:fldCharType="end"/>
      </w:r>
      <w:r w:rsidR="00E46B1F">
        <w:tab/>
      </w:r>
    </w:p>
    <w:p w14:paraId="3809DE8B" w14:textId="77777777" w:rsidR="000672B7" w:rsidRPr="008062F0" w:rsidRDefault="000672B7" w:rsidP="008062F0">
      <w:pPr>
        <w:pStyle w:val="Heading1"/>
      </w:pPr>
      <w:bookmarkStart w:id="1" w:name="_Toc154499186"/>
      <w:r w:rsidRPr="008062F0">
        <w:lastRenderedPageBreak/>
        <w:t>01_any.ts</w:t>
      </w:r>
      <w:bookmarkEnd w:id="1"/>
    </w:p>
    <w:p w14:paraId="4C9656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https://www.typescriptlang.org/play/?q=111</w:t>
      </w:r>
    </w:p>
    <w:p w14:paraId="3E7F36B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is the TypeScript escape clause. You can use any to</w:t>
      </w:r>
    </w:p>
    <w:p w14:paraId="316217F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either declare a section of your code to be dynamic and</w:t>
      </w:r>
    </w:p>
    <w:p w14:paraId="1B3F302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JavaScript like, or to work around limitations in the</w:t>
      </w:r>
    </w:p>
    <w:p w14:paraId="62265F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system.</w:t>
      </w:r>
    </w:p>
    <w:p w14:paraId="7527684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D784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good case for any is JSON parsing:</w:t>
      </w:r>
    </w:p>
    <w:p w14:paraId="7DFED7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8D0F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myObject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"{}"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2872CF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D569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declares to TypeScript to trust your code as being</w:t>
      </w:r>
    </w:p>
    <w:p w14:paraId="342C30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safe because you know more about it. Even if that is</w:t>
      </w:r>
    </w:p>
    <w:p w14:paraId="1E3C47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strictly true. For example, this code would crash:</w:t>
      </w:r>
    </w:p>
    <w:p w14:paraId="09817FC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80EBC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myObject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z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863170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C764F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an any gives you the ability to write code closer to</w:t>
      </w:r>
    </w:p>
    <w:p w14:paraId="31CCA0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original JavaScript with the trade-off of type safety.</w:t>
      </w:r>
    </w:p>
    <w:p w14:paraId="1227C8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B33D3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is much like a 'type wildcard' which you can replace</w:t>
      </w:r>
    </w:p>
    <w:p w14:paraId="2E40EC7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any type (except never) to make one type assignable</w:t>
      </w:r>
    </w:p>
    <w:p w14:paraId="0BBD06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the other.</w:t>
      </w:r>
    </w:p>
    <w:p w14:paraId="6D9CD7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50E4D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value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CF465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CA9D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 string"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A03311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77EB8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color: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"blue"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436A7C5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30F1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Each call to debug is allowed because you could replace the</w:t>
      </w:r>
    </w:p>
    <w:p w14:paraId="5BBAB5F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with the type of the argument to match.</w:t>
      </w:r>
    </w:p>
    <w:p w14:paraId="24E2F3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1B2FF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take into account the position of the</w:t>
      </w:r>
    </w:p>
    <w:p w14:paraId="3AF9949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anys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in different forms, for example with these tuples</w:t>
      </w:r>
    </w:p>
    <w:p w14:paraId="13C5B6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the function argument.</w:t>
      </w:r>
    </w:p>
    <w:p w14:paraId="22F90F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7CD9D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swap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361844A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C0E7E8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pair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3319D6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swap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pair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151EE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F49E6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call to swap is allowed because the argument can be</w:t>
      </w:r>
    </w:p>
    <w:p w14:paraId="11255BB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matched by replacing the first any in pair with number</w:t>
      </w:r>
    </w:p>
    <w:p w14:paraId="613C613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and the second `any` with string.</w:t>
      </w:r>
    </w:p>
    <w:p w14:paraId="646B07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91AD8D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tuples are new to you, see: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example:tuples</w:t>
      </w:r>
      <w:proofErr w:type="spellEnd"/>
      <w:proofErr w:type="gramEnd"/>
    </w:p>
    <w:p w14:paraId="15FEC6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0FB86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 is a sibling type to any, if any is about saying</w:t>
      </w:r>
    </w:p>
    <w:p w14:paraId="782197E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"I know what's best", then unknown is a way to say "I'm</w:t>
      </w:r>
    </w:p>
    <w:p w14:paraId="3BCDBF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sure what is best, so you need to tell TS the type"</w:t>
      </w:r>
    </w:p>
    <w:p w14:paraId="6C9D5366" w14:textId="58608F0D" w:rsidR="000672B7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example:unknown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-and-never</w:t>
      </w:r>
      <w:proofErr w:type="spellEnd"/>
    </w:p>
    <w:p w14:paraId="6DAB3FA7" w14:textId="77777777" w:rsidR="000672B7" w:rsidRPr="00E46B1F" w:rsidRDefault="000672B7" w:rsidP="008062F0">
      <w:pPr>
        <w:pStyle w:val="Heading1"/>
      </w:pPr>
      <w:bookmarkStart w:id="2" w:name="_Toc154499187"/>
      <w:r w:rsidRPr="00E46B1F">
        <w:lastRenderedPageBreak/>
        <w:t>02_literals.ts</w:t>
      </w:r>
      <w:bookmarkEnd w:id="2"/>
    </w:p>
    <w:p w14:paraId="53D40C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https://www.typescriptlang.org/play/?q=98</w:t>
      </w:r>
    </w:p>
    <w:p w14:paraId="08EBC9F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has some fun special cases for literals in</w:t>
      </w:r>
    </w:p>
    <w:p w14:paraId="58AF01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source code.</w:t>
      </w:r>
    </w:p>
    <w:p w14:paraId="4CCD51B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BC5046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part, a lot of the support is covered in type widening</w:t>
      </w:r>
    </w:p>
    <w:p w14:paraId="5046568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narrowing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(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:type-widening-and-narrowing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) and it's</w:t>
      </w:r>
    </w:p>
    <w:p w14:paraId="35726FF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worth covering that first.</w:t>
      </w:r>
    </w:p>
    <w:p w14:paraId="023DC7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71EF7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literal is a more concrete subtype of a collective type.</w:t>
      </w:r>
    </w:p>
    <w:p w14:paraId="1A18F8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What this means is that "Hello World" is a string, but a</w:t>
      </w:r>
    </w:p>
    <w:p w14:paraId="4B0969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string is not "Hello World" inside the type system.</w:t>
      </w:r>
    </w:p>
    <w:p w14:paraId="431C88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A2F8A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helloWorld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"Hello World"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F2AFC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hiWorld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"Hi World"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a string because it is let</w:t>
      </w:r>
    </w:p>
    <w:p w14:paraId="0F2024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2121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function takes all strings</w:t>
      </w:r>
    </w:p>
    <w:p w14:paraId="1519255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allowsAnyString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0BA128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allowsAnyString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helloWorld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D64DC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allowsAnyString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hiWorld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17B049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6C4B0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function only accepts the string literal "Hello World"</w:t>
      </w:r>
    </w:p>
    <w:p w14:paraId="608655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allowsOnlyHello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"Hello World"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C77F9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allowsOnlyHello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helloWorld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1BBEE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allowsOnlyHello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hiWorld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1C8429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B0A4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lets you declare APIs which use unions to say it</w:t>
      </w:r>
    </w:p>
    <w:p w14:paraId="45A4B5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only accepts a particular literal:</w:t>
      </w:r>
    </w:p>
    <w:p w14:paraId="5AE3E1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45F9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4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5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E799B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A477F8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3F57FB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3095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potentiallyAnyNumber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ED5AE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potentiallyAnyNumber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69C5D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CB1B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At first glance, this rule isn't applied to complex objects.</w:t>
      </w:r>
    </w:p>
    <w:p w14:paraId="35FCC3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CEA86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0C453BD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"Sabrina"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71528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61CF0D8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476F5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See how it transforms `name: "Sabrina"` to `name: string`</w:t>
      </w:r>
    </w:p>
    <w:p w14:paraId="5287B21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even though it is defined as a constant. This is because</w:t>
      </w:r>
    </w:p>
    <w:p w14:paraId="3AC76F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name can still change any time:</w:t>
      </w:r>
    </w:p>
    <w:p w14:paraId="1014F5F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F2D4A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"Cynthia"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78BBE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1C50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Because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myUser's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name property can change, TypeScript</w:t>
      </w:r>
    </w:p>
    <w:p w14:paraId="043C78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cannot use the literal version in the type system. There</w:t>
      </w:r>
    </w:p>
    <w:p w14:paraId="1EDD5D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is a feature which will allow you to do this however.</w:t>
      </w:r>
    </w:p>
    <w:p w14:paraId="2D67508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8982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myUnchangingUser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096A81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"Fatma"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5FFA5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}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B78F1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9E6E4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"as const" is applied to the object, then it becomes</w:t>
      </w:r>
    </w:p>
    <w:p w14:paraId="29D6DC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object literal which doesn't change instead of a</w:t>
      </w:r>
    </w:p>
    <w:p w14:paraId="32CA9B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mutable object which can.</w:t>
      </w:r>
    </w:p>
    <w:p w14:paraId="21B195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C127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myUnchangingUser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Raîssa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11103A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C57C0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"as const" is a great tool for fixtured data, and places</w:t>
      </w:r>
    </w:p>
    <w:p w14:paraId="1733DD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where you treat code as literals inline. "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as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const" also</w:t>
      </w:r>
    </w:p>
    <w:p w14:paraId="3BB610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works with arrays:</w:t>
      </w:r>
    </w:p>
    <w:p w14:paraId="5290BC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0888CC9" w14:textId="3EC5B6F8" w:rsidR="000672B7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exampleUsers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[{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"Brian"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Fahrooq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}]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DB5DC9B" w14:textId="77777777" w:rsidR="000672B7" w:rsidRPr="00E46B1F" w:rsidRDefault="000672B7" w:rsidP="008062F0">
      <w:pPr>
        <w:pStyle w:val="Heading1"/>
      </w:pPr>
      <w:bookmarkStart w:id="3" w:name="_Toc154499188"/>
      <w:r w:rsidRPr="00E46B1F">
        <w:lastRenderedPageBreak/>
        <w:t>03_union-and-intersection-types.ts</w:t>
      </w:r>
      <w:bookmarkEnd w:id="3"/>
    </w:p>
    <w:p w14:paraId="3952AA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https://www.typescriptlang.org/play?q=374#example/union-and-intersection-types</w:t>
      </w:r>
    </w:p>
    <w:p w14:paraId="336123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unions are a way of declaring that an object</w:t>
      </w:r>
    </w:p>
    <w:p w14:paraId="30A3F09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could be more than one type.</w:t>
      </w:r>
    </w:p>
    <w:p w14:paraId="1C515A7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07AA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StringOrNumber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931FB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ProcessStates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"open"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D9318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OddNumbersUnderTen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5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7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9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F0F03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AMessyUnion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"hello"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156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E089E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BC5CE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the use of "open" and "closed" vs string is</w:t>
      </w:r>
    </w:p>
    <w:p w14:paraId="1E8A2D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new to you, check out: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example:literals</w:t>
      </w:r>
      <w:proofErr w:type="spellEnd"/>
      <w:proofErr w:type="gramEnd"/>
    </w:p>
    <w:p w14:paraId="360F13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B5FFB5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We can mix different types into a union, and</w:t>
      </w:r>
    </w:p>
    <w:p w14:paraId="2C3A2F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what we're saying is that the value is one of those types.</w:t>
      </w:r>
    </w:p>
    <w:p w14:paraId="4F493E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7EE37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then leave you to figure out how to</w:t>
      </w:r>
    </w:p>
    <w:p w14:paraId="18CFE1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determine which value it could be at runtime.</w:t>
      </w:r>
    </w:p>
    <w:p w14:paraId="79FF54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5E0B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Unions can sometimes be undermined by type widening,</w:t>
      </w:r>
    </w:p>
    <w:p w14:paraId="59E1F4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example:</w:t>
      </w:r>
    </w:p>
    <w:p w14:paraId="4C7D48A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D5885A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WindowStates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"open"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"minimized"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80D56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2C3FFD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hover above, you can see that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WindowStates</w:t>
      </w:r>
      <w:proofErr w:type="spellEnd"/>
    </w:p>
    <w:p w14:paraId="743AF4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becomes a string - not the union. This is covered in</w:t>
      </w:r>
    </w:p>
    <w:p w14:paraId="14B3AC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example:type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-widening-and-narrowing</w:t>
      </w:r>
      <w:proofErr w:type="spellEnd"/>
    </w:p>
    <w:p w14:paraId="4BEFFAC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074CF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a union is an OR, then an intersection is an AND.</w:t>
      </w:r>
    </w:p>
    <w:p w14:paraId="2C3B04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Intersection types are when two types intersect to create</w:t>
      </w:r>
    </w:p>
    <w:p w14:paraId="6F1DD36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new type. This allows for type composition.</w:t>
      </w:r>
    </w:p>
    <w:p w14:paraId="6642ED7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09C64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ErrorHandling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AC5183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success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63ECA6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1E8865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076DA9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AC15D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6CF9EA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artworks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}[];</w:t>
      </w:r>
    </w:p>
    <w:p w14:paraId="3606E8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421B02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4B683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4EA73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}[];</w:t>
      </w:r>
    </w:p>
    <w:p w14:paraId="114F8EB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42287C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C0995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These interfaces can be composed in responses which have</w:t>
      </w:r>
    </w:p>
    <w:p w14:paraId="16C77E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both consistent error handling, and their own data.</w:t>
      </w:r>
    </w:p>
    <w:p w14:paraId="7E50347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FA336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ErrorHandling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9356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ErrorHandling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16B5D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FE06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example:</w:t>
      </w:r>
    </w:p>
    <w:p w14:paraId="5256483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1E77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lastRenderedPageBreak/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handleArtistsResponse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2E792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18EA137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error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6FA170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5203A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C6288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B2866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artists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800EB7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4654E5A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FB19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mix of Intersection and Union types becomes really</w:t>
      </w:r>
    </w:p>
    <w:p w14:paraId="591A8B8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useful when you have cases where an object has to</w:t>
      </w:r>
    </w:p>
    <w:p w14:paraId="6A682FC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include one of two values:</w:t>
      </w:r>
    </w:p>
    <w:p w14:paraId="39FEE9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5649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CreateArtistBioBase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059A4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A1AAF1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thirdParty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CBBB58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28301A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7EB9E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CreateArtistBioBase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({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html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markdown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10AF76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6EE35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Now you can only create a request when you include</w:t>
      </w:r>
    </w:p>
    <w:p w14:paraId="5714FE5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 either html or markdown</w:t>
      </w:r>
    </w:p>
    <w:p w14:paraId="5B6D1E4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42E594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workingRequest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01233B4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banksy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3FA5E7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markdown: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"Banksy is an anonymous England-based graffiti artist..."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AB8FC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05CC1AA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26D9C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badRequest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277E473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banksy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7150C87C" w14:textId="38042A2E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4DD18BA" w14:textId="5F510E7B" w:rsidR="000672B7" w:rsidRPr="00E46B1F" w:rsidRDefault="008062F0" w:rsidP="008062F0">
      <w:pPr>
        <w:pStyle w:val="Heading1"/>
      </w:pPr>
      <w:bookmarkStart w:id="4" w:name="_Toc154499189"/>
      <w:r>
        <w:lastRenderedPageBreak/>
        <w:t>0</w:t>
      </w:r>
      <w:r w:rsidR="000672B7" w:rsidRPr="00E46B1F">
        <w:t>4_unknown-and-never.ts</w:t>
      </w:r>
      <w:bookmarkEnd w:id="4"/>
    </w:p>
    <w:p w14:paraId="6283182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https://www.typescriptlang.org/play?q=308#example/unknown-and-never</w:t>
      </w:r>
    </w:p>
    <w:p w14:paraId="5A43762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</w:t>
      </w:r>
    </w:p>
    <w:p w14:paraId="6919718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025A92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 is one of those types that once it clicks, you</w:t>
      </w:r>
    </w:p>
    <w:p w14:paraId="0FD6235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can find quite a lot of uses for it. It acts like a sibling</w:t>
      </w:r>
    </w:p>
    <w:p w14:paraId="25169DF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the any type. Where any allows for ambiguity - unknown</w:t>
      </w:r>
    </w:p>
    <w:p w14:paraId="6FB6F30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requires specifics.</w:t>
      </w:r>
    </w:p>
    <w:p w14:paraId="58956B3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740095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good example would be in wrapping a JSON parser. JSON</w:t>
      </w:r>
    </w:p>
    <w:p w14:paraId="6EB3CE1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data can come in many different forms and the creator</w:t>
      </w:r>
    </w:p>
    <w:p w14:paraId="02F6F14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of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json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parsing function won't know the shape of the</w:t>
      </w:r>
    </w:p>
    <w:p w14:paraId="5693C47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data - the person calling that function should.</w:t>
      </w:r>
    </w:p>
    <w:p w14:paraId="7DE479C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2167E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99C6FE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7E8A8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`{ "name": "Dorothea" }`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E941B3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E4776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1C5784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email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FA3BE5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CA073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hover on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jsonParser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you can see that it has the</w:t>
      </w:r>
    </w:p>
    <w:p w14:paraId="0C82B8B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return type of any, so then does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myAccount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 It's possible</w:t>
      </w:r>
    </w:p>
    <w:p w14:paraId="0DF637F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fix this with generics - but it's also possible to fix</w:t>
      </w:r>
    </w:p>
    <w:p w14:paraId="39CE3B5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with unknown.</w:t>
      </w:r>
    </w:p>
    <w:p w14:paraId="37C6C04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CA8D6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jsonParserUnknown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unknown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B9F71B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ED9AC3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myOtherAccount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jsonParserUnknown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`{ "name": "Samuel" }`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FB122D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931A1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myOtherAccount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B5C480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4441C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object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myOtherAccount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cannot be used until the type has</w:t>
      </w:r>
    </w:p>
    <w:p w14:paraId="7B9C7E8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been declared to TypeScript. This can be used to ensure</w:t>
      </w:r>
    </w:p>
    <w:p w14:paraId="3DAFF2D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that API consumers think about their typing up-front:</w:t>
      </w:r>
    </w:p>
    <w:p w14:paraId="2202FEB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F179B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5D6F17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jsonParserUnknown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`{ "name": "Samuel" }`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1F949F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97D21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2628C4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 is a great tool, to understand it more read these:</w:t>
      </w:r>
    </w:p>
    <w:p w14:paraId="69AC38D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https://mariusschulz.com/blog/the-unknown-type-in-typescript</w:t>
      </w:r>
    </w:p>
    <w:p w14:paraId="0F0C662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https://www.typescriptlang.org/docs/handbook/release-notes/typescript-3-0.html#new-unknown-top-type</w:t>
      </w:r>
    </w:p>
    <w:p w14:paraId="69B85AF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08652F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Never</w:t>
      </w:r>
    </w:p>
    <w:p w14:paraId="1C292E5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E36EF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lastRenderedPageBreak/>
        <w:t>// Because TypeScript supports code flow analysis, the language</w:t>
      </w:r>
    </w:p>
    <w:p w14:paraId="1A24A56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needs to be able to represent when code logically cannot</w:t>
      </w:r>
    </w:p>
    <w:p w14:paraId="0AEAA97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happen. For example, this function cannot return:</w:t>
      </w:r>
    </w:p>
    <w:p w14:paraId="677387B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2ADA7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50ADBC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it throws on the first line</w:t>
      </w:r>
    </w:p>
    <w:p w14:paraId="4C9EE42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throw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new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"Always throws, never returns"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6A4354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649C3DE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FFBCB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you hover on the type, you see it is a () =&gt; never</w:t>
      </w:r>
    </w:p>
    <w:p w14:paraId="65F733E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which means it should never happen. These can still be</w:t>
      </w:r>
    </w:p>
    <w:p w14:paraId="578F486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passed around like other values:</w:t>
      </w:r>
    </w:p>
    <w:p w14:paraId="2ED9CB0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4E67B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myValue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EEDBCB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6D54E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Having a function never return can be useful when dealing</w:t>
      </w:r>
    </w:p>
    <w:p w14:paraId="5A5E0F9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the unpredictability of the JavaScript runtime and</w:t>
      </w:r>
    </w:p>
    <w:p w14:paraId="6588AAC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API consumers that might not be using types:</w:t>
      </w:r>
    </w:p>
    <w:p w14:paraId="470CB64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DBA037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validateUser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424744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358DA58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!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==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NaN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6140EE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A8B714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84A83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According to the type system, this code path can never</w:t>
      </w:r>
    </w:p>
    <w:p w14:paraId="6635815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happen, which matches the return type of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2DAFFE7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C2BC0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0B34DD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9BE75B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AB6DF4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type definitions state that a user has to be passed in</w:t>
      </w:r>
    </w:p>
    <w:p w14:paraId="24A13D1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there are enough escape valves in JavaScript whereby</w:t>
      </w:r>
    </w:p>
    <w:p w14:paraId="58B0F34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can't guarantee that.</w:t>
      </w:r>
    </w:p>
    <w:p w14:paraId="1771711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60C3CB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a function which returns never allows you to add</w:t>
      </w:r>
    </w:p>
    <w:p w14:paraId="4E8255F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additional code in places which should not be possible.</w:t>
      </w:r>
    </w:p>
    <w:p w14:paraId="792950D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useful for presenting better error messages,</w:t>
      </w:r>
    </w:p>
    <w:p w14:paraId="410EBC4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or closing resources like files or loops.</w:t>
      </w:r>
    </w:p>
    <w:p w14:paraId="6D59623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1A4FF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very popular use for never, is to ensure that a</w:t>
      </w:r>
    </w:p>
    <w:p w14:paraId="217BA61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switch is exhaustive. E.g., that every path is covered.</w:t>
      </w:r>
    </w:p>
    <w:p w14:paraId="1FA023B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85F48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Here's an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 an exhaustive switch, try adding</w:t>
      </w:r>
    </w:p>
    <w:p w14:paraId="77028D7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 new option to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(maybe Tulip?)</w:t>
      </w:r>
    </w:p>
    <w:p w14:paraId="37FB32A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D311B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E5AE27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Rose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0FAF7C7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Rhododendron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A46139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Violet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4D6AF44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Daisy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B293E6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184ABDC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65F00B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flowerLatinName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5AA3CC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switch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EEA53C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Rose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2E9D60B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 xml:space="preserve">"Rosa 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rubiginosa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6955CA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Rhododendron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0B1111C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 xml:space="preserve">"Rhododendron 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ferrugineum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8E4746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Violet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5F51B30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 xml:space="preserve">"Viola 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reichenbachiana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C4F300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Daisy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64F22D6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"Bellis perennis"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C4660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E8A77A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default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611C1C9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_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exhaustiveCheck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never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E8213D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_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exhaustiveCheck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F40EFE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940835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6AFB048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E8C4A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will get a compiler error saying that your new</w:t>
      </w:r>
    </w:p>
    <w:p w14:paraId="0ECCCA7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flower type cannot be converted into never.</w:t>
      </w:r>
    </w:p>
    <w:p w14:paraId="618090A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3AF4F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Never in Unions</w:t>
      </w:r>
    </w:p>
    <w:p w14:paraId="1CD4A9C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5832A4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never is something which is automatically removed from</w:t>
      </w:r>
    </w:p>
    <w:p w14:paraId="33F931C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union.</w:t>
      </w:r>
    </w:p>
    <w:p w14:paraId="79F8105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C979A0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NeverIsRemoved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never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EFD79E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D3B627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look at the type for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NeverIsRemoved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you see that</w:t>
      </w:r>
    </w:p>
    <w:p w14:paraId="6A3C981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it is string | number. This is because it should never</w:t>
      </w:r>
    </w:p>
    <w:p w14:paraId="31A37AC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happen at runtime because you cannot assign to it.</w:t>
      </w:r>
    </w:p>
    <w:p w14:paraId="67A9142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F7EFF3" w14:textId="2667C607" w:rsidR="00883538" w:rsidRPr="00E46B1F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feature is used a lot in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example:conditional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-types</w:t>
      </w:r>
      <w:proofErr w:type="spellEnd"/>
    </w:p>
    <w:p w14:paraId="510A590F" w14:textId="77777777" w:rsidR="000672B7" w:rsidRPr="00E46B1F" w:rsidRDefault="000672B7" w:rsidP="008062F0">
      <w:pPr>
        <w:pStyle w:val="Heading1"/>
      </w:pPr>
      <w:bookmarkStart w:id="5" w:name="_Toc154499190"/>
      <w:r w:rsidRPr="00E46B1F">
        <w:lastRenderedPageBreak/>
        <w:t>05_tuples.ts</w:t>
      </w:r>
      <w:bookmarkEnd w:id="5"/>
    </w:p>
    <w:p w14:paraId="6F38354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https://www.typescriptlang.org/play?q=164#example/tuples</w:t>
      </w:r>
    </w:p>
    <w:p w14:paraId="5A603E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Typically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 array contains zero to many objects of a</w:t>
      </w:r>
    </w:p>
    <w:p w14:paraId="395BFA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single type. TypeScript has special analysis around</w:t>
      </w:r>
    </w:p>
    <w:p w14:paraId="18B7DE4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arrays which contain multiple types, and where the order</w:t>
      </w:r>
    </w:p>
    <w:p w14:paraId="60D615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which they are indexed is important.</w:t>
      </w:r>
    </w:p>
    <w:p w14:paraId="0FF5E2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6FAE7C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These are called tuples. Think of them as a way to</w:t>
      </w:r>
    </w:p>
    <w:p w14:paraId="429A81C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connect some data, but with less syntax than keyed objects.</w:t>
      </w:r>
    </w:p>
    <w:p w14:paraId="3C7189E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C36D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create a tuple using JavaScript's array syntax:</w:t>
      </w:r>
    </w:p>
    <w:p w14:paraId="6655757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7889B4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failingResponse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"Not Found"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404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4EBA5B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477E9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you will need to declare its type as a tuple.</w:t>
      </w:r>
    </w:p>
    <w:p w14:paraId="77D16DF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7516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 = 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"{}"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7EE5FD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2A2E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you hover over the two variable names you can see the</w:t>
      </w:r>
    </w:p>
    <w:p w14:paraId="653DF6C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difference between an array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( (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string | number)[] ) and</w:t>
      </w:r>
    </w:p>
    <w:p w14:paraId="1531888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tuple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( [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string, number] ).</w:t>
      </w:r>
    </w:p>
    <w:p w14:paraId="284FD1D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32691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 an array, the order is not important so an item at</w:t>
      </w:r>
    </w:p>
    <w:p w14:paraId="3DF7845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index could be either a string or a number. In the</w:t>
      </w:r>
    </w:p>
    <w:p w14:paraId="5B9C81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tuple the order and length are guaranteed.</w:t>
      </w:r>
    </w:p>
    <w:p w14:paraId="1E3235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40EA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===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063097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localInfo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]);</w:t>
      </w:r>
    </w:p>
    <w:p w14:paraId="526F28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localInfo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D7AED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FEE42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6C4E7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means TypeScript will provide the correct types at</w:t>
      </w:r>
    </w:p>
    <w:p w14:paraId="000C3BC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right index, and even raise an error if you try to</w:t>
      </w:r>
    </w:p>
    <w:p w14:paraId="705EDC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access an object at an un-declared index.</w:t>
      </w:r>
    </w:p>
    <w:p w14:paraId="024D2A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67AB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52F67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AEE6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tuple can feel like a good pattern for short bits of</w:t>
      </w:r>
    </w:p>
    <w:p w14:paraId="4ED005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connected data or for fixtures.</w:t>
      </w:r>
    </w:p>
    <w:p w14:paraId="1D6226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964F56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StaffAccount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?];</w:t>
      </w:r>
    </w:p>
    <w:p w14:paraId="112638B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59CF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StaffAccount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 = [</w:t>
      </w:r>
    </w:p>
    <w:p w14:paraId="4A8665E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"Adankwo"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adankwo.e</w:t>
      </w:r>
      <w:proofErr w:type="spellEnd"/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@"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20FF6A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"Kanokwan"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kanokwan.s</w:t>
      </w:r>
      <w:proofErr w:type="spellEnd"/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@"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01A90B6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"Aneurin"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aneurin.s</w:t>
      </w:r>
      <w:proofErr w:type="spellEnd"/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@"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"Supervisor"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4D2670F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6C971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08AE4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you have a set of known types at the beginning of a</w:t>
      </w:r>
    </w:p>
    <w:p w14:paraId="2D12EA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tuple and then an unknown length, you can use the spread</w:t>
      </w:r>
    </w:p>
    <w:p w14:paraId="49BD20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operator to indicate that it can have any length and the</w:t>
      </w:r>
    </w:p>
    <w:p w14:paraId="779D62E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extra indexes will be of a particular type:</w:t>
      </w:r>
    </w:p>
    <w:p w14:paraId="6BE8F2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2A7CD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[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StaffAccount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...</w:t>
      </w:r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]];</w:t>
      </w:r>
    </w:p>
    <w:p w14:paraId="5A83AC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77AE0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 = [</w:t>
      </w:r>
    </w:p>
    <w:p w14:paraId="725CC26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250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6B9B8EA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250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260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49BDCDA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11885AA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370AE6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2866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monthOnePayments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+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+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00F8C3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monthTwoPayments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+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625EFA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monthThreePayments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70B2414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7E83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use tuples to describe functions which take</w:t>
      </w:r>
    </w:p>
    <w:p w14:paraId="6D87AF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 undefined number of parameters with types:</w:t>
      </w:r>
    </w:p>
    <w:p w14:paraId="096582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4647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calculatePayForEmployee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...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[...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[]]):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122A8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99AD0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calculatePayForEmployee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]);</w:t>
      </w:r>
    </w:p>
    <w:p w14:paraId="53410F9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calculatePayForEmployee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]);</w:t>
      </w:r>
    </w:p>
    <w:p w14:paraId="01FEF7E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7A3F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5E3DE4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https://www.typescriptlang.org/docs/handbook/release-notes/typescript-3-0.html#tuples-in-rest-parameters-and-spread-expressions</w:t>
      </w:r>
    </w:p>
    <w:p w14:paraId="551A3C3B" w14:textId="15199743" w:rsidR="00550540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https://auth0.com/blog/typescript-3-exploring-tuples-the-unknown-type/</w:t>
      </w:r>
    </w:p>
    <w:p w14:paraId="150764DA" w14:textId="77777777" w:rsidR="000672B7" w:rsidRPr="00E46B1F" w:rsidRDefault="000672B7" w:rsidP="008062F0">
      <w:pPr>
        <w:pStyle w:val="Heading1"/>
      </w:pPr>
      <w:bookmarkStart w:id="6" w:name="_Toc154499191"/>
      <w:r w:rsidRPr="00E46B1F">
        <w:lastRenderedPageBreak/>
        <w:t>06_built-in-utility-types.ts</w:t>
      </w:r>
      <w:bookmarkEnd w:id="6"/>
    </w:p>
    <w:p w14:paraId="7B33D1F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https://www.typescriptlang.org/play/?strictNullChecks=true&amp;q=149</w:t>
      </w:r>
    </w:p>
    <w:p w14:paraId="0E0B6AF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145F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a particular type feels like it's useful in most</w:t>
      </w:r>
    </w:p>
    <w:p w14:paraId="13ACFB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codebases, they are added into TypeScript and become</w:t>
      </w:r>
    </w:p>
    <w:p w14:paraId="6E36029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available for anyone which means you can consistently</w:t>
      </w:r>
    </w:p>
    <w:p w14:paraId="290D9EE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rely on their availability</w:t>
      </w:r>
    </w:p>
    <w:p w14:paraId="0A9644D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DC7B3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Partial&lt;Type&gt;</w:t>
      </w:r>
    </w:p>
    <w:p w14:paraId="426F0DB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6F37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Takes a type and converts all of its properties</w:t>
      </w:r>
    </w:p>
    <w:p w14:paraId="7AAD03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optional ones.</w:t>
      </w:r>
    </w:p>
    <w:p w14:paraId="5A7858D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5F624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EF1724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FB8E9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D07AF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createdAt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00A7C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updatedAt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D5AC0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submitter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DA1E8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75249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EC9A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StickerUpdateParam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Partial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41E04C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4F23C7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Readonly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6C075E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1C8EA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Takes an object and makes its properties read-only.</w:t>
      </w:r>
    </w:p>
    <w:p w14:paraId="43D217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DE97B0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StickerFromAPI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Readonly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3121B9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5CD847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Record&lt;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KeysFrom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Type&gt;</w:t>
      </w:r>
    </w:p>
    <w:p w14:paraId="686012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8A69B9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which uses the list of properties from</w:t>
      </w:r>
    </w:p>
    <w:p w14:paraId="3AAB0B9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KeysFrom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 gives them the value of Type.</w:t>
      </w:r>
    </w:p>
    <w:p w14:paraId="4EE8EB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9CEF0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List which keys come from:</w:t>
      </w:r>
    </w:p>
    <w:p w14:paraId="178A69A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"stickers"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"about"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"contact"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4043F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213592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shape of the data for which each of ^ is needed:</w:t>
      </w:r>
    </w:p>
    <w:p w14:paraId="5B5012C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9ECF51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283784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8AA1E7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axTitle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15FEA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57AB09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8B4C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navigationInfo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Record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 = {</w:t>
      </w:r>
    </w:p>
    <w:p w14:paraId="15EFA6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home: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25C6975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about: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"About"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"/about"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4EA999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contact: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"Contact"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"/contact"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5B65939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stickers: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"Stickers"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"/stickers/all"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62DBA5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F5E83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EF5D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Pick&lt;Type, Keys&gt;</w:t>
      </w:r>
    </w:p>
    <w:p w14:paraId="04F0E07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DF443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by picking the set of properties Keys</w:t>
      </w:r>
    </w:p>
    <w:p w14:paraId="3B49B5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from Type. Essentially an allow-list for extracting type</w:t>
      </w:r>
    </w:p>
    <w:p w14:paraId="15BCF5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information from a type.</w:t>
      </w:r>
    </w:p>
    <w:p w14:paraId="0D35821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CB7E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StickerSortPreview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Pick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"name"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updatedAt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11C1A4F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CE13E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Omit&lt;Type, Keys&gt;</w:t>
      </w:r>
    </w:p>
    <w:p w14:paraId="783671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B9B800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by removing the set of properties Keys</w:t>
      </w:r>
    </w:p>
    <w:p w14:paraId="778B35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from Type. Essentially a block-list for extracting type</w:t>
      </w:r>
    </w:p>
    <w:p w14:paraId="329163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information from a type.</w:t>
      </w:r>
    </w:p>
    <w:p w14:paraId="0EA6994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85247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StickerTimeMetadata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Omit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"name"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777CA1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5BEF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Exclude&lt;Type,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RemoveUnion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&gt;</w:t>
      </w:r>
    </w:p>
    <w:p w14:paraId="78F1F1D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D7ED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where any property in Type's properties</w:t>
      </w:r>
    </w:p>
    <w:p w14:paraId="1ABB145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which don't overlap with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RemoveUnion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1607D6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5B21E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HomeNavigationPages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Exclude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5D404D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6F9750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Extract&lt;Type,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MatchUnion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&gt;</w:t>
      </w:r>
    </w:p>
    <w:p w14:paraId="2B0B6CC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058E2F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where any property in Type's properties</w:t>
      </w:r>
    </w:p>
    <w:p w14:paraId="1D07DA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are included if they overlap with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MatchUnion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51675F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5BB962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DynamicPages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Extract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"stickers"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087BDD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2FC1C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NonNullable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6CD060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10A5D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by excluding null and undefined from a set</w:t>
      </w:r>
    </w:p>
    <w:p w14:paraId="55AE41E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properties. Useful when you have a validation check.</w:t>
      </w:r>
    </w:p>
    <w:p w14:paraId="19236D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F28AF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StickerLookupResult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6D467D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ValidatedResult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NonNullable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StickerLookupResult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DA0D34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DD58C9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ReturnType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547FD2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CBA5E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Extracts the return value from a Type.</w:t>
      </w:r>
    </w:p>
    <w:p w14:paraId="0DA8D7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5A6D4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getStickerByID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Promise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StickerLookupResult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51E8D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ReturnType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getStickerByID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03342A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9919F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InstanceType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12A92A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D0C72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which is an instance of a class, or object</w:t>
      </w:r>
    </w:p>
    <w:p w14:paraId="2A75A5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a constructor function.</w:t>
      </w:r>
    </w:p>
    <w:p w14:paraId="7E6744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A999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class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StickerCollection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763959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stickers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026FD56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75B4FD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51319D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CollectionItem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InstanceType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StickerCollection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68D32E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9AF74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Required&lt;Type&gt;</w:t>
      </w:r>
    </w:p>
    <w:p w14:paraId="3C0E167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81D1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which converts all optional properties</w:t>
      </w:r>
    </w:p>
    <w:p w14:paraId="265264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required ones.</w:t>
      </w:r>
    </w:p>
    <w:p w14:paraId="41DF8F2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83C48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AccessiblePageInfo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Required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321838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64DB9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ThisType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4ECEEA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F401A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Unlike other types,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ThisType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does not return a new</w:t>
      </w:r>
    </w:p>
    <w:p w14:paraId="15F1377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but instead manipulates the definition of this</w:t>
      </w:r>
    </w:p>
    <w:p w14:paraId="61E9C68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inside a function. You can only use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ThisType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when you</w:t>
      </w:r>
    </w:p>
    <w:p w14:paraId="6072951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have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noImplicitThis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turned on in your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TSConfig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26CD8D7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FD0D41" w14:textId="4E17B15F" w:rsidR="00D97887" w:rsidRPr="00E46B1F" w:rsidRDefault="00C76B8D" w:rsidP="00E46B1F">
      <w:pPr>
        <w:widowControl/>
        <w:shd w:val="clear" w:color="auto" w:fill="FFFFFF"/>
        <w:spacing w:line="216" w:lineRule="auto"/>
        <w:rPr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https://www.typescriptlang.org/docs/handbook/utility-types.html</w:t>
      </w:r>
    </w:p>
    <w:p w14:paraId="57B4AED9" w14:textId="57DA7666" w:rsidR="000672B7" w:rsidRPr="00E46B1F" w:rsidRDefault="000672B7" w:rsidP="008062F0">
      <w:pPr>
        <w:pStyle w:val="Heading1"/>
      </w:pPr>
      <w:bookmarkStart w:id="7" w:name="_Toc154499192"/>
      <w:r w:rsidRPr="00E46B1F">
        <w:lastRenderedPageBreak/>
        <w:t>07_nullable-types.ts</w:t>
      </w:r>
      <w:bookmarkEnd w:id="7"/>
    </w:p>
    <w:p w14:paraId="5445F5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https://www.typescriptlang.org/play/?strictNullChecks=false&amp;q=408</w:t>
      </w:r>
    </w:p>
    <w:p w14:paraId="1ADC12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JavaScript has two ways to declare values which don't</w:t>
      </w:r>
    </w:p>
    <w:p w14:paraId="07B8A6F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exist, and TypeScript adds extra syntax which allows even</w:t>
      </w:r>
    </w:p>
    <w:p w14:paraId="51EB1C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more ways to declare something as optional or nullable.</w:t>
      </w:r>
    </w:p>
    <w:p w14:paraId="43BB51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42F0A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First up, the difference between the two JavaScript</w:t>
      </w:r>
    </w:p>
    <w:p w14:paraId="1BB4A2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primitives: undefined and null</w:t>
      </w:r>
    </w:p>
    <w:p w14:paraId="7BBDB7B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3CCF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Undefined is when something cannot be found or set</w:t>
      </w:r>
    </w:p>
    <w:p w14:paraId="0FDE1AC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B60DB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emptyObj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{};</w:t>
      </w:r>
    </w:p>
    <w:p w14:paraId="21394C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anUndefinedProperty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emptyObj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"anything"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2E32B9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B03C5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Null is meant to be used when there is a conscious lack</w:t>
      </w:r>
    </w:p>
    <w:p w14:paraId="0ACA58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a value.</w:t>
      </w:r>
    </w:p>
    <w:p w14:paraId="0FB795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10137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searchResults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76C4360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video: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"LEGO Movie"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6059D21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text: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70DD4F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audio: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"LEGO Movie Soundtrack"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7532C8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384043E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7AFA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Why not use undefined? Mainly, because now you can verify</w:t>
      </w:r>
    </w:p>
    <w:p w14:paraId="4CDC355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that text was correctly included. If text returned as</w:t>
      </w:r>
    </w:p>
    <w:p w14:paraId="36F8004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undefined then the result is the same as though it was</w:t>
      </w:r>
    </w:p>
    <w:p w14:paraId="632FBFA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there.</w:t>
      </w:r>
    </w:p>
    <w:p w14:paraId="39D7EF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C0F34B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might feel a bit superficial, but when converted into</w:t>
      </w:r>
    </w:p>
    <w:p w14:paraId="5E6742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JSON string, if text was an undefined, it would not be</w:t>
      </w:r>
    </w:p>
    <w:p w14:paraId="3A6B3A0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included in the string equivalent.</w:t>
      </w:r>
    </w:p>
    <w:p w14:paraId="3E9E7C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11D35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Strict Null Types</w:t>
      </w:r>
    </w:p>
    <w:p w14:paraId="388C92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EE4B3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Before TypeScript 2.0 undefined and null were effectively</w:t>
      </w:r>
    </w:p>
    <w:p w14:paraId="67C78B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ignored in the type system. This let TypeScript provide a</w:t>
      </w:r>
    </w:p>
    <w:p w14:paraId="6D43E6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coding environment closer to un-typed JavaScript.</w:t>
      </w:r>
    </w:p>
    <w:p w14:paraId="60F5FA4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8F57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Version 2.0 added a compiler flag called "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strictNullChecks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"</w:t>
      </w:r>
    </w:p>
    <w:p w14:paraId="312AFD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and this flag required people to treat undefined and null</w:t>
      </w:r>
    </w:p>
    <w:p w14:paraId="59442D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 types which needs to be handled via code-flow analysis</w:t>
      </w:r>
    </w:p>
    <w:p w14:paraId="2780D01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( see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more at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example:code-flow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)</w:t>
      </w:r>
    </w:p>
    <w:p w14:paraId="13BB0A8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9065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an example of the difference in turning on strict null</w:t>
      </w:r>
    </w:p>
    <w:p w14:paraId="039A00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checks to TypeScript, hover over "Potential String" below:</w:t>
      </w:r>
    </w:p>
    <w:p w14:paraId="4601013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F99471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648431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41F8F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discards the undefined and null. If</w:t>
      </w:r>
    </w:p>
    <w:p w14:paraId="26F8ACA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 open the "TS Config" menu, enable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strictNullChecks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and come</w:t>
      </w:r>
    </w:p>
    <w:p w14:paraId="2D04D18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back, you'll see that hovering on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now shows</w:t>
      </w:r>
    </w:p>
    <w:p w14:paraId="2CE7AE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full union.</w:t>
      </w:r>
    </w:p>
    <w:p w14:paraId="4F2D42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4FF6D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4BE39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0A54D3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09022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"User Logged in: 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toUpperCase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());</w:t>
      </w:r>
    </w:p>
    <w:p w14:paraId="747CFB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9DAC26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Only in strict mode the above will fail ^</w:t>
      </w:r>
    </w:p>
    <w:p w14:paraId="58604E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BC95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There are ways to tell TypeScript you know more, such as</w:t>
      </w:r>
    </w:p>
    <w:p w14:paraId="3AC7AB7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assertion or via a non-null assertion operator (!)</w:t>
      </w:r>
    </w:p>
    <w:p w14:paraId="190A2AB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14515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definitelyString1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4825C2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definitelyString2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)!;</w:t>
      </w:r>
    </w:p>
    <w:p w14:paraId="581689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92CBB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Or you safely can check for the existence via an if:</w:t>
      </w:r>
    </w:p>
    <w:p w14:paraId="619E424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F62C3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AE9D7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7EED5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0073C33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14AF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Optional Properties</w:t>
      </w:r>
    </w:p>
    <w:p w14:paraId="588F6D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1778E3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Void</w:t>
      </w:r>
    </w:p>
    <w:p w14:paraId="329855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1261A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Void is the return type of a function which does not</w:t>
      </w:r>
    </w:p>
    <w:p w14:paraId="71395E2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return a value.</w:t>
      </w:r>
    </w:p>
    <w:p w14:paraId="40DE864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D2A9A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voidFunction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{ }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3C39E0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resultOfVoidFunction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voidFunction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29125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54B9A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usually an accident, and TypeScript keeps the void</w:t>
      </w:r>
    </w:p>
    <w:p w14:paraId="007F26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around to let you get compiler errors - even though at</w:t>
      </w:r>
    </w:p>
    <w:p w14:paraId="28FEAA5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runtime it would be an undefined.</w:t>
      </w:r>
    </w:p>
    <w:p w14:paraId="49A4A8C0" w14:textId="1907A5C5" w:rsidR="000672B7" w:rsidRPr="00E46B1F" w:rsidRDefault="000672B7" w:rsidP="008062F0">
      <w:pPr>
        <w:pStyle w:val="Heading1"/>
      </w:pPr>
      <w:bookmarkStart w:id="8" w:name="_Toc154499193"/>
      <w:r w:rsidRPr="00E46B1F">
        <w:lastRenderedPageBreak/>
        <w:t>08_conditional-types.ts</w:t>
      </w:r>
      <w:bookmarkEnd w:id="8"/>
    </w:p>
    <w:p w14:paraId="1CF0703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https://www.typescriptlang.org/play/?q=245</w:t>
      </w:r>
    </w:p>
    <w:p w14:paraId="4F0DC8A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Conditional Types provide a way to do simple logic in the</w:t>
      </w:r>
    </w:p>
    <w:p w14:paraId="5ED7338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TypeScript type system. This is definitely an advanced</w:t>
      </w:r>
    </w:p>
    <w:p w14:paraId="00E1078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feature, and it's quite feasible that you won't need to</w:t>
      </w:r>
    </w:p>
    <w:p w14:paraId="53EBA4E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use this in your normal day to day code.</w:t>
      </w:r>
    </w:p>
    <w:p w14:paraId="1223303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FD15D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conditional type looks like:</w:t>
      </w:r>
    </w:p>
    <w:p w14:paraId="0A3C39AB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37D172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A extends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B ?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C :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D</w:t>
      </w:r>
    </w:p>
    <w:p w14:paraId="30ED4E2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1ADC80CB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Where the condition is whether a type extends an</w:t>
      </w:r>
    </w:p>
    <w:p w14:paraId="1845B5E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expression, and if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so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what type should be returned.</w:t>
      </w:r>
    </w:p>
    <w:p w14:paraId="45611831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E9FA80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Let's go through some examples, for brevity we're</w:t>
      </w:r>
    </w:p>
    <w:p w14:paraId="033BCD2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going to use single letters for generics. This is optional</w:t>
      </w:r>
    </w:p>
    <w:p w14:paraId="283A240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but restricting ourselves to 60 characters makes it</w:t>
      </w:r>
    </w:p>
    <w:p w14:paraId="5985696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hard to fit on screen.</w:t>
      </w:r>
    </w:p>
    <w:p w14:paraId="6E2A6A9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C48F814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meows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4661F89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Dog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barks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78ADDA0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Cheetah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meows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fast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565070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barks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howls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FCAC74B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14C73D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We can create a conditional type which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lets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extract</w:t>
      </w:r>
    </w:p>
    <w:p w14:paraId="7D04F903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types which only conform to something which barks.</w:t>
      </w:r>
    </w:p>
    <w:p w14:paraId="42D1D63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14963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&gt; =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barks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 ?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never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BD45ED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47AFF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Then we can create types which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wraps:</w:t>
      </w:r>
    </w:p>
    <w:p w14:paraId="2237016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3DC8B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cat doesn't bark, so it will return never</w:t>
      </w:r>
    </w:p>
    <w:p w14:paraId="644A482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NeverCat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10BF1667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wolf will bark, so it returns the wolf shape</w:t>
      </w:r>
    </w:p>
    <w:p w14:paraId="0DCB282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Wolfish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45D0965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E239111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This becomes useful when you want to work with a</w:t>
      </w:r>
    </w:p>
    <w:p w14:paraId="65812BB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union of many types and reduce the number of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potential</w:t>
      </w:r>
      <w:proofErr w:type="gramEnd"/>
    </w:p>
    <w:p w14:paraId="2777E786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options in a union:</w:t>
      </w:r>
    </w:p>
    <w:p w14:paraId="3DF9CEC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7F877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Animals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Dog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Cheetah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E7D60E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FC9633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When you apply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to a union type, it is the</w:t>
      </w:r>
    </w:p>
    <w:p w14:paraId="771B1983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same as running the conditional against each member of</w:t>
      </w:r>
    </w:p>
    <w:p w14:paraId="65AEA183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 type:</w:t>
      </w:r>
    </w:p>
    <w:p w14:paraId="7777003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50582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Animals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4453D60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465A93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=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&lt;Cat&gt; |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&lt;Dog&gt; |</w:t>
      </w:r>
    </w:p>
    <w:p w14:paraId="290DB4A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&lt;Cheetah&gt; |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&lt;Wolf&gt;</w:t>
      </w:r>
    </w:p>
    <w:p w14:paraId="0DD8898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72069C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= never | Dog | never | Wolf</w:t>
      </w:r>
    </w:p>
    <w:p w14:paraId="4187463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7D9EACE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= Dog | Wolf (see </w:t>
      </w:r>
      <w:proofErr w:type="spellStart"/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example:unknown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-and-never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)</w:t>
      </w:r>
    </w:p>
    <w:p w14:paraId="4B5B5DA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B258E31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This is called a distributive conditional type because</w:t>
      </w:r>
    </w:p>
    <w:p w14:paraId="3ACCA73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 type distributes over each member of the union.</w:t>
      </w:r>
    </w:p>
    <w:p w14:paraId="5837083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24445FB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Deferred Conditional Types</w:t>
      </w:r>
    </w:p>
    <w:p w14:paraId="203D9A0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64A00C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Conditional types can be used to tighten your APIs which</w:t>
      </w:r>
    </w:p>
    <w:p w14:paraId="100E0D5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can return different types depending on the inputs.</w:t>
      </w:r>
    </w:p>
    <w:p w14:paraId="0622C476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D78E06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For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example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this function which could return either a</w:t>
      </w:r>
    </w:p>
    <w:p w14:paraId="2E706DF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string or number depending on the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passed in.</w:t>
      </w:r>
    </w:p>
    <w:p w14:paraId="2A38A62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4C04A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&gt;(</w:t>
      </w:r>
      <w:proofErr w:type="gramEnd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fancy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?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15C7C7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4201210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Then depending on how much the type-system knows about</w:t>
      </w:r>
    </w:p>
    <w:p w14:paraId="1D61BD11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, you will get different return types:</w:t>
      </w:r>
    </w:p>
    <w:p w14:paraId="499EF311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1DFAE5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stringReturnValue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D3101C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numberReturnValue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false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C1ECB0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stringOrNumber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Math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random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() &lt; </w:t>
      </w:r>
      <w:r w:rsidRPr="00E66E7F">
        <w:rPr>
          <w:rFonts w:ascii="Source Code Pro" w:eastAsia="宋体" w:hAnsi="Source Code Pro" w:cs="宋体"/>
          <w:color w:val="098658"/>
          <w:kern w:val="0"/>
          <w:szCs w:val="18"/>
        </w:rPr>
        <w:t>0.5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4606054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05C4F9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 this case above TypeScript can know the return value</w:t>
      </w:r>
    </w:p>
    <w:p w14:paraId="4066C606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instantly. However, you can use conditional types in functions</w:t>
      </w:r>
    </w:p>
    <w:p w14:paraId="41C7B06B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where the type isn't known yet. This is called a deferred</w:t>
      </w:r>
    </w:p>
    <w:p w14:paraId="24C7C35A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conditional type.</w:t>
      </w:r>
    </w:p>
    <w:p w14:paraId="1E9E1C4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B09030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Same as our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above, but as a function instead</w:t>
      </w:r>
    </w:p>
    <w:p w14:paraId="3A984F97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isCatish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&gt;(</w:t>
      </w:r>
      <w:proofErr w:type="gramEnd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meows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 ?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3218A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E81BA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There is an extra useful tool within conditional types, which</w:t>
      </w:r>
    </w:p>
    <w:p w14:paraId="0F7A9C5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is being able to specifically tell TypeScript that it should</w:t>
      </w:r>
    </w:p>
    <w:p w14:paraId="6DCD357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infer the type when deferring. That is the 'infer' keyword.</w:t>
      </w:r>
    </w:p>
    <w:p w14:paraId="7489BB7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2EAF53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infer is typically used to create meta-types which inspect</w:t>
      </w:r>
    </w:p>
    <w:p w14:paraId="6ACF19F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 existing types in your code, think of it as creating</w:t>
      </w:r>
    </w:p>
    <w:p w14:paraId="2624461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new variable inside the type.</w:t>
      </w:r>
    </w:p>
    <w:p w14:paraId="58A2ACA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C6BF56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&gt; =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(...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args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])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infer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?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AA72E52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A8BEC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Roughly:</w:t>
      </w:r>
    </w:p>
    <w:p w14:paraId="66ACB57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0ABA346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this is a conditional generic type called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GetReturnValue</w:t>
      </w:r>
      <w:proofErr w:type="spellEnd"/>
    </w:p>
    <w:p w14:paraId="247A1B2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   which takes a type in its first parameter</w:t>
      </w:r>
    </w:p>
    <w:p w14:paraId="7B70940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8EC1A8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the conditional checks if the type is a function, and</w:t>
      </w:r>
    </w:p>
    <w:p w14:paraId="04C361AD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 if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so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create a new type called R based on the return</w:t>
      </w:r>
    </w:p>
    <w:p w14:paraId="5686E424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   value for that function</w:t>
      </w:r>
    </w:p>
    <w:p w14:paraId="0FEB1F0F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A133E18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If the check passes, the type value is the inferred</w:t>
      </w:r>
    </w:p>
    <w:p w14:paraId="5F41E8A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   return value, otherwise it is the original type</w:t>
      </w:r>
    </w:p>
    <w:p w14:paraId="7E87F309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0839755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351637C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getIDReturn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34624A17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C1171E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This fails the check for being a function, and would</w:t>
      </w:r>
    </w:p>
    <w:p w14:paraId="3FA0ADAB" w14:textId="77777777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just return the type passed into it.</w:t>
      </w:r>
    </w:p>
    <w:p w14:paraId="566FB420" w14:textId="26D9AAF8" w:rsidR="00E66E7F" w:rsidRPr="00E66E7F" w:rsidRDefault="00E66E7F" w:rsidP="00E66E7F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getCat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4CEAB97F" w14:textId="77777777" w:rsidR="000672B7" w:rsidRPr="00E46B1F" w:rsidRDefault="000672B7" w:rsidP="008062F0">
      <w:pPr>
        <w:pStyle w:val="Heading1"/>
      </w:pPr>
      <w:bookmarkStart w:id="9" w:name="_Toc154499194"/>
      <w:r w:rsidRPr="00E46B1F">
        <w:lastRenderedPageBreak/>
        <w:t>09_discriminate-types.ts</w:t>
      </w:r>
      <w:bookmarkEnd w:id="9"/>
    </w:p>
    <w:p w14:paraId="2F097CA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https://www.typescriptlang.org/play/?q=242</w:t>
      </w:r>
    </w:p>
    <w:p w14:paraId="1A001E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discriminated type union is where you use code flow</w:t>
      </w:r>
    </w:p>
    <w:p w14:paraId="119B72C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analysis to reduce a set of potential objects down to one</w:t>
      </w:r>
    </w:p>
    <w:p w14:paraId="138EB4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specific object.</w:t>
      </w:r>
    </w:p>
    <w:p w14:paraId="64A1112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121CFE9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pattern works really well for sets of similar</w:t>
      </w:r>
    </w:p>
    <w:p w14:paraId="7D5F710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objects with a different string or number constant</w:t>
      </w:r>
    </w:p>
    <w:p w14:paraId="5180A7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example: a list of named events, or versioned</w:t>
      </w:r>
    </w:p>
    <w:p w14:paraId="4FB290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sets of objects.</w:t>
      </w:r>
    </w:p>
    <w:p w14:paraId="106EE7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B05EA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TimingEvent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"start"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userStarted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duration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4E2C907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EAE6C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event comes into this function, it could be any</w:t>
      </w:r>
    </w:p>
    <w:p w14:paraId="249123A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the two potential types.</w:t>
      </w:r>
    </w:p>
    <w:p w14:paraId="6F11B1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D0BB2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TimingEvent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6A89A1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By using a switch against event.name TypeScript's code</w:t>
      </w:r>
    </w:p>
    <w:p w14:paraId="2D2D27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flow analysis can determine that an object can only</w:t>
      </w:r>
    </w:p>
    <w:p w14:paraId="384963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 represented by one type in the union.</w:t>
      </w:r>
    </w:p>
    <w:p w14:paraId="727B1DF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3A29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switch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A5270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"start"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77B433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means you can safely access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userStarted</w:t>
      </w:r>
      <w:proofErr w:type="spellEnd"/>
    </w:p>
    <w:p w14:paraId="571C256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because it's the only type inside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TimingEvent</w:t>
      </w:r>
      <w:proofErr w:type="spellEnd"/>
    </w:p>
    <w:p w14:paraId="6DD3DB8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where name is "start"</w:t>
      </w:r>
    </w:p>
    <w:p w14:paraId="73998E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initiatedByUser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userStarted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4F22C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break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9A48B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EE528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683EF0D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timespan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duration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1AB1C4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break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C68F9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524153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F2484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F0048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pattern is the same with numbers which we can use</w:t>
      </w:r>
    </w:p>
    <w:p w14:paraId="60EA4F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 the discriminator.</w:t>
      </w:r>
    </w:p>
    <w:p w14:paraId="17F55A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AF9E2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this example, we have a discriminate union and an</w:t>
      </w:r>
    </w:p>
    <w:p w14:paraId="7E542C7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additional error state to handle.</w:t>
      </w:r>
    </w:p>
    <w:p w14:paraId="7E3BB9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43C30F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APIResponses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msg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status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24304F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C76ED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APIResponses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98D75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Handle the error case, and then return</w:t>
      </w:r>
    </w:p>
    <w:p w14:paraId="32E20AA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"error"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24C001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error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4F58C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B1AA04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7837E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A2D6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now knows that APIResponse cannot be</w:t>
      </w:r>
    </w:p>
    <w:p w14:paraId="4417801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error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 If it were the error, the function</w:t>
      </w:r>
    </w:p>
    <w:p w14:paraId="549ACC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would have returned. You can verify this by</w:t>
      </w:r>
    </w:p>
    <w:p w14:paraId="519991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hovering over response below.</w:t>
      </w:r>
    </w:p>
    <w:p w14:paraId="0B802E8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F85CD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===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B26CD6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msg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AA1C2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}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else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===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2AB368E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status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FCC79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226D62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5973D1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B3327B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You're better off using a switch statement instead of</w:t>
      </w:r>
    </w:p>
    <w:p w14:paraId="0488406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statements because you can make assurances that all</w:t>
      </w:r>
    </w:p>
    <w:p w14:paraId="7A1C430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parts of the union are checked. There is a good pattern</w:t>
      </w:r>
    </w:p>
    <w:p w14:paraId="29435A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this using the never type in the handbook:</w:t>
      </w:r>
    </w:p>
    <w:p w14:paraId="17E272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58006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https://www.typescriptlang.org/docs/handbook/advanced-types.html#discriminated-unions</w:t>
      </w:r>
    </w:p>
    <w:p w14:paraId="63DB1E9E" w14:textId="77777777" w:rsidR="000672B7" w:rsidRPr="00E46B1F" w:rsidRDefault="000672B7" w:rsidP="008062F0">
      <w:pPr>
        <w:pStyle w:val="Heading1"/>
      </w:pPr>
      <w:bookmarkStart w:id="10" w:name="_Toc154499195"/>
      <w:r w:rsidRPr="00E46B1F">
        <w:lastRenderedPageBreak/>
        <w:t>10_indexed-types.ts</w:t>
      </w:r>
      <w:bookmarkEnd w:id="10"/>
    </w:p>
    <w:p w14:paraId="4B84F5F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https://www.typescriptlang.org/play/?q=271</w:t>
      </w:r>
    </w:p>
    <w:p w14:paraId="46DDD0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There are times when you find yourself duplicating types.</w:t>
      </w:r>
    </w:p>
    <w:p w14:paraId="4683D7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common example is nested resources in an auto-generated</w:t>
      </w:r>
    </w:p>
    <w:p w14:paraId="4AFE3D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API response.</w:t>
      </w:r>
    </w:p>
    <w:p w14:paraId="167B61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6A382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ArtworkSearchResponse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3F991A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{</w:t>
      </w:r>
    </w:p>
    <w:p w14:paraId="1854965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17908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artworks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{</w:t>
      </w:r>
    </w:p>
    <w:p w14:paraId="23110C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01F023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deathdate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0A4CB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D12627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  }[];</w:t>
      </w:r>
    </w:p>
    <w:p w14:paraId="7558847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}[];</w:t>
      </w:r>
    </w:p>
    <w:p w14:paraId="5FDF82A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CA439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3A09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this interface were hand-crafted, it's pretty easy to</w:t>
      </w:r>
    </w:p>
    <w:p w14:paraId="448FC1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imagine pulling out the artworks into an interface like:</w:t>
      </w:r>
    </w:p>
    <w:p w14:paraId="5A0E63A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512DC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FAFA4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0527E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deathdate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7D484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EE0A8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3BAE94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7CCD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However, in this case we don't control the API, and if</w:t>
      </w:r>
    </w:p>
    <w:p w14:paraId="55EC49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we hand-created the interface then it's possible that</w:t>
      </w:r>
    </w:p>
    <w:p w14:paraId="64DC29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artworks part of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ArtworkSearchResponse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</w:t>
      </w:r>
    </w:p>
    <w:p w14:paraId="6D22239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Artwork could get out of sync when the response changes.</w:t>
      </w:r>
    </w:p>
    <w:p w14:paraId="51BC1A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5033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fix for this is indexed types, which replicate how</w:t>
      </w:r>
    </w:p>
    <w:p w14:paraId="77D4A1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JavaScript allows accessing properties via strings.</w:t>
      </w:r>
    </w:p>
    <w:p w14:paraId="33408F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EBF02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InferredArtwork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ArtworkSearchResponse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"artists"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proofErr w:type="gramStart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"artworks"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10DF61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49A7F8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InferredArtwork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is generated by looking through the</w:t>
      </w:r>
    </w:p>
    <w:p w14:paraId="161BD9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type's properties and giving a new name to the subset which</w:t>
      </w:r>
    </w:p>
    <w:p w14:paraId="4568745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have indexed.</w:t>
      </w:r>
    </w:p>
    <w:p w14:paraId="6832794C" w14:textId="77777777" w:rsidR="000672B7" w:rsidRPr="00E46B1F" w:rsidRDefault="000672B7" w:rsidP="008062F0">
      <w:pPr>
        <w:pStyle w:val="Heading1"/>
      </w:pPr>
      <w:bookmarkStart w:id="11" w:name="_Toc154499196"/>
      <w:r w:rsidRPr="00E46B1F">
        <w:lastRenderedPageBreak/>
        <w:t>11_mapped-types.ts</w:t>
      </w:r>
      <w:bookmarkEnd w:id="11"/>
    </w:p>
    <w:p w14:paraId="2181250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https://www.typescriptlang.org/play/?q=479</w:t>
      </w:r>
    </w:p>
    <w:p w14:paraId="727567A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Mapped types are a way to create new types based</w:t>
      </w:r>
    </w:p>
    <w:p w14:paraId="1D1799F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 another type. Effectively a transformational type.</w:t>
      </w:r>
    </w:p>
    <w:p w14:paraId="2D7B4AA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DEC27B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Common cases for using a mapped type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is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dealing with</w:t>
      </w:r>
    </w:p>
    <w:p w14:paraId="17BD382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partial subsets of an existing type. For example</w:t>
      </w:r>
    </w:p>
    <w:p w14:paraId="5121114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 API may return an Artist:</w:t>
      </w:r>
    </w:p>
    <w:p w14:paraId="7CA1B9F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67663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0C9E6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C926E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8B37F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941916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37418B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E5582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However, if you were to send an update to the API which</w:t>
      </w:r>
    </w:p>
    <w:p w14:paraId="6473E66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only changes a subset of the Artist then you would</w:t>
      </w:r>
    </w:p>
    <w:p w14:paraId="4D5AB82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typically have to create an additional type:</w:t>
      </w:r>
    </w:p>
    <w:p w14:paraId="2C57E65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2BA11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BCEFBB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E9C77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39F3E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F3E2D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3F67E0B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F254EE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It's very likely that this would get out of sync with</w:t>
      </w:r>
    </w:p>
    <w:p w14:paraId="2551067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Artist above. Mapped types let you create a change</w:t>
      </w:r>
    </w:p>
    <w:p w14:paraId="30725B4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an existing type.</w:t>
      </w:r>
    </w:p>
    <w:p w14:paraId="2E23736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0FF9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 = {</w:t>
      </w:r>
    </w:p>
    <w:p w14:paraId="7CF2326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every existing property inside the type of Type</w:t>
      </w:r>
    </w:p>
    <w:p w14:paraId="7284C1C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convert it to be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 ?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: version</w:t>
      </w:r>
    </w:p>
    <w:p w14:paraId="6A0AF5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keyof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416D23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2E6AA2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1A5A6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Now we can use the mapped type instead to create</w:t>
      </w:r>
    </w:p>
    <w:p w14:paraId="2C0A2EA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our edit interface:</w:t>
      </w:r>
    </w:p>
    <w:p w14:paraId="1DABA5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MappedArtistForEdit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5D05EA4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FA1A2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is close to perfect, but it does allow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 null</w:t>
      </w:r>
    </w:p>
    <w:p w14:paraId="03C970D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which should never happen. So, let's make one quick</w:t>
      </w:r>
    </w:p>
    <w:p w14:paraId="61FB479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improvement by using an intersection type (see:</w:t>
      </w:r>
    </w:p>
    <w:p w14:paraId="7FF74BD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example:union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-and-intersection-types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)</w:t>
      </w:r>
    </w:p>
    <w:p w14:paraId="4D266AD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5DCFF2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 = {</w:t>
      </w:r>
    </w:p>
    <w:p w14:paraId="1A34BD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keyof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7453E5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} &amp;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5185FCA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39AA9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takes the partial result of the mapped type, and</w:t>
      </w:r>
    </w:p>
    <w:p w14:paraId="6B52579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merges it with an object which has id: number set.</w:t>
      </w:r>
    </w:p>
    <w:p w14:paraId="50F73BE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Effectively forcing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 in the type.</w:t>
      </w:r>
    </w:p>
    <w:p w14:paraId="37C21D7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CF0D3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CorrectMappedArtistForEdit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DF7E96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AC1016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a pretty simple example of how mapped types</w:t>
      </w:r>
    </w:p>
    <w:p w14:paraId="795FE47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work, but covers most of the basics. If you'd like to</w:t>
      </w:r>
    </w:p>
    <w:p w14:paraId="6ECBD84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dive in with more depth, check out the handbook:</w:t>
      </w:r>
    </w:p>
    <w:p w14:paraId="1D3621F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0C1134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https://www.typescriptlang.org/docs/handbook/2/mapped-types.html</w:t>
      </w:r>
    </w:p>
    <w:p w14:paraId="73645A02" w14:textId="77777777" w:rsidR="000672B7" w:rsidRPr="00E46B1F" w:rsidRDefault="000672B7" w:rsidP="008062F0">
      <w:pPr>
        <w:pStyle w:val="Heading1"/>
      </w:pPr>
      <w:bookmarkStart w:id="12" w:name="_Toc154499197"/>
      <w:r w:rsidRPr="00E46B1F">
        <w:lastRenderedPageBreak/>
        <w:t>12_soundness.ts</w:t>
      </w:r>
      <w:bookmarkEnd w:id="12"/>
    </w:p>
    <w:p w14:paraId="6FDFFA6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https://www.typescriptlang.org/play/?strictFunctionTypes=false&amp;q=56</w:t>
      </w:r>
    </w:p>
    <w:p w14:paraId="7E964C5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Without a background in type theory, you're unlikely</w:t>
      </w:r>
    </w:p>
    <w:p w14:paraId="66FB501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be familiar with the idea of a type system being "sound".</w:t>
      </w:r>
    </w:p>
    <w:p w14:paraId="523C5BE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09E3C5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Soundness is the idea that the compiler can make guarantees</w:t>
      </w:r>
    </w:p>
    <w:p w14:paraId="017E329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about the type a value has at runtime, and not just</w:t>
      </w:r>
    </w:p>
    <w:p w14:paraId="6166D7D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during compilation. This is normal for most programming</w:t>
      </w:r>
    </w:p>
    <w:p w14:paraId="417333E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languages that are built with types from day one.</w:t>
      </w:r>
    </w:p>
    <w:p w14:paraId="7B9B710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4BC4E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Building a type system which models a language which has</w:t>
      </w:r>
    </w:p>
    <w:p w14:paraId="16CE988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existed for a few decades however becomes about making</w:t>
      </w:r>
    </w:p>
    <w:p w14:paraId="0EBE6A7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decisions with trade-offs on three qualities: Simplicity,</w:t>
      </w:r>
    </w:p>
    <w:p w14:paraId="3A07B8B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Usability and Soundness.</w:t>
      </w:r>
    </w:p>
    <w:p w14:paraId="5545272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FB0C1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TypeScript's goal of being able to support all JavaScript</w:t>
      </w:r>
    </w:p>
    <w:p w14:paraId="320C4FF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code, the language tends towards simplicity and usability</w:t>
      </w:r>
    </w:p>
    <w:p w14:paraId="1D64564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presented with ways to add types to JavaScript.</w:t>
      </w:r>
    </w:p>
    <w:p w14:paraId="2D4EA75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760A9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Let's look at a few cases where TypeScript is provably</w:t>
      </w:r>
    </w:p>
    <w:p w14:paraId="748060B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sound, to understand what those trade-offs would look</w:t>
      </w:r>
    </w:p>
    <w:p w14:paraId="7C0A8ED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like otherwise.</w:t>
      </w:r>
    </w:p>
    <w:p w14:paraId="3C15AF0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E8AE4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Assertions</w:t>
      </w:r>
    </w:p>
    <w:p w14:paraId="4772DAF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473BA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usersAge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"23"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3C759A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C7C83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let you use type assertions to override</w:t>
      </w:r>
    </w:p>
    <w:p w14:paraId="2858D0C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inference to something which is quite wrong. Using</w:t>
      </w:r>
    </w:p>
    <w:p w14:paraId="724D4FB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 assertions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is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 way of telling TypeScript you know</w:t>
      </w:r>
    </w:p>
    <w:p w14:paraId="1AF8AE0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best, and TypeScript will try to let you get on with it.</w:t>
      </w:r>
    </w:p>
    <w:p w14:paraId="5139D89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37686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Languages which are sound would occasionally use runtime checks</w:t>
      </w:r>
    </w:p>
    <w:p w14:paraId="6FAD3D2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ensure that the data matches what your types say - but</w:t>
      </w:r>
    </w:p>
    <w:p w14:paraId="641056D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aims to have no type-aware runtime impact on</w:t>
      </w:r>
    </w:p>
    <w:p w14:paraId="61E1379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your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transpiled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code.</w:t>
      </w:r>
    </w:p>
    <w:p w14:paraId="181FB8B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3FDF1D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Function Parameter Bi-variance</w:t>
      </w:r>
    </w:p>
    <w:p w14:paraId="10328E4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89323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Params for a function support redefining the parameter</w:t>
      </w:r>
    </w:p>
    <w:p w14:paraId="7057CAC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be a subtype of the original declaration.</w:t>
      </w:r>
    </w:p>
    <w:p w14:paraId="730A549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E5CC04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74A763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timestamp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EA6A60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5A3D1AD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MouseInputEvent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53C578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6F73F5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646EB4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19BC5BA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KeyboardInputEvent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A16033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keyCode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98743F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0547C19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CDA635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"keyboard"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 }</w:t>
      </w:r>
    </w:p>
    <w:p w14:paraId="512113B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CFEF00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re-declare the parameter type to be a subtype of</w:t>
      </w:r>
    </w:p>
    <w:p w14:paraId="5B4C445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declaration. Above, handler expected a type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InputEvent</w:t>
      </w:r>
      <w:proofErr w:type="spellEnd"/>
    </w:p>
    <w:p w14:paraId="17E6B62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in the below usage examples - TypeScript accepts</w:t>
      </w:r>
    </w:p>
    <w:p w14:paraId="08E74D1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which has additional properties.</w:t>
      </w:r>
    </w:p>
    <w:p w14:paraId="2C84368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2DB3F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lastRenderedPageBreak/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"keyboard"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KeyboardInputEvent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5F5DBE0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MouseInputEvent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2A51093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DA31B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can go all the way back to the smallest common type:</w:t>
      </w:r>
    </w:p>
    <w:p w14:paraId="2AB1BA3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F423C3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{})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2B0D894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57A37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no further:</w:t>
      </w:r>
    </w:p>
    <w:p w14:paraId="5A27A53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F9E84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3751AA1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2F6FF3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covers the real-world pattern of event listener</w:t>
      </w:r>
    </w:p>
    <w:p w14:paraId="68A97FB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JavaScript, at the expense of having being sound.</w:t>
      </w:r>
    </w:p>
    <w:p w14:paraId="4994E20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AEEA0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can raise an error when this happens via</w:t>
      </w:r>
    </w:p>
    <w:p w14:paraId="2454C1B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`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strictFunctionTypes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`. Or, you could work around this</w:t>
      </w:r>
    </w:p>
    <w:p w14:paraId="62988C1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particular case with function overloads,</w:t>
      </w:r>
    </w:p>
    <w:p w14:paraId="1142CC1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see: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example:typing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-functions</w:t>
      </w:r>
      <w:proofErr w:type="spellEnd"/>
    </w:p>
    <w:p w14:paraId="4A9D16C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7FAA8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Void special casing</w:t>
      </w:r>
    </w:p>
    <w:p w14:paraId="47BD0B6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6A4D0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Parameter Discarding</w:t>
      </w:r>
    </w:p>
    <w:p w14:paraId="1B19AF4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66174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learn about special cases with function parameters</w:t>
      </w:r>
    </w:p>
    <w:p w14:paraId="3E98BD0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see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example:structural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-typing</w:t>
      </w:r>
      <w:proofErr w:type="spellEnd"/>
    </w:p>
    <w:p w14:paraId="0498065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3800C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Rest Parameters</w:t>
      </w:r>
    </w:p>
    <w:p w14:paraId="1A83F0C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2B995A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Rest parameters are assumed to all be optional, this means</w:t>
      </w:r>
    </w:p>
    <w:p w14:paraId="34AF15D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not have a way to enforce the number of</w:t>
      </w:r>
    </w:p>
    <w:p w14:paraId="3BE4A6D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parameters available to a callback.</w:t>
      </w:r>
    </w:p>
    <w:p w14:paraId="4DE1CE5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B4BA1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getRandomNumbers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callback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(...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[])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 }</w:t>
      </w:r>
    </w:p>
    <w:p w14:paraId="3253D4D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518A60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getRandomNumbers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second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([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second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]));</w:t>
      </w:r>
    </w:p>
    <w:p w14:paraId="2DA537C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getRandomNumbers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400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));</w:t>
      </w:r>
    </w:p>
    <w:p w14:paraId="365A793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7E9AA6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Void Functions Can Match to a Function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With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 Return Value</w:t>
      </w:r>
    </w:p>
    <w:p w14:paraId="6A3AB5F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96487D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function which returns a void function, can accept a</w:t>
      </w:r>
    </w:p>
    <w:p w14:paraId="50BB661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function which takes any other type.</w:t>
      </w:r>
    </w:p>
    <w:p w14:paraId="40497D2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52ABA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getPI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3.14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4906D9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C891E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runFunction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func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092C55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func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9A9030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53E50EE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78E5E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runFunction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getPI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A193ED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8C891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For more information on the places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where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soundness of the</w:t>
      </w:r>
    </w:p>
    <w:p w14:paraId="4B74CA3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system is compromised, see:</w:t>
      </w:r>
    </w:p>
    <w:p w14:paraId="5A7D9D8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0113B2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https://github.com/Microsoft/TypeScript/wiki/FAQ#type-system-behavior</w:t>
      </w:r>
    </w:p>
    <w:p w14:paraId="5018263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https://github.com/Microsoft/TypeScript/issues/9825</w:t>
      </w:r>
    </w:p>
    <w:p w14:paraId="497E989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https://www.typescriptlang.org/docs/handbook/type-compatibility.html</w:t>
      </w:r>
    </w:p>
    <w:p w14:paraId="6BDDF32A" w14:textId="77777777" w:rsidR="000672B7" w:rsidRPr="00E46B1F" w:rsidRDefault="000672B7" w:rsidP="008062F0">
      <w:pPr>
        <w:pStyle w:val="Heading1"/>
      </w:pPr>
      <w:bookmarkStart w:id="13" w:name="_Toc154499198"/>
      <w:r w:rsidRPr="00E46B1F">
        <w:lastRenderedPageBreak/>
        <w:t>13_structural-typing.ts</w:t>
      </w:r>
      <w:bookmarkEnd w:id="13"/>
    </w:p>
    <w:p w14:paraId="05F23B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https://www.typescriptlang.org/play/?q=499</w:t>
      </w:r>
    </w:p>
    <w:p w14:paraId="38E3631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is a Structural Type System. A structural type</w:t>
      </w:r>
    </w:p>
    <w:p w14:paraId="065D65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system means that when comparing types, TypeScript only</w:t>
      </w:r>
    </w:p>
    <w:p w14:paraId="480C2B9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takes into account the members on the type.</w:t>
      </w:r>
    </w:p>
    <w:p w14:paraId="15F1AB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3C187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in contrast to nominal type systems, where you</w:t>
      </w:r>
    </w:p>
    <w:p w14:paraId="638297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could create two types but could not assign them to each</w:t>
      </w:r>
    </w:p>
    <w:p w14:paraId="23FB95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other. See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example:nominal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-typing</w:t>
      </w:r>
      <w:proofErr w:type="spellEnd"/>
    </w:p>
    <w:p w14:paraId="05A3DEB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AA4E72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example, these two interfaces are completely</w:t>
      </w:r>
    </w:p>
    <w:p w14:paraId="2345A67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transferrable in a structural type system:</w:t>
      </w:r>
    </w:p>
    <w:p w14:paraId="42107D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DA58F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38AAE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A6198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2D1470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41DE68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A20677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82CEA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E22E2A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B5D045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A7D67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8016C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9A065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72EB9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C41B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we add in a type which structurally contains all of</w:t>
      </w:r>
    </w:p>
    <w:p w14:paraId="666F3A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members of Ball and Sphere, then it also can be</w:t>
      </w:r>
    </w:p>
    <w:p w14:paraId="5434269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set to be a ball or sphere.</w:t>
      </w:r>
    </w:p>
    <w:p w14:paraId="6FB8FA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6DAD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8A034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51B632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length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6B6CC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3DD2BFE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917CF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length: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017164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61A07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FA7FD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A5EE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BE10E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Because a ball does not have a length, then it cannot be</w:t>
      </w:r>
    </w:p>
    <w:p w14:paraId="489A90A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assigned to the tube variable. However, all of the members</w:t>
      </w:r>
    </w:p>
    <w:p w14:paraId="6CAB6B3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Ball are inside tube, and so it can be assigned.</w:t>
      </w:r>
    </w:p>
    <w:p w14:paraId="073D31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19D82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is comparing each member in the type against</w:t>
      </w:r>
    </w:p>
    <w:p w14:paraId="22B3B8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each other to verify their equality.</w:t>
      </w:r>
    </w:p>
    <w:p w14:paraId="63AB86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4680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function is an object in JavaScript and it is compared</w:t>
      </w:r>
    </w:p>
    <w:p w14:paraId="19CBE5A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a similar fashion. With one useful extra trick around</w:t>
      </w:r>
    </w:p>
    <w:p w14:paraId="3E34FE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params:</w:t>
      </w:r>
    </w:p>
    <w:p w14:paraId="121234A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7AD1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({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05BD0AC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createSphere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useInches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0538C3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useInches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?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*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0.39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: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03834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>  };</w:t>
      </w:r>
    </w:p>
    <w:p w14:paraId="674EE6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FE0A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createSphere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4E033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createSphere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81EEBE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4D89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TypeScript will allow (number) to equal (number,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)</w:t>
      </w:r>
    </w:p>
    <w:p w14:paraId="6AA50D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 the parameters, but not (number,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) -&gt; (number)</w:t>
      </w:r>
    </w:p>
    <w:p w14:paraId="5901BE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EAD1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TypeScript will discard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in the first assignment</w:t>
      </w:r>
    </w:p>
    <w:p w14:paraId="756FD6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because it's very common for JavaScript code to skip passing</w:t>
      </w:r>
    </w:p>
    <w:p w14:paraId="5E93184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params when they're not needed.</w:t>
      </w:r>
    </w:p>
    <w:p w14:paraId="4C1751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5AFE8A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For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the array's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forEach's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callback has three params,</w:t>
      </w:r>
    </w:p>
    <w:p w14:paraId="387C9D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value, index and the full array - if TypeScript didn't</w:t>
      </w:r>
    </w:p>
    <w:p w14:paraId="1FBC446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support discarding parameters, then you would have to</w:t>
      </w:r>
    </w:p>
    <w:p w14:paraId="1499477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include every option to make the functions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match up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:</w:t>
      </w:r>
    </w:p>
    <w:p w14:paraId="57565E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789F7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),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)].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forEach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_index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_balls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989E6A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A617E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});</w:t>
      </w:r>
    </w:p>
    <w:p w14:paraId="294DA07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2127C9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 one needs that.</w:t>
      </w:r>
    </w:p>
    <w:p w14:paraId="3A430B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2466C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Return types are treated like objects, and any differences</w:t>
      </w:r>
    </w:p>
    <w:p w14:paraId="4487EC8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are compared with the same object equality rules above.</w:t>
      </w:r>
    </w:p>
    <w:p w14:paraId="2D8B04F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94B2B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createRedBall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({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color: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"red"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63E346B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1D21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createRedBall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5A6228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createRedBall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186FD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B889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Where the first assignment works (they both have diameter)</w:t>
      </w:r>
    </w:p>
    <w:p w14:paraId="68C1DFFE" w14:textId="73117BF3" w:rsidR="00BD4884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the second doesn't (the ball doesn't have a color).</w:t>
      </w:r>
    </w:p>
    <w:p w14:paraId="3CC67696" w14:textId="77777777" w:rsidR="000672B7" w:rsidRPr="00E46B1F" w:rsidRDefault="000672B7" w:rsidP="008062F0">
      <w:pPr>
        <w:pStyle w:val="Heading1"/>
      </w:pPr>
      <w:bookmarkStart w:id="14" w:name="_Toc154499199"/>
      <w:r w:rsidRPr="00E46B1F">
        <w:lastRenderedPageBreak/>
        <w:t>14_type-guards.ts</w:t>
      </w:r>
      <w:bookmarkEnd w:id="14"/>
    </w:p>
    <w:p w14:paraId="3BCB852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https://www.typescriptlang.org/play/?q=40</w:t>
      </w:r>
    </w:p>
    <w:p w14:paraId="09C106F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Guarding is the term where you influence the code</w:t>
      </w:r>
    </w:p>
    <w:p w14:paraId="4D33D4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flow analysis via code. TypeScript uses existing JavaScript</w:t>
      </w:r>
    </w:p>
    <w:p w14:paraId="58764A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behavior which validates your objects at runtime to influence</w:t>
      </w:r>
    </w:p>
    <w:p w14:paraId="4D07AA0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code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flow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. This example assumes you've read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example:code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-flow</w:t>
      </w:r>
      <w:proofErr w:type="spellEnd"/>
    </w:p>
    <w:p w14:paraId="3A12FC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568D84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run through these examples, we'll create some classes,</w:t>
      </w:r>
    </w:p>
    <w:p w14:paraId="223ECB4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here's a system for handling internet or telephone orders.</w:t>
      </w:r>
    </w:p>
    <w:p w14:paraId="5E0848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DE49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0B0C9D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address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93C87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21552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6FC07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DB16DB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ACBD8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93050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email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D9F1D2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C2E19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9887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Then a type which could be one of the two Order subtypes or undefined</w:t>
      </w:r>
    </w:p>
    <w:p w14:paraId="7985C01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B26A21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2563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a function which returns a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PossibleOrder</w:t>
      </w:r>
      <w:proofErr w:type="spellEnd"/>
    </w:p>
    <w:p w14:paraId="195534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4D853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A026F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71BB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We can use the "in" operator to check whether a particular</w:t>
      </w:r>
    </w:p>
    <w:p w14:paraId="382541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key is on the object to narrow the union. ("in" is a JavaScript</w:t>
      </w:r>
    </w:p>
    <w:p w14:paraId="0847E08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operator for testing object keys.)</w:t>
      </w:r>
    </w:p>
    <w:p w14:paraId="487E3B1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ACDDB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"email"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BC23D1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mustBeInternetOrder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5AFBC5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1D8DC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78469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use the JavaScript "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instanceof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" operator if you</w:t>
      </w:r>
    </w:p>
    <w:p w14:paraId="2DDA6AD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have a class which conforms to the interface:</w:t>
      </w:r>
    </w:p>
    <w:p w14:paraId="2F423EA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B6995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class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TelephoneOrderClass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CABA2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address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F91DD3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E0E7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42B00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0CEFAB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instanceof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TelephoneOrderClass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1F75BD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mustBeTelephoneOrder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2E3D71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9BED0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84AEF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use the JavaScript "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" operator to</w:t>
      </w:r>
    </w:p>
    <w:p w14:paraId="5DC8B95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narrow your union. This only works with primitives</w:t>
      </w:r>
    </w:p>
    <w:p w14:paraId="787A67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inside JavaScript (like strings, objects, numbers).</w:t>
      </w:r>
    </w:p>
    <w:p w14:paraId="0AE2F0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F2E509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===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"undefined"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ED6F6F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definitelyNotAnOder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7CD457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>  }</w:t>
      </w:r>
    </w:p>
    <w:p w14:paraId="28EE90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3295F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 can see a full list of possible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values</w:t>
      </w:r>
    </w:p>
    <w:p w14:paraId="26AF3A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here: https://developer.mozilla.org/docs/Web/JavaScript/Reference/Operators/typeof</w:t>
      </w:r>
    </w:p>
    <w:p w14:paraId="2B550BC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B2AA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JavaScript operators can only get you so far. When</w:t>
      </w:r>
    </w:p>
    <w:p w14:paraId="7937D0C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want to check your own object types you can use</w:t>
      </w:r>
    </w:p>
    <w:p w14:paraId="6D5208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predicate functions.</w:t>
      </w:r>
    </w:p>
    <w:p w14:paraId="7F1E55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9BB233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predicate function is a function where the return</w:t>
      </w:r>
    </w:p>
    <w:p w14:paraId="2B43EB4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offers information to the code flow analysis when</w:t>
      </w:r>
    </w:p>
    <w:p w14:paraId="67A4B5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function returns true.</w:t>
      </w:r>
    </w:p>
    <w:p w14:paraId="34C222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BA976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the possible order, we can use two type guards</w:t>
      </w:r>
    </w:p>
    <w:p w14:paraId="0F4F2A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to declare which type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is:</w:t>
      </w:r>
    </w:p>
    <w:p w14:paraId="6B2BBE4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2F251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isAnInternetOrder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3AE12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&amp;&amp;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"email"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8145E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08A67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BB907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EA2CD6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&amp;&amp;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6AF83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64342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6A155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Now we can use these functions in if statements to narrow</w:t>
      </w:r>
    </w:p>
    <w:p w14:paraId="29C2B0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down the type which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is inside the if:</w:t>
      </w:r>
    </w:p>
    <w:p w14:paraId="2CFE150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78BA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isAnInternetOrder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)) {</w:t>
      </w:r>
    </w:p>
    <w:p w14:paraId="7492EE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"Order received via email:"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email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3C57DF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A7E45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949620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)) {</w:t>
      </w:r>
    </w:p>
    <w:p w14:paraId="7F419C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"Order received via phone:"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3218A6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8C840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559A4D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read more on code flow analysis here:</w:t>
      </w:r>
    </w:p>
    <w:p w14:paraId="5B15DEB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710EE4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example:code-flow</w:t>
      </w:r>
      <w:proofErr w:type="spellEnd"/>
    </w:p>
    <w:p w14:paraId="63630B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example:type-guards</w:t>
      </w:r>
      <w:proofErr w:type="spellEnd"/>
    </w:p>
    <w:p w14:paraId="057B077D" w14:textId="7D92AD72" w:rsidR="006D1326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example:discriminate-types</w:t>
      </w:r>
      <w:proofErr w:type="spellEnd"/>
    </w:p>
    <w:p w14:paraId="24C03ABA" w14:textId="77777777" w:rsidR="000672B7" w:rsidRPr="00E46B1F" w:rsidRDefault="000672B7" w:rsidP="008062F0">
      <w:pPr>
        <w:pStyle w:val="Heading1"/>
      </w:pPr>
      <w:bookmarkStart w:id="15" w:name="_Toc154499200"/>
      <w:r w:rsidRPr="00E46B1F">
        <w:lastRenderedPageBreak/>
        <w:t>15_type-widening-and-narrowing.ts</w:t>
      </w:r>
      <w:bookmarkEnd w:id="15"/>
    </w:p>
    <w:p w14:paraId="7342A4D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https://www.typescriptlang.org/play/?q=280</w:t>
      </w:r>
    </w:p>
    <w:p w14:paraId="5EBA5B3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 might be easiest to start of the discussion of</w:t>
      </w:r>
    </w:p>
    <w:p w14:paraId="2E4B27A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widening and narrowing with an example:</w:t>
      </w:r>
    </w:p>
    <w:p w14:paraId="143DDCA3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44602F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welcomeString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"Hello There"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CEC04C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"Hey"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5806B0F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9808B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Aside from the text differences of the strings,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welcomeString</w:t>
      </w:r>
      <w:proofErr w:type="spellEnd"/>
    </w:p>
    <w:p w14:paraId="15928463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a const (which means the value will never change)</w:t>
      </w:r>
    </w:p>
    <w:p w14:paraId="30ED76C6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is a let (which means it can change).</w:t>
      </w:r>
    </w:p>
    <w:p w14:paraId="20F2553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BBCA755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If you hover over both variables, you get very different</w:t>
      </w:r>
    </w:p>
    <w:p w14:paraId="5F6C14C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 information from TypeScript:</w:t>
      </w:r>
    </w:p>
    <w:p w14:paraId="50654F1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5998CFF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const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welcomeString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: "Hello There"</w:t>
      </w:r>
    </w:p>
    <w:p w14:paraId="566E4A88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602E388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let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: string</w:t>
      </w:r>
    </w:p>
    <w:p w14:paraId="683B1C7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EC0968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TypeScript has inferred the type of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welcomeString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</w:t>
      </w:r>
    </w:p>
    <w:p w14:paraId="7D5C0FA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literal string "Hello There", whereas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</w:p>
    <w:p w14:paraId="4FD0C27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general string.</w:t>
      </w:r>
    </w:p>
    <w:p w14:paraId="16C06E5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562B7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is because a let needs to have a wider type, you</w:t>
      </w:r>
    </w:p>
    <w:p w14:paraId="57CF4E7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could set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 any other string - which means</w:t>
      </w:r>
    </w:p>
    <w:p w14:paraId="47025FB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 has a wider set of possibilities.</w:t>
      </w:r>
    </w:p>
    <w:p w14:paraId="411F78B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6751B5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gramStart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Hi :wave</w:t>
      </w:r>
      <w:proofErr w:type="gramEnd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:"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9B67A4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87EA508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had the string literal type "Hey" - then</w:t>
      </w:r>
    </w:p>
    <w:p w14:paraId="4D8DDB3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you could never change the value because it could only</w:t>
      </w:r>
    </w:p>
    <w:p w14:paraId="561F35A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change to "Hey" again.</w:t>
      </w:r>
    </w:p>
    <w:p w14:paraId="065B1B3F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030FAD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Widening and Narrowing types is about expanding and reducing</w:t>
      </w:r>
    </w:p>
    <w:p w14:paraId="22147B87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 possibilities which a type could represent.</w:t>
      </w:r>
    </w:p>
    <w:p w14:paraId="06D3A71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0BEB87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 example of type narrowing is working with unions, the</w:t>
      </w:r>
    </w:p>
    <w:p w14:paraId="2FB65D4E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example on code flow analysis is almost entirely based on</w:t>
      </w:r>
    </w:p>
    <w:p w14:paraId="02265128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narrowing: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example:code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-flow</w:t>
      </w:r>
      <w:proofErr w:type="spellEnd"/>
    </w:p>
    <w:p w14:paraId="1304260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33255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 narrowing is what powers the strict mode of TypeScript</w:t>
      </w:r>
    </w:p>
    <w:p w14:paraId="422B233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via the nullability checks. With strict mode turned off,</w:t>
      </w:r>
    </w:p>
    <w:p w14:paraId="0BF329E6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markers for nullability like undefined and null are ignored</w:t>
      </w:r>
    </w:p>
    <w:p w14:paraId="0A9B12CE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 a union.</w:t>
      </w:r>
    </w:p>
    <w:p w14:paraId="7A2D2FC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8F591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05A636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will fail in strict mode only</w:t>
      </w:r>
    </w:p>
    <w:p w14:paraId="66A47D9F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length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F742BB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BE7F26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 strict mode the onus is on the code author to ensure</w:t>
      </w:r>
    </w:p>
    <w:p w14:paraId="4520A2F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that the type has been narrowed to the non-null type.</w:t>
      </w:r>
    </w:p>
    <w:p w14:paraId="101855C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Usually this is as simple as an if check:</w:t>
      </w:r>
    </w:p>
    <w:p w14:paraId="109FF67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BFAD3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4B6408D7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length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7B40A5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0FE0E4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D760BF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 strict mode the type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quantumString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has two representations.</w:t>
      </w:r>
    </w:p>
    <w:p w14:paraId="54B4C9B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Inside the if, the type was narrowed to just string.</w:t>
      </w:r>
    </w:p>
    <w:p w14:paraId="36ABF91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7F4E8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You can see more examples of narrowing in:</w:t>
      </w:r>
    </w:p>
    <w:p w14:paraId="74F572B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lastRenderedPageBreak/>
        <w:t>//</w:t>
      </w:r>
    </w:p>
    <w:p w14:paraId="073E4A6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example:union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-and-intersection-types</w:t>
      </w:r>
      <w:proofErr w:type="spellEnd"/>
    </w:p>
    <w:p w14:paraId="7BB9BB6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example:discriminate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-types</w:t>
      </w:r>
      <w:proofErr w:type="spellEnd"/>
    </w:p>
    <w:p w14:paraId="1F57DBD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99137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And even more resources on the web:</w:t>
      </w:r>
    </w:p>
    <w:p w14:paraId="738D29C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0987A35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https://mariusschulz.com/blog/literal-type-widening-in-typescript</w:t>
      </w:r>
    </w:p>
    <w:p w14:paraId="70E10129" w14:textId="7CCAB796" w:rsidR="009E212D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https://sandersn.github.io/manual/Widening-and-Narrowing-in-Typescript.html</w:t>
      </w:r>
    </w:p>
    <w:p w14:paraId="7D99AA10" w14:textId="77777777" w:rsidR="000672B7" w:rsidRPr="00E46B1F" w:rsidRDefault="000672B7" w:rsidP="008062F0">
      <w:pPr>
        <w:pStyle w:val="Heading1"/>
      </w:pPr>
      <w:bookmarkStart w:id="16" w:name="_Toc154499201"/>
      <w:r w:rsidRPr="00E46B1F">
        <w:lastRenderedPageBreak/>
        <w:t>16_enums.ts</w:t>
      </w:r>
      <w:bookmarkEnd w:id="16"/>
    </w:p>
    <w:p w14:paraId="695747D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https://www.typescriptlang.org/play/?q=489</w:t>
      </w:r>
    </w:p>
    <w:p w14:paraId="546C602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are a feature added to JavaScript in TypeScript</w:t>
      </w:r>
    </w:p>
    <w:p w14:paraId="5CB13F2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which makes it easier to handle named sets of constants.</w:t>
      </w:r>
    </w:p>
    <w:p w14:paraId="16CFF77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542F5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By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default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an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is number based, starting at zero,</w:t>
      </w:r>
    </w:p>
    <w:p w14:paraId="0FAA256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and each option is assigned an increment by one. This is</w:t>
      </w:r>
    </w:p>
    <w:p w14:paraId="0D68DA3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useful when the value is not important.</w:t>
      </w:r>
    </w:p>
    <w:p w14:paraId="0A888A5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2FBF9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CompassDirection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9D6B09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North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4C427B4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East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2D8069D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South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32698A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West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60122B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449EA06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7D416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By annotating an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option, you set the value;</w:t>
      </w:r>
    </w:p>
    <w:p w14:paraId="2443C58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increments continue from that value:</w:t>
      </w:r>
    </w:p>
    <w:p w14:paraId="56FE424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40B2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41AE72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200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6721E03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BadRequest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400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9A26D4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Unauthorized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0747F0F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PaymentRequired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6DF45DA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Forbidden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2BA417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NotFound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4E6E2BB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38F581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32E03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 reference an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by using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EnumName.Value</w:t>
      </w:r>
      <w:proofErr w:type="spellEnd"/>
    </w:p>
    <w:p w14:paraId="03D1706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D317D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startingDirection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CompassDirection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East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1471BF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currentStatus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009237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A3017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support accessing data in both directions from key</w:t>
      </w:r>
    </w:p>
    <w:p w14:paraId="1D7C517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to value, and value to key.</w:t>
      </w:r>
    </w:p>
    <w:p w14:paraId="454F186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6678CB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okNumber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D8DCBC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okNumberIndex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"OK"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3CF6AD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stringBadRequest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400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742498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50C1D0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can be different types, a string type is common.</w:t>
      </w:r>
    </w:p>
    <w:p w14:paraId="5CC1A27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Using a string can make it easier to debug, because the</w:t>
      </w:r>
    </w:p>
    <w:p w14:paraId="0B8215F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value at runtime does not require you to look up the number.</w:t>
      </w:r>
    </w:p>
    <w:p w14:paraId="18920FD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771DF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GamePadInput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2C4C18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Up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"UP"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21403D9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Down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"DOWN"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3888A26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Left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"LEFT"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6CCA1DC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Right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"RIGHT"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20E46FF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6A95F4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B9183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If you want to reduce the number of objects in your</w:t>
      </w:r>
    </w:p>
    <w:p w14:paraId="09E38FF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JavaScript runtime, you can create a const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7A15B15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42526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 const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enum's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value is replaced by TypeScript during</w:t>
      </w:r>
    </w:p>
    <w:p w14:paraId="6460A2A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transpilation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of your code, instead of being looked up</w:t>
      </w:r>
    </w:p>
    <w:p w14:paraId="6A4D651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via an object at runtime.</w:t>
      </w:r>
    </w:p>
    <w:p w14:paraId="362D186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B0ECFF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MouseAction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24DCDD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MouseDown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7DDE7C1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MouseUpOutside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B4C113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MouseUpInside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03C7F9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BF8525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07BEF8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handleMouseAction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action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MouseAction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DA10E1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switch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action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16A698D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MouseAction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MouseDown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1041771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proofErr w:type="gram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"Mouse Down"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A81569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break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EE3189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  }</w:t>
      </w:r>
    </w:p>
    <w:p w14:paraId="3933FAA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A24AF2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C60C2D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look at the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transpiled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JavaScript, you can see</w:t>
      </w:r>
    </w:p>
    <w:p w14:paraId="771E764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how the other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enums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exist as objects and functions,</w:t>
      </w:r>
    </w:p>
    <w:p w14:paraId="66ABB3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however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MouseAction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is not there.</w:t>
      </w:r>
    </w:p>
    <w:p w14:paraId="6420291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0D4F7E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is also true for the check against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MouseAction.MouseDown</w:t>
      </w:r>
      <w:proofErr w:type="spellEnd"/>
    </w:p>
    <w:p w14:paraId="45361FC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inside the switch statement inside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handleMouseAction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486DA8C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1F0967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can do more than this, you can read more in the</w:t>
      </w:r>
    </w:p>
    <w:p w14:paraId="75C9013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TypeScript handbook:</w:t>
      </w:r>
    </w:p>
    <w:p w14:paraId="3B4148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790B3182" w14:textId="61477B6E" w:rsidR="000672B7" w:rsidRPr="00E46B1F" w:rsidRDefault="00E46B1F" w:rsidP="00E46B1F">
      <w:pPr>
        <w:widowControl/>
        <w:shd w:val="clear" w:color="auto" w:fill="FFFFFF"/>
        <w:spacing w:line="216" w:lineRule="auto"/>
        <w:rPr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https://www.typescriptlang.org/docs/handbook/enums.html</w:t>
      </w:r>
    </w:p>
    <w:p w14:paraId="0B1E265F" w14:textId="77777777" w:rsidR="000672B7" w:rsidRPr="00E46B1F" w:rsidRDefault="000672B7" w:rsidP="008062F0">
      <w:pPr>
        <w:pStyle w:val="Heading1"/>
      </w:pPr>
      <w:bookmarkStart w:id="17" w:name="_Toc154499202"/>
      <w:r w:rsidRPr="00E46B1F">
        <w:lastRenderedPageBreak/>
        <w:t>17_nominal-typing.ts</w:t>
      </w:r>
      <w:bookmarkEnd w:id="17"/>
    </w:p>
    <w:p w14:paraId="6DAFEFC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https://www.typescriptlang.org/play/?q=188</w:t>
      </w:r>
    </w:p>
    <w:p w14:paraId="118F5488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 nominal type system means that each type is unique</w:t>
      </w:r>
    </w:p>
    <w:p w14:paraId="42AA9CC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even if types have the same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data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you cannot assign</w:t>
      </w:r>
    </w:p>
    <w:p w14:paraId="264D610D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across types.</w:t>
      </w:r>
    </w:p>
    <w:p w14:paraId="0190F2A3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0B9128F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TypeScript's type system is structural, which means</w:t>
      </w:r>
    </w:p>
    <w:p w14:paraId="4709CC65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if the type is shaped like a duck, it's a duck. If a</w:t>
      </w:r>
    </w:p>
    <w:p w14:paraId="5DF318D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goose has all the same attributes as a duck, then it also</w:t>
      </w:r>
    </w:p>
    <w:p w14:paraId="520DDA75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is a duck. You can learn more here: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example:structural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-typing</w:t>
      </w:r>
      <w:proofErr w:type="spellEnd"/>
    </w:p>
    <w:p w14:paraId="7882A43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E32A3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can have drawbacks, for example there are cases</w:t>
      </w:r>
    </w:p>
    <w:p w14:paraId="13D7AEF1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where a string or number can have special context and you</w:t>
      </w:r>
    </w:p>
    <w:p w14:paraId="545F0C0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don't want to ever make the values transferrable. For</w:t>
      </w:r>
    </w:p>
    <w:p w14:paraId="5D5E008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example:</w:t>
      </w:r>
    </w:p>
    <w:p w14:paraId="7A47F30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3543D453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User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Input Strings (unsafe)</w:t>
      </w:r>
    </w:p>
    <w:p w14:paraId="06353A3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Translation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Strings</w:t>
      </w:r>
    </w:p>
    <w:p w14:paraId="4306FD1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User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Identification Numbers</w:t>
      </w:r>
    </w:p>
    <w:p w14:paraId="7E281C2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Access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Tokens</w:t>
      </w:r>
    </w:p>
    <w:p w14:paraId="63CD7C0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1C13A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We can get most of the value from a nominal type</w:t>
      </w:r>
    </w:p>
    <w:p w14:paraId="192AB1D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system with a little bit of extra code.</w:t>
      </w:r>
    </w:p>
    <w:p w14:paraId="15F5DD4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36A18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We're going to use an intersectional type, with a unique</w:t>
      </w:r>
    </w:p>
    <w:p w14:paraId="0EE0268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constraint in the form of a property called __brand (this</w:t>
      </w:r>
    </w:p>
    <w:p w14:paraId="48335C31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convention) which makes it impossible to assign a</w:t>
      </w:r>
    </w:p>
    <w:p w14:paraId="7564986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normal string to a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2F37374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51724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_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_brand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"User Input Post Validation"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739A819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6B19E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We will use a function to transform a string to</w:t>
      </w:r>
    </w:p>
    <w:p w14:paraId="6CCDCA32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- but the point worth noting</w:t>
      </w:r>
    </w:p>
    <w:p w14:paraId="2DD2D61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that we're just _telling_ TypeScript that it's true.</w:t>
      </w:r>
    </w:p>
    <w:p w14:paraId="0C6C79B1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85316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validateUserInput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8C4F57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simpleValidatedInput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replace</w:t>
      </w:r>
      <w:proofErr w:type="spellEnd"/>
      <w:proofErr w:type="gram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811F3F"/>
          <w:kern w:val="0"/>
          <w:szCs w:val="18"/>
        </w:rPr>
        <w:t>/</w:t>
      </w:r>
      <w:r w:rsidRPr="00E46B1F">
        <w:rPr>
          <w:rFonts w:ascii="Source Code Pro" w:eastAsia="宋体" w:hAnsi="Source Code Pro" w:cs="宋体"/>
          <w:color w:val="EE0000"/>
          <w:kern w:val="0"/>
          <w:szCs w:val="18"/>
        </w:rPr>
        <w:t>\&lt;</w:t>
      </w:r>
      <w:r w:rsidRPr="00E46B1F">
        <w:rPr>
          <w:rFonts w:ascii="Source Code Pro" w:eastAsia="宋体" w:hAnsi="Source Code Pro" w:cs="宋体"/>
          <w:color w:val="811F3F"/>
          <w:kern w:val="0"/>
          <w:szCs w:val="18"/>
        </w:rPr>
        <w:t>/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"≤"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708AC4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simpleValidatedInput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2C6949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73F021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73F8CF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Now we can create functions which will only accept</w:t>
      </w:r>
    </w:p>
    <w:p w14:paraId="1C0F8F1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our new nominal type, and not the general string type.</w:t>
      </w:r>
    </w:p>
    <w:p w14:paraId="1BF1110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A27828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8C6487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9D78AA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3CEFC938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072FED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For example, here's some unsafe input from a user, going</w:t>
      </w:r>
    </w:p>
    <w:p w14:paraId="6CC674F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through the validator and then being allowed to be printed:</w:t>
      </w:r>
    </w:p>
    <w:p w14:paraId="1482B1E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EEBF6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gramStart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alert(</w:t>
      </w:r>
      <w:proofErr w:type="gramEnd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'bobby tables')"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631DB3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validateUserInput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1B480B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4BA9FE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946BC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On the other hand, passing the un-validated string to</w:t>
      </w:r>
    </w:p>
    <w:p w14:paraId="46F89B5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will raise a compiler error:</w:t>
      </w:r>
    </w:p>
    <w:p w14:paraId="4A6C732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8BA15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0B9B3E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37F70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You can read a comprehensive overview of the</w:t>
      </w:r>
    </w:p>
    <w:p w14:paraId="010C3A9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different ways to create nominal types, and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their</w:t>
      </w:r>
      <w:proofErr w:type="gramEnd"/>
    </w:p>
    <w:p w14:paraId="4D302FB5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trade-offs in this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400 comment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long GitHub issue:</w:t>
      </w:r>
    </w:p>
    <w:p w14:paraId="4CA31AD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84927C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https://github.com/Microsoft/TypeScript/issues/202</w:t>
      </w:r>
    </w:p>
    <w:p w14:paraId="19880BA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13340A5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and this post is a great summary:</w:t>
      </w:r>
    </w:p>
    <w:p w14:paraId="4E7E85E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6977C66E" w14:textId="3AE9D99E" w:rsidR="000672B7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https://michalzalecki.com/nominal-typing-in-typescript/</w:t>
      </w:r>
    </w:p>
    <w:p w14:paraId="3C1C07D2" w14:textId="1EB2B60C" w:rsidR="00EB0737" w:rsidRPr="00E46B1F" w:rsidRDefault="000672B7" w:rsidP="008062F0">
      <w:pPr>
        <w:pStyle w:val="Heading1"/>
      </w:pPr>
      <w:bookmarkStart w:id="18" w:name="_Toc154499203"/>
      <w:r w:rsidRPr="00E46B1F">
        <w:lastRenderedPageBreak/>
        <w:t>18_types-vs-interfaces.ts</w:t>
      </w:r>
      <w:bookmarkEnd w:id="18"/>
    </w:p>
    <w:p w14:paraId="612A72E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https://www.typescriptlang.org/play/?q=230</w:t>
      </w:r>
    </w:p>
    <w:p w14:paraId="3487D1C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There are two main tools to declare the shape of an</w:t>
      </w:r>
    </w:p>
    <w:p w14:paraId="5986A2E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object: interfaces and type aliases.</w:t>
      </w:r>
    </w:p>
    <w:p w14:paraId="1D24E7F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BE4ADD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They are very similar, and for the most common cases</w:t>
      </w:r>
    </w:p>
    <w:p w14:paraId="7EEE4EF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act the same.</w:t>
      </w:r>
    </w:p>
    <w:p w14:paraId="17588AF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D6E2F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60CF00E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6203C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4B37675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847F7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11A36E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5B8BA0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AC6237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E4A920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bird1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4DD0C03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5C6A646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9BAC1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Because TypeScript is a structural type system,</w:t>
      </w:r>
    </w:p>
    <w:p w14:paraId="07270B2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it's possible to intermix their use too.</w:t>
      </w:r>
    </w:p>
    <w:p w14:paraId="7FE30A8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4174AC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bird3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bird1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C9BE86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2F1E1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They both support extending other interfaces and types.</w:t>
      </w:r>
    </w:p>
    <w:p w14:paraId="6EA2496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 aliases do this via intersection types, while</w:t>
      </w:r>
    </w:p>
    <w:p w14:paraId="62E791B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interfaces have a keyword.</w:t>
      </w:r>
    </w:p>
    <w:p w14:paraId="68CF1A3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C2E656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nocturnal</w:t>
      </w:r>
      <w:proofErr w:type="gram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 &amp;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F633E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Robin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nocturnal</w:t>
      </w:r>
      <w:proofErr w:type="gram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 &amp;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2322A5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901EE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Peacock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8FD898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colourful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1931B6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flies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38EF9D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F13622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5A9631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colourful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E4B12A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flies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116FAA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99A302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3557E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nocturnal: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true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87AF55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colourful</w:t>
      </w:r>
      <w:proofErr w:type="spell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flies: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022E71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07568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That said, we recommend you use interfaces over type</w:t>
      </w:r>
    </w:p>
    <w:p w14:paraId="52908E8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aliases. Specifically, because you will get better error</w:t>
      </w:r>
    </w:p>
    <w:p w14:paraId="0EB9B8E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messages. If you hover over the following errors, you can</w:t>
      </w:r>
    </w:p>
    <w:p w14:paraId="05F81FB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see how TypeScript can provide terser and more focused</w:t>
      </w:r>
    </w:p>
    <w:p w14:paraId="1AE4504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messages when working with interfaces like Chicken.</w:t>
      </w:r>
    </w:p>
    <w:p w14:paraId="43E83CC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F70BD1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3120B0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63E84F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805EC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One major difference between type aliases vs interfaces</w:t>
      </w:r>
    </w:p>
    <w:p w14:paraId="42C20BE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are that interfaces are open and type aliases are closed.</w:t>
      </w:r>
    </w:p>
    <w:p w14:paraId="2950966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means you can extend an interface by declaring it</w:t>
      </w:r>
    </w:p>
    <w:p w14:paraId="13A6F1A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 second time.</w:t>
      </w:r>
    </w:p>
    <w:p w14:paraId="0691F77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8CED7D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Kitten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23A02A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purrs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684B46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4C0AD22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2CF51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Kitten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5C4364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63D68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4828E4F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E5746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 the other case a type cannot be changed outside of</w:t>
      </w:r>
    </w:p>
    <w:p w14:paraId="74AEAF7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its declaration.</w:t>
      </w:r>
    </w:p>
    <w:p w14:paraId="6C8E363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C352B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Puppy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2E493C3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color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985FA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529B4B2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A0340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Puppy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5EF89DD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toys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2CD701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E521AC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ED9A71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Depending on your goals, this difference could be a</w:t>
      </w:r>
    </w:p>
    <w:p w14:paraId="0EEB548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positive or a negative.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However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for publicly exposed</w:t>
      </w:r>
    </w:p>
    <w:p w14:paraId="7516839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types, it's a better call to make them an interface.</w:t>
      </w:r>
    </w:p>
    <w:p w14:paraId="7BC38C8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7F1F78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One of the best resources for seeing all of the edge</w:t>
      </w:r>
    </w:p>
    <w:p w14:paraId="38B18E3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cases around types vs interfaces, this stack overflow</w:t>
      </w:r>
    </w:p>
    <w:p w14:paraId="0EAAD41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thread is a good place to start:</w:t>
      </w:r>
    </w:p>
    <w:p w14:paraId="4A96471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13E9B0" w14:textId="48C945FD" w:rsidR="000672B7" w:rsidRPr="00E46B1F" w:rsidRDefault="00E46B1F" w:rsidP="00E46B1F">
      <w:pPr>
        <w:widowControl/>
        <w:shd w:val="clear" w:color="auto" w:fill="FFFFFF"/>
        <w:spacing w:line="216" w:lineRule="auto"/>
        <w:rPr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https://stackoverflow.com/questions/37233735/typescript-interfaces-vs-types/52682220#52682220</w:t>
      </w:r>
    </w:p>
    <w:sectPr w:rsidR="000672B7" w:rsidRPr="00E46B1F" w:rsidSect="007512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8419" w:h="11906" w:orient="landscape" w:code="9"/>
      <w:pgMar w:top="284" w:right="170" w:bottom="284" w:left="227" w:header="170" w:footer="170" w:gutter="397"/>
      <w:pgNumType w:start="0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BD50" w14:textId="77777777" w:rsidR="003669C0" w:rsidRDefault="003669C0" w:rsidP="00175DD7">
      <w:r>
        <w:separator/>
      </w:r>
    </w:p>
  </w:endnote>
  <w:endnote w:type="continuationSeparator" w:id="0">
    <w:p w14:paraId="1424B1D2" w14:textId="77777777" w:rsidR="003669C0" w:rsidRDefault="003669C0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0958" w14:textId="706C8122" w:rsidR="00E46B1F" w:rsidRPr="006C606F" w:rsidRDefault="00E46B1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E05139" w:rsidRPr="00E05139">
      <w:rPr>
        <w:b/>
        <w:bCs/>
        <w:noProof/>
        <w:sz w:val="15"/>
        <w:szCs w:val="15"/>
      </w:rPr>
      <w:t>08_conditional-types.ts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1</w:t>
    </w:r>
    <w:r w:rsidRPr="0011171C">
      <w:rPr>
        <w:b/>
        <w:bCs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8683" w14:textId="0991D959" w:rsidR="0032784B" w:rsidRPr="00E46B1F" w:rsidRDefault="00E46B1F" w:rsidP="00E46B1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E05139">
      <w:rPr>
        <w:noProof/>
        <w:sz w:val="15"/>
        <w:szCs w:val="15"/>
      </w:rPr>
      <w:t>01_any.ts</w:t>
    </w:r>
    <w:r w:rsidRPr="0011171C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F2B8" w14:textId="77777777" w:rsidR="003669C0" w:rsidRDefault="003669C0" w:rsidP="00175DD7">
      <w:r>
        <w:separator/>
      </w:r>
    </w:p>
  </w:footnote>
  <w:footnote w:type="continuationSeparator" w:id="0">
    <w:p w14:paraId="00410E2A" w14:textId="77777777" w:rsidR="003669C0" w:rsidRDefault="003669C0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A75B" w14:textId="1C6EFA21" w:rsidR="00D528C6" w:rsidRDefault="00D528C6">
    <w:pPr>
      <w:pStyle w:val="Header"/>
    </w:pP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 w:rsidR="0075125F">
      <w:rPr>
        <w:noProof/>
      </w:rPr>
      <w:t>typescript_official_samples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D6ED" w14:textId="017572E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D528C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4F0F" w14:textId="1C70375C" w:rsidR="00D528C6" w:rsidRDefault="00D528C6">
    <w:pPr>
      <w:pStyle w:val="Header"/>
    </w:pP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 w:rsidR="0075125F">
      <w:rPr>
        <w:noProof/>
      </w:rPr>
      <w:t>typescript_official_samples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3BF"/>
    <w:multiLevelType w:val="multilevel"/>
    <w:tmpl w:val="7E1C813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num w:numId="1" w16cid:durableId="5898513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evenAndOddHeaders/>
  <w:bookFoldPrinting/>
  <w:bookFoldPrintingSheets w:val="4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9"/>
    <w:rsid w:val="00010670"/>
    <w:rsid w:val="0003122C"/>
    <w:rsid w:val="00035B86"/>
    <w:rsid w:val="000531A9"/>
    <w:rsid w:val="000672B7"/>
    <w:rsid w:val="00070C85"/>
    <w:rsid w:val="000817E3"/>
    <w:rsid w:val="00084A8E"/>
    <w:rsid w:val="00084FAB"/>
    <w:rsid w:val="00092F32"/>
    <w:rsid w:val="000963CA"/>
    <w:rsid w:val="000A1ADF"/>
    <w:rsid w:val="000A36C4"/>
    <w:rsid w:val="000B3E90"/>
    <w:rsid w:val="000B7235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51F2B"/>
    <w:rsid w:val="001558FB"/>
    <w:rsid w:val="00163026"/>
    <w:rsid w:val="00165BA5"/>
    <w:rsid w:val="00175764"/>
    <w:rsid w:val="00175DD7"/>
    <w:rsid w:val="001764B8"/>
    <w:rsid w:val="001939DE"/>
    <w:rsid w:val="001C1F03"/>
    <w:rsid w:val="001F718B"/>
    <w:rsid w:val="00206CD8"/>
    <w:rsid w:val="002131B9"/>
    <w:rsid w:val="002176D3"/>
    <w:rsid w:val="00221013"/>
    <w:rsid w:val="00225BA9"/>
    <w:rsid w:val="00232C58"/>
    <w:rsid w:val="00242A86"/>
    <w:rsid w:val="002828E7"/>
    <w:rsid w:val="002A0A33"/>
    <w:rsid w:val="002A6554"/>
    <w:rsid w:val="002B04BD"/>
    <w:rsid w:val="002C1346"/>
    <w:rsid w:val="002C343C"/>
    <w:rsid w:val="002C638C"/>
    <w:rsid w:val="002C639A"/>
    <w:rsid w:val="002D0631"/>
    <w:rsid w:val="002E1226"/>
    <w:rsid w:val="00310204"/>
    <w:rsid w:val="0031438E"/>
    <w:rsid w:val="003147D4"/>
    <w:rsid w:val="0032315C"/>
    <w:rsid w:val="0032784B"/>
    <w:rsid w:val="00337432"/>
    <w:rsid w:val="00343D54"/>
    <w:rsid w:val="0035717D"/>
    <w:rsid w:val="00357DD6"/>
    <w:rsid w:val="00364017"/>
    <w:rsid w:val="003669C0"/>
    <w:rsid w:val="00367ACF"/>
    <w:rsid w:val="00370D63"/>
    <w:rsid w:val="00373682"/>
    <w:rsid w:val="00374282"/>
    <w:rsid w:val="00386BBD"/>
    <w:rsid w:val="00392DDB"/>
    <w:rsid w:val="003A117A"/>
    <w:rsid w:val="003B251D"/>
    <w:rsid w:val="003B3FC7"/>
    <w:rsid w:val="003C27FC"/>
    <w:rsid w:val="003E7504"/>
    <w:rsid w:val="003F189A"/>
    <w:rsid w:val="003F41D0"/>
    <w:rsid w:val="004216E2"/>
    <w:rsid w:val="00434830"/>
    <w:rsid w:val="00437A2F"/>
    <w:rsid w:val="00445098"/>
    <w:rsid w:val="00445DA4"/>
    <w:rsid w:val="00450C72"/>
    <w:rsid w:val="00472278"/>
    <w:rsid w:val="004A2910"/>
    <w:rsid w:val="004C1145"/>
    <w:rsid w:val="00503781"/>
    <w:rsid w:val="0050468B"/>
    <w:rsid w:val="005060AE"/>
    <w:rsid w:val="00522848"/>
    <w:rsid w:val="00524A8E"/>
    <w:rsid w:val="00530150"/>
    <w:rsid w:val="00550540"/>
    <w:rsid w:val="00560001"/>
    <w:rsid w:val="00563B31"/>
    <w:rsid w:val="005666B3"/>
    <w:rsid w:val="00575477"/>
    <w:rsid w:val="0057575F"/>
    <w:rsid w:val="005779C4"/>
    <w:rsid w:val="00581379"/>
    <w:rsid w:val="005A00E7"/>
    <w:rsid w:val="005A365F"/>
    <w:rsid w:val="005B136C"/>
    <w:rsid w:val="005C370B"/>
    <w:rsid w:val="005F05EF"/>
    <w:rsid w:val="00602BAA"/>
    <w:rsid w:val="00612843"/>
    <w:rsid w:val="006202FA"/>
    <w:rsid w:val="00620ACE"/>
    <w:rsid w:val="0063796C"/>
    <w:rsid w:val="006403B8"/>
    <w:rsid w:val="00660DBA"/>
    <w:rsid w:val="00661858"/>
    <w:rsid w:val="00675238"/>
    <w:rsid w:val="006813EA"/>
    <w:rsid w:val="00685C5C"/>
    <w:rsid w:val="0068662C"/>
    <w:rsid w:val="00691035"/>
    <w:rsid w:val="00695E77"/>
    <w:rsid w:val="006A7F8F"/>
    <w:rsid w:val="006B30AE"/>
    <w:rsid w:val="006C3DB8"/>
    <w:rsid w:val="006C4FFE"/>
    <w:rsid w:val="006C606F"/>
    <w:rsid w:val="006D1326"/>
    <w:rsid w:val="006E1024"/>
    <w:rsid w:val="006E4722"/>
    <w:rsid w:val="006F3456"/>
    <w:rsid w:val="007036E8"/>
    <w:rsid w:val="00720042"/>
    <w:rsid w:val="00731DAE"/>
    <w:rsid w:val="0075125F"/>
    <w:rsid w:val="007560AF"/>
    <w:rsid w:val="00756B8B"/>
    <w:rsid w:val="00762956"/>
    <w:rsid w:val="00767EAE"/>
    <w:rsid w:val="00775F73"/>
    <w:rsid w:val="00782EF3"/>
    <w:rsid w:val="00794060"/>
    <w:rsid w:val="007A00C6"/>
    <w:rsid w:val="007A3C01"/>
    <w:rsid w:val="007B1F9E"/>
    <w:rsid w:val="007B322B"/>
    <w:rsid w:val="007C4D0C"/>
    <w:rsid w:val="007D56D3"/>
    <w:rsid w:val="007E7846"/>
    <w:rsid w:val="007F217D"/>
    <w:rsid w:val="008062F0"/>
    <w:rsid w:val="0080710E"/>
    <w:rsid w:val="00807CD3"/>
    <w:rsid w:val="008168B5"/>
    <w:rsid w:val="00823DA6"/>
    <w:rsid w:val="0082589F"/>
    <w:rsid w:val="00843237"/>
    <w:rsid w:val="00844A08"/>
    <w:rsid w:val="0086338E"/>
    <w:rsid w:val="00883538"/>
    <w:rsid w:val="00895AE5"/>
    <w:rsid w:val="008975F9"/>
    <w:rsid w:val="008A238E"/>
    <w:rsid w:val="008A35B3"/>
    <w:rsid w:val="008B1941"/>
    <w:rsid w:val="008C31D5"/>
    <w:rsid w:val="008D6E8E"/>
    <w:rsid w:val="008D7BCD"/>
    <w:rsid w:val="008E7C52"/>
    <w:rsid w:val="008E7C93"/>
    <w:rsid w:val="008F09B7"/>
    <w:rsid w:val="00902B33"/>
    <w:rsid w:val="009041D3"/>
    <w:rsid w:val="00913B61"/>
    <w:rsid w:val="00914CF0"/>
    <w:rsid w:val="00915CB2"/>
    <w:rsid w:val="009309EA"/>
    <w:rsid w:val="00931BBE"/>
    <w:rsid w:val="00934842"/>
    <w:rsid w:val="009716E4"/>
    <w:rsid w:val="00971F3E"/>
    <w:rsid w:val="00974231"/>
    <w:rsid w:val="00974DA5"/>
    <w:rsid w:val="009819B5"/>
    <w:rsid w:val="00991599"/>
    <w:rsid w:val="00992FD2"/>
    <w:rsid w:val="009B3025"/>
    <w:rsid w:val="009B46D4"/>
    <w:rsid w:val="009B6F9B"/>
    <w:rsid w:val="009C2E8F"/>
    <w:rsid w:val="009D1485"/>
    <w:rsid w:val="009E212D"/>
    <w:rsid w:val="009E6CF9"/>
    <w:rsid w:val="009E6DBC"/>
    <w:rsid w:val="009E72EF"/>
    <w:rsid w:val="00A00748"/>
    <w:rsid w:val="00A0109A"/>
    <w:rsid w:val="00A036D6"/>
    <w:rsid w:val="00A0703F"/>
    <w:rsid w:val="00A07A8A"/>
    <w:rsid w:val="00A176D6"/>
    <w:rsid w:val="00A17DAB"/>
    <w:rsid w:val="00A20E84"/>
    <w:rsid w:val="00A24574"/>
    <w:rsid w:val="00A300F8"/>
    <w:rsid w:val="00A35596"/>
    <w:rsid w:val="00A3698B"/>
    <w:rsid w:val="00A44AA2"/>
    <w:rsid w:val="00A464A5"/>
    <w:rsid w:val="00A556F8"/>
    <w:rsid w:val="00A661B0"/>
    <w:rsid w:val="00A8345B"/>
    <w:rsid w:val="00A9664F"/>
    <w:rsid w:val="00AA77C0"/>
    <w:rsid w:val="00AB083B"/>
    <w:rsid w:val="00AB68CC"/>
    <w:rsid w:val="00AC3459"/>
    <w:rsid w:val="00AC355A"/>
    <w:rsid w:val="00AD1346"/>
    <w:rsid w:val="00AD28FA"/>
    <w:rsid w:val="00AD3392"/>
    <w:rsid w:val="00AD54CA"/>
    <w:rsid w:val="00AE0C76"/>
    <w:rsid w:val="00AE3D6D"/>
    <w:rsid w:val="00AE5C3A"/>
    <w:rsid w:val="00B01586"/>
    <w:rsid w:val="00B05031"/>
    <w:rsid w:val="00B05E8E"/>
    <w:rsid w:val="00B13B4F"/>
    <w:rsid w:val="00B27D89"/>
    <w:rsid w:val="00B466E4"/>
    <w:rsid w:val="00B50F1E"/>
    <w:rsid w:val="00B52005"/>
    <w:rsid w:val="00B565E7"/>
    <w:rsid w:val="00B60132"/>
    <w:rsid w:val="00B83114"/>
    <w:rsid w:val="00B949DD"/>
    <w:rsid w:val="00BC0E9B"/>
    <w:rsid w:val="00BD075C"/>
    <w:rsid w:val="00BD3F65"/>
    <w:rsid w:val="00BD4884"/>
    <w:rsid w:val="00BE1A51"/>
    <w:rsid w:val="00BF088C"/>
    <w:rsid w:val="00BF40F7"/>
    <w:rsid w:val="00C2493F"/>
    <w:rsid w:val="00C45665"/>
    <w:rsid w:val="00C500AE"/>
    <w:rsid w:val="00C52CB6"/>
    <w:rsid w:val="00C53B86"/>
    <w:rsid w:val="00C56B8F"/>
    <w:rsid w:val="00C7161E"/>
    <w:rsid w:val="00C74451"/>
    <w:rsid w:val="00C74F81"/>
    <w:rsid w:val="00C76B8D"/>
    <w:rsid w:val="00C76C6B"/>
    <w:rsid w:val="00C85A20"/>
    <w:rsid w:val="00C86FDD"/>
    <w:rsid w:val="00C918CF"/>
    <w:rsid w:val="00C943F4"/>
    <w:rsid w:val="00C96C2E"/>
    <w:rsid w:val="00CA56B5"/>
    <w:rsid w:val="00CB23AA"/>
    <w:rsid w:val="00CB2980"/>
    <w:rsid w:val="00CB43B4"/>
    <w:rsid w:val="00CC7E79"/>
    <w:rsid w:val="00CD363F"/>
    <w:rsid w:val="00CE3A93"/>
    <w:rsid w:val="00CF66E5"/>
    <w:rsid w:val="00D005A7"/>
    <w:rsid w:val="00D1089A"/>
    <w:rsid w:val="00D14DB0"/>
    <w:rsid w:val="00D16370"/>
    <w:rsid w:val="00D17BE5"/>
    <w:rsid w:val="00D23BFD"/>
    <w:rsid w:val="00D254E3"/>
    <w:rsid w:val="00D31833"/>
    <w:rsid w:val="00D33F6A"/>
    <w:rsid w:val="00D37C6A"/>
    <w:rsid w:val="00D46A17"/>
    <w:rsid w:val="00D528C6"/>
    <w:rsid w:val="00D52E93"/>
    <w:rsid w:val="00D61691"/>
    <w:rsid w:val="00D80987"/>
    <w:rsid w:val="00D868F8"/>
    <w:rsid w:val="00D91914"/>
    <w:rsid w:val="00D93219"/>
    <w:rsid w:val="00D97887"/>
    <w:rsid w:val="00DA12B0"/>
    <w:rsid w:val="00DB0428"/>
    <w:rsid w:val="00DB180F"/>
    <w:rsid w:val="00DB23F8"/>
    <w:rsid w:val="00DB3DAA"/>
    <w:rsid w:val="00DC3EE7"/>
    <w:rsid w:val="00DD0B08"/>
    <w:rsid w:val="00DD1061"/>
    <w:rsid w:val="00DD405C"/>
    <w:rsid w:val="00DD6C56"/>
    <w:rsid w:val="00DD7CED"/>
    <w:rsid w:val="00DF1441"/>
    <w:rsid w:val="00DF470D"/>
    <w:rsid w:val="00DF6989"/>
    <w:rsid w:val="00DF7969"/>
    <w:rsid w:val="00DF7B05"/>
    <w:rsid w:val="00E000EF"/>
    <w:rsid w:val="00E05139"/>
    <w:rsid w:val="00E0782C"/>
    <w:rsid w:val="00E100DD"/>
    <w:rsid w:val="00E12D6E"/>
    <w:rsid w:val="00E175F1"/>
    <w:rsid w:val="00E45E6B"/>
    <w:rsid w:val="00E46B1F"/>
    <w:rsid w:val="00E51F74"/>
    <w:rsid w:val="00E66519"/>
    <w:rsid w:val="00E66E7F"/>
    <w:rsid w:val="00E70C0F"/>
    <w:rsid w:val="00E71AE0"/>
    <w:rsid w:val="00E85AD5"/>
    <w:rsid w:val="00E90148"/>
    <w:rsid w:val="00E950D4"/>
    <w:rsid w:val="00E96AB2"/>
    <w:rsid w:val="00E97760"/>
    <w:rsid w:val="00E97A29"/>
    <w:rsid w:val="00EB0737"/>
    <w:rsid w:val="00EC6874"/>
    <w:rsid w:val="00ED001F"/>
    <w:rsid w:val="00ED1153"/>
    <w:rsid w:val="00ED1BDB"/>
    <w:rsid w:val="00EE7888"/>
    <w:rsid w:val="00EF1676"/>
    <w:rsid w:val="00F029DA"/>
    <w:rsid w:val="00F14371"/>
    <w:rsid w:val="00F27B32"/>
    <w:rsid w:val="00F31865"/>
    <w:rsid w:val="00F438E5"/>
    <w:rsid w:val="00F45140"/>
    <w:rsid w:val="00F47CE5"/>
    <w:rsid w:val="00F66814"/>
    <w:rsid w:val="00F715B1"/>
    <w:rsid w:val="00F71E7A"/>
    <w:rsid w:val="00F855AF"/>
    <w:rsid w:val="00F92806"/>
    <w:rsid w:val="00F95750"/>
    <w:rsid w:val="00FA7148"/>
    <w:rsid w:val="00FA78C8"/>
    <w:rsid w:val="00FB3BB3"/>
    <w:rsid w:val="00FE6549"/>
    <w:rsid w:val="00FE7BFE"/>
    <w:rsid w:val="00FF0A93"/>
    <w:rsid w:val="00FF1936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8122B"/>
  <w15:chartTrackingRefBased/>
  <w15:docId w15:val="{2A94310D-D739-4CD9-A426-983BD3D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5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F0"/>
    <w:pPr>
      <w:keepNext/>
      <w:keepLines/>
      <w:pageBreakBefore/>
      <w:widowControl/>
      <w:contextualSpacing/>
      <w:outlineLvl w:val="0"/>
    </w:pPr>
    <w:rPr>
      <w:b/>
      <w:bCs/>
      <w:kern w:val="44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50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50"/>
    <w:pPr>
      <w:keepNext/>
      <w:keepLines/>
      <w:widowControl/>
      <w:numPr>
        <w:ilvl w:val="2"/>
        <w:numId w:val="1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1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858"/>
    <w:pPr>
      <w:keepNext/>
      <w:keepLines/>
      <w:widowControl/>
      <w:numPr>
        <w:ilvl w:val="4"/>
        <w:numId w:val="1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1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1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1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F0"/>
    <w:rPr>
      <w:rFonts w:ascii="Times New Roman" w:eastAsia="楷体" w:hAnsi="Times New Roman"/>
      <w:b/>
      <w:bCs/>
      <w:kern w:val="4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95750"/>
    <w:rPr>
      <w:rFonts w:ascii="Times New Roman" w:eastAsia="楷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750"/>
    <w:rPr>
      <w:rFonts w:ascii="Times New Roman" w:eastAsia="楷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E12D6E"/>
    <w:pPr>
      <w:widowControl/>
      <w:tabs>
        <w:tab w:val="left" w:pos="960"/>
        <w:tab w:val="right" w:leader="middleDot" w:pos="110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E12D6E"/>
    <w:pPr>
      <w:widowControl/>
      <w:tabs>
        <w:tab w:val="left" w:pos="1680"/>
        <w:tab w:val="right" w:leader="middleDot" w:pos="110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67ACF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character" w:customStyle="1" w:styleId="sc21">
    <w:name w:val="sc21"/>
    <w:basedOn w:val="DefaultParagraphFont"/>
    <w:rsid w:val="00E000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000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0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000EF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161">
    <w:name w:val="sc161"/>
    <w:basedOn w:val="DefaultParagraphFont"/>
    <w:rsid w:val="00E00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00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AD54CA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25">
    <w:name w:val="sc25"/>
    <w:basedOn w:val="DefaultParagraphFont"/>
    <w:rsid w:val="00D6169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7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i18n\en\Word\A5&#23567;&#20876;&#23376;\3&#23567;&#20116;\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0B72-C398-483E-90A6-FFB30D30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切边.dotx</Template>
  <TotalTime>2098</TotalTime>
  <Pages>36</Pages>
  <Words>7251</Words>
  <Characters>41331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31</cp:revision>
  <cp:lastPrinted>2023-12-25T09:41:00Z</cp:lastPrinted>
  <dcterms:created xsi:type="dcterms:W3CDTF">2023-12-21T22:10:00Z</dcterms:created>
  <dcterms:modified xsi:type="dcterms:W3CDTF">2023-12-26T08:08:00Z</dcterms:modified>
</cp:coreProperties>
</file>